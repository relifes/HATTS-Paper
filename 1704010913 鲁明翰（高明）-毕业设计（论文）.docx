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EF03A5" w14:textId="5ABEA977" w:rsidR="0022658D" w:rsidRPr="009C74C4" w:rsidRDefault="00CA3E24" w:rsidP="001D48AC">
      <w:pPr>
        <w:pStyle w:val="af6"/>
        <w:spacing w:line="480" w:lineRule="auto"/>
        <w:rPr>
          <w:rFonts w:ascii="黑体"/>
          <w:b w:val="0"/>
        </w:rPr>
      </w:pPr>
      <w:bookmarkStart w:id="0" w:name="_Toc8028251"/>
      <w:r>
        <w:rPr>
          <w:rFonts w:ascii="黑体" w:hint="eastAsia"/>
          <w:b w:val="0"/>
        </w:rPr>
        <w:t>程序设计竞赛组队推荐系统研究与设计</w:t>
      </w:r>
    </w:p>
    <w:bookmarkEnd w:id="0"/>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1"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1"/>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77777777" w:rsidR="00E20D50" w:rsidRPr="00BB264E" w:rsidRDefault="00E20D50" w:rsidP="00E20D50">
      <w:pPr>
        <w:pStyle w:val="22"/>
        <w:ind w:firstLine="482"/>
      </w:pPr>
      <w:r>
        <w:rPr>
          <w:rFonts w:hint="eastAsia"/>
          <w:b/>
          <w:bCs/>
        </w:rPr>
        <w:t>（</w:t>
      </w:r>
      <w:r>
        <w:rPr>
          <w:rFonts w:hint="eastAsia"/>
          <w:b/>
          <w:bCs/>
        </w:rPr>
        <w:t>1</w:t>
      </w:r>
      <w:r>
        <w:rPr>
          <w:rFonts w:hint="eastAsia"/>
          <w:b/>
          <w:bCs/>
        </w:rPr>
        <w:t>）</w:t>
      </w:r>
      <w:r w:rsidRPr="00E20D50">
        <w:rPr>
          <w:rFonts w:hint="eastAsia"/>
          <w:b/>
          <w:bCs/>
        </w:rPr>
        <w:t>数据收集模块：</w:t>
      </w:r>
      <w:r w:rsidRPr="00BB264E">
        <w:rPr>
          <w:rFonts w:hint="eastAsia"/>
        </w:rPr>
        <w:t>分为离线数据收集与在线数据收集。离线收集采用</w:t>
      </w:r>
      <w:r w:rsidRPr="00BB264E">
        <w:rPr>
          <w:rFonts w:hint="eastAsia"/>
        </w:rPr>
        <w:t>go</w:t>
      </w:r>
      <w:r w:rsidRPr="00BB264E">
        <w:t>-</w:t>
      </w:r>
      <w:r w:rsidRPr="00BB264E">
        <w:rPr>
          <w:rFonts w:hint="eastAsia"/>
        </w:rPr>
        <w:t>colly</w:t>
      </w:r>
      <w:r w:rsidRPr="00BB264E">
        <w:rPr>
          <w:rFonts w:hint="eastAsia"/>
        </w:rPr>
        <w:t>框架分布式爬取用户在</w:t>
      </w:r>
      <w:proofErr w:type="spellStart"/>
      <w:r w:rsidRPr="00BB264E">
        <w:rPr>
          <w:rFonts w:hint="eastAsia"/>
        </w:rPr>
        <w:t>Code</w:t>
      </w:r>
      <w:r w:rsidRPr="00BB264E">
        <w:t>forces</w:t>
      </w:r>
      <w:proofErr w:type="spellEnd"/>
      <w:r w:rsidRPr="00BB264E">
        <w:rPr>
          <w:rFonts w:hint="eastAsia"/>
        </w:rPr>
        <w:t>等程序竞赛网站的提交记录；在线收集使用</w:t>
      </w:r>
      <w:r w:rsidRPr="00BB264E">
        <w:rPr>
          <w:rFonts w:hint="eastAsia"/>
        </w:rPr>
        <w:t>zap</w:t>
      </w:r>
      <w:r w:rsidRPr="00BB264E">
        <w:rPr>
          <w:rFonts w:hint="eastAsia"/>
        </w:rPr>
        <w:t>与</w:t>
      </w:r>
      <w:r w:rsidRPr="00BB264E">
        <w:t>lumberjack</w:t>
      </w:r>
      <w:r w:rsidRPr="00BB264E">
        <w:rPr>
          <w:rFonts w:hint="eastAsia"/>
        </w:rPr>
        <w:t>进行日志的收集与切割。</w:t>
      </w:r>
    </w:p>
    <w:p w14:paraId="58546A3A" w14:textId="0B6799AC" w:rsidR="00E20D50" w:rsidRPr="00BB264E" w:rsidRDefault="00E20D50" w:rsidP="00E20D50">
      <w:pPr>
        <w:pStyle w:val="22"/>
        <w:ind w:firstLine="482"/>
      </w:pPr>
      <w:r>
        <w:rPr>
          <w:rFonts w:hint="eastAsia"/>
          <w:b/>
          <w:bCs/>
        </w:rPr>
        <w:t>（</w:t>
      </w:r>
      <w:r>
        <w:rPr>
          <w:rFonts w:hint="eastAsia"/>
          <w:b/>
          <w:bCs/>
        </w:rPr>
        <w:t>2</w:t>
      </w:r>
      <w:r>
        <w:rPr>
          <w:rFonts w:hint="eastAsia"/>
          <w:b/>
          <w:bCs/>
        </w:rPr>
        <w:t>）</w:t>
      </w:r>
      <w:r w:rsidRPr="00E20D50">
        <w:rPr>
          <w:rFonts w:hint="eastAsia"/>
          <w:b/>
          <w:bCs/>
        </w:rPr>
        <w:t>大数据特征处理模块：</w:t>
      </w:r>
      <w:r w:rsidRPr="00BB264E">
        <w:rPr>
          <w:rFonts w:hint="eastAsia"/>
        </w:rPr>
        <w:t>离线收集的数据上传到</w:t>
      </w:r>
      <w:r w:rsidRPr="00BB264E">
        <w:rPr>
          <w:rFonts w:hint="eastAsia"/>
        </w:rPr>
        <w:t>HDFS</w:t>
      </w:r>
      <w:r w:rsidR="00FF4DE4">
        <w:rPr>
          <w:rFonts w:hint="eastAsia"/>
        </w:rPr>
        <w:t>中</w:t>
      </w:r>
      <w:r w:rsidRPr="00BB264E">
        <w:rPr>
          <w:rFonts w:hint="eastAsia"/>
        </w:rPr>
        <w:t>进行存储。</w:t>
      </w:r>
      <w:r w:rsidRPr="00BB264E">
        <w:rPr>
          <w:rFonts w:hint="eastAsia"/>
        </w:rPr>
        <w:t>Spark</w:t>
      </w:r>
      <w:r w:rsidRPr="00BB264E">
        <w:rPr>
          <w:rFonts w:hint="eastAsia"/>
        </w:rPr>
        <w:t>使用这些数据生成</w:t>
      </w:r>
      <w:r w:rsidRPr="00BB264E">
        <w:rPr>
          <w:rFonts w:hint="eastAsia"/>
        </w:rPr>
        <w:t>Embedding</w:t>
      </w:r>
      <w:r w:rsidRPr="00BB264E">
        <w:rPr>
          <w:rFonts w:hint="eastAsia"/>
        </w:rPr>
        <w:t>向量供接下来的模型训练使用。</w:t>
      </w:r>
    </w:p>
    <w:p w14:paraId="397C0B56" w14:textId="77777777" w:rsidR="00E20D50" w:rsidRPr="00BB264E" w:rsidRDefault="00E20D50" w:rsidP="00E20D50">
      <w:pPr>
        <w:pStyle w:val="22"/>
        <w:ind w:firstLine="482"/>
      </w:pPr>
      <w:r>
        <w:rPr>
          <w:rFonts w:hint="eastAsia"/>
          <w:b/>
          <w:bCs/>
        </w:rPr>
        <w:t>（</w:t>
      </w:r>
      <w:r>
        <w:rPr>
          <w:rFonts w:hint="eastAsia"/>
          <w:b/>
          <w:bCs/>
        </w:rPr>
        <w:t>3</w:t>
      </w:r>
      <w:r>
        <w:rPr>
          <w:rFonts w:hint="eastAsia"/>
          <w:b/>
          <w:bCs/>
        </w:rPr>
        <w:t>）</w:t>
      </w:r>
      <w:r w:rsidRPr="00E20D50">
        <w:rPr>
          <w:rFonts w:hint="eastAsia"/>
          <w:b/>
          <w:bCs/>
        </w:rPr>
        <w:t>推荐模块：</w:t>
      </w:r>
      <w:r w:rsidRPr="00BB264E">
        <w:rPr>
          <w:rFonts w:hint="eastAsia"/>
        </w:rPr>
        <w:t>使用</w:t>
      </w:r>
      <w:r w:rsidRPr="00BB264E">
        <w:t>TensorFlow</w:t>
      </w:r>
      <w:r w:rsidRPr="00BB264E">
        <w:rPr>
          <w:rFonts w:hint="eastAsia"/>
        </w:rPr>
        <w:t>训练</w:t>
      </w:r>
      <w:proofErr w:type="spellStart"/>
      <w:r w:rsidRPr="00BB264E">
        <w:t>NerualCF</w:t>
      </w:r>
      <w:proofErr w:type="spellEnd"/>
      <w:r w:rsidRPr="00BB264E">
        <w:rPr>
          <w:rFonts w:hint="eastAsia"/>
        </w:rPr>
        <w:t>模型与双塔模型，并通过</w:t>
      </w:r>
      <w:r w:rsidRPr="00BB264E">
        <w:t>TensorFlow Serving</w:t>
      </w:r>
      <w:r w:rsidRPr="00BB264E">
        <w:rPr>
          <w:rFonts w:hint="eastAsia"/>
        </w:rPr>
        <w:t>提供</w:t>
      </w:r>
      <w:proofErr w:type="spellStart"/>
      <w:r w:rsidRPr="00BB264E">
        <w:rPr>
          <w:rFonts w:hint="eastAsia"/>
        </w:rPr>
        <w:t>gRPC</w:t>
      </w:r>
      <w:proofErr w:type="spellEnd"/>
      <w:r w:rsidRPr="00BB264E">
        <w:rPr>
          <w:rFonts w:hint="eastAsia"/>
        </w:rPr>
        <w:t>和</w:t>
      </w:r>
      <w:r w:rsidRPr="00BB264E">
        <w:rPr>
          <w:rFonts w:hint="eastAsia"/>
        </w:rPr>
        <w:t xml:space="preserve">RESTful API </w:t>
      </w:r>
      <w:r w:rsidRPr="00BB264E">
        <w:rPr>
          <w:rFonts w:hint="eastAsia"/>
        </w:rPr>
        <w:t>调用。</w:t>
      </w:r>
    </w:p>
    <w:p w14:paraId="26EB084A" w14:textId="67F70296" w:rsidR="009D219B" w:rsidRDefault="00E20D50" w:rsidP="00E20D50">
      <w:pPr>
        <w:pStyle w:val="22"/>
        <w:ind w:firstLine="482"/>
      </w:pPr>
      <w:r>
        <w:rPr>
          <w:rFonts w:hint="eastAsia"/>
          <w:b/>
          <w:bCs/>
        </w:rPr>
        <w:t>（</w:t>
      </w:r>
      <w:r>
        <w:rPr>
          <w:rFonts w:hint="eastAsia"/>
          <w:b/>
          <w:bCs/>
        </w:rPr>
        <w:t>4</w:t>
      </w:r>
      <w:r>
        <w:rPr>
          <w:rFonts w:hint="eastAsia"/>
          <w:b/>
          <w:bCs/>
        </w:rPr>
        <w:t>）</w:t>
      </w:r>
      <w:r w:rsidRPr="00E20D50">
        <w:rPr>
          <w:rFonts w:hint="eastAsia"/>
          <w:b/>
          <w:bCs/>
        </w:rPr>
        <w:t>系统业务模块：</w:t>
      </w:r>
      <w:r w:rsidRPr="00BB264E">
        <w:rPr>
          <w:rFonts w:hint="eastAsia"/>
        </w:rPr>
        <w:t>前端使用</w:t>
      </w:r>
      <w:r w:rsidRPr="00BB264E">
        <w:rPr>
          <w:rFonts w:hint="eastAsia"/>
        </w:rPr>
        <w:t>Vue</w:t>
      </w:r>
      <w:r w:rsidRPr="00BB264E">
        <w:t xml:space="preserve">.js + </w:t>
      </w:r>
      <w:proofErr w:type="spellStart"/>
      <w:r w:rsidRPr="00BB264E">
        <w:t>Vite</w:t>
      </w:r>
      <w:proofErr w:type="spellEnd"/>
      <w:r w:rsidRPr="00BB264E">
        <w:t xml:space="preserve"> + </w:t>
      </w:r>
      <w:r w:rsidRPr="00BB264E">
        <w:rPr>
          <w:rFonts w:hint="eastAsia"/>
        </w:rPr>
        <w:t>Element</w:t>
      </w:r>
      <w:r w:rsidRPr="00BB264E">
        <w:t>-</w:t>
      </w:r>
      <w:r w:rsidRPr="00BB264E">
        <w:rPr>
          <w:rFonts w:hint="eastAsia"/>
        </w:rPr>
        <w:t>Plus</w:t>
      </w:r>
      <w:r w:rsidRPr="00BB264E">
        <w:t xml:space="preserve"> </w:t>
      </w:r>
      <w:r w:rsidRPr="00BB264E">
        <w:rPr>
          <w:rFonts w:hint="eastAsia"/>
        </w:rPr>
        <w:t>U</w:t>
      </w:r>
      <w:r w:rsidRPr="00BB264E">
        <w:t>I</w:t>
      </w:r>
      <w:r w:rsidRPr="00BB264E">
        <w:rPr>
          <w:rFonts w:hint="eastAsia"/>
        </w:rPr>
        <w:t>完成业务页面的开发与设计；使用</w:t>
      </w:r>
      <w:r w:rsidRPr="00BB264E">
        <w:rPr>
          <w:rFonts w:hint="eastAsia"/>
        </w:rPr>
        <w:t>Go</w:t>
      </w:r>
      <w:r w:rsidRPr="00BB264E">
        <w:rPr>
          <w:rFonts w:hint="eastAsia"/>
        </w:rPr>
        <w:t>语言的</w:t>
      </w:r>
      <w:r w:rsidRPr="00BB264E">
        <w:rPr>
          <w:rFonts w:hint="eastAsia"/>
        </w:rPr>
        <w:t>Gin</w:t>
      </w:r>
      <w:r w:rsidRPr="00BB264E">
        <w:rPr>
          <w:rFonts w:hint="eastAsia"/>
        </w:rPr>
        <w:t>框架完成后端开发，它是连接起整个的系统的桥梁，完成了响应前端请求、记录日志、特征拼装、请求模型服务</w:t>
      </w:r>
      <w:r w:rsidRPr="00BB264E">
        <w:rPr>
          <w:rFonts w:hint="eastAsia"/>
        </w:rPr>
        <w:t>API</w:t>
      </w:r>
      <w:r w:rsidRPr="00BB264E">
        <w:rPr>
          <w:rFonts w:hint="eastAsia"/>
        </w:rPr>
        <w:t>等任务。</w:t>
      </w:r>
    </w:p>
    <w:p w14:paraId="0A2B2291" w14:textId="77777777" w:rsidR="00E20D50" w:rsidRPr="00E36470" w:rsidRDefault="00E20D50" w:rsidP="00E20D50">
      <w:pPr>
        <w:pStyle w:val="22"/>
      </w:pPr>
    </w:p>
    <w:p w14:paraId="21A9CE89" w14:textId="77777777"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r w:rsidR="00FC5232">
        <w:rPr>
          <w:rFonts w:ascii="宋体" w:hAnsi="宋体" w:hint="eastAsia"/>
        </w:rPr>
        <w:t>；</w:t>
      </w:r>
    </w:p>
    <w:p w14:paraId="0A651479" w14:textId="77777777" w:rsidR="0022658D" w:rsidRDefault="00CA3E24" w:rsidP="001D48AC">
      <w:pPr>
        <w:pStyle w:val="af6"/>
        <w:spacing w:line="480" w:lineRule="auto"/>
      </w:pPr>
      <w:bookmarkStart w:id="2" w:name="_Toc8028252"/>
      <w:r w:rsidRPr="00CA3E24">
        <w:lastRenderedPageBreak/>
        <w:t>Research and Design of Team Recommendation System for Programming Competition</w:t>
      </w:r>
    </w:p>
    <w:bookmarkEnd w:id="2"/>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Default="00B15813" w:rsidP="00253D65">
      <w:pPr>
        <w:pStyle w:val="a1"/>
        <w:ind w:firstLine="482"/>
      </w:pPr>
      <w:r w:rsidRPr="00B15813">
        <w:rPr>
          <w:b/>
          <w:bCs/>
        </w:rPr>
        <w:t>1.</w:t>
      </w:r>
      <w:r>
        <w:rPr>
          <w:b/>
          <w:bCs/>
        </w:rPr>
        <w:t xml:space="preserve"> </w:t>
      </w:r>
      <w:r w:rsidRPr="00B15813">
        <w:rPr>
          <w:b/>
          <w:bCs/>
        </w:rPr>
        <w:t>Data collection module</w:t>
      </w:r>
      <w:r w:rsidRPr="00B15813">
        <w:t>: Divided into offline data collection and online</w:t>
      </w:r>
      <w:r>
        <w:t xml:space="preserve"> </w:t>
      </w:r>
      <w:r w:rsidRPr="00B15813">
        <w:t xml:space="preserve">data collection. Offline collection uses the go-colly framework to crawl user submission records on </w:t>
      </w:r>
      <w:proofErr w:type="spellStart"/>
      <w:r w:rsidRPr="00B15813">
        <w:t>Codeforces</w:t>
      </w:r>
      <w:proofErr w:type="spellEnd"/>
      <w:r w:rsidRPr="00B15813">
        <w:t xml:space="preserve"> and other program competition websites; real-time collection uses zap and lumberjack to collect and cut logs.</w:t>
      </w:r>
    </w:p>
    <w:p w14:paraId="23EC2E0B" w14:textId="453D89C9" w:rsidR="00B15813" w:rsidRDefault="00B15813" w:rsidP="00253D65">
      <w:pPr>
        <w:pStyle w:val="a1"/>
        <w:ind w:firstLine="482"/>
      </w:pPr>
      <w:r w:rsidRPr="00B15813">
        <w:rPr>
          <w:b/>
          <w:bCs/>
        </w:rPr>
        <w:t>2.</w:t>
      </w:r>
      <w:r>
        <w:rPr>
          <w:b/>
          <w:bCs/>
        </w:rPr>
        <w:t xml:space="preserve"> </w:t>
      </w:r>
      <w:r w:rsidRPr="00B15813">
        <w:rPr>
          <w:b/>
          <w:bCs/>
        </w:rPr>
        <w:t>Big data feature processing module</w:t>
      </w:r>
      <w:r w:rsidRPr="00B15813">
        <w:t>:</w:t>
      </w:r>
      <w:r>
        <w:t xml:space="preserve"> </w:t>
      </w:r>
      <w:r w:rsidR="000168B4" w:rsidRPr="000168B4">
        <w:t>Data collected offline is uploaded to Hadoop HDFS storage for Spark's next data processing</w:t>
      </w:r>
      <w:r w:rsidR="009A1027">
        <w:rPr>
          <w:rFonts w:hint="eastAsia"/>
        </w:rPr>
        <w:t>.</w:t>
      </w:r>
    </w:p>
    <w:p w14:paraId="36AF1445" w14:textId="77777777" w:rsidR="00B15813" w:rsidRDefault="00B15813" w:rsidP="00253D65">
      <w:pPr>
        <w:pStyle w:val="a1"/>
        <w:ind w:firstLine="482"/>
      </w:pPr>
      <w:r w:rsidRPr="00B15813">
        <w:rPr>
          <w:b/>
          <w:bCs/>
        </w:rPr>
        <w:t>3. Recommended module</w:t>
      </w:r>
      <w:r w:rsidRPr="00B15813">
        <w:t xml:space="preserve">: Use TensorFlow to train the </w:t>
      </w:r>
      <w:proofErr w:type="spellStart"/>
      <w:r w:rsidRPr="00B15813">
        <w:t>NerualCF</w:t>
      </w:r>
      <w:proofErr w:type="spellEnd"/>
      <w:r w:rsidRPr="00B15813">
        <w:t xml:space="preserve"> model and the twin tower model, and provide </w:t>
      </w:r>
      <w:proofErr w:type="spellStart"/>
      <w:r w:rsidRPr="00B15813">
        <w:t>gRPC</w:t>
      </w:r>
      <w:proofErr w:type="spellEnd"/>
      <w:r w:rsidRPr="00B15813">
        <w:t xml:space="preserve"> and RESTful API calls through TensorFlow Serving.</w:t>
      </w:r>
    </w:p>
    <w:p w14:paraId="75A95E59" w14:textId="77777777" w:rsidR="00B15813" w:rsidRPr="00B15813" w:rsidRDefault="00B15813" w:rsidP="00253D65">
      <w:pPr>
        <w:pStyle w:val="a1"/>
        <w:ind w:firstLine="482"/>
      </w:pPr>
      <w:r w:rsidRPr="00B15813">
        <w:rPr>
          <w:b/>
          <w:bCs/>
        </w:rPr>
        <w:t>4. System business module</w:t>
      </w:r>
      <w:r w:rsidRPr="00B15813">
        <w:t xml:space="preserv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777777" w:rsidR="00370D77" w:rsidRPr="00674FD8" w:rsidRDefault="00370D77" w:rsidP="003854F0">
      <w:pPr>
        <w:pStyle w:val="a1"/>
        <w:spacing w:line="360" w:lineRule="auto"/>
        <w:ind w:firstLineChars="0" w:firstLine="0"/>
        <w:sectPr w:rsidR="00370D77" w:rsidRPr="00674FD8" w:rsidSect="00B16C0A">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3" w:name="_Toc8028149"/>
      <w:bookmarkStart w:id="4" w:name="_Toc8028253"/>
      <w:bookmarkStart w:id="5" w:name="_Toc8029559"/>
      <w:r>
        <w:rPr>
          <w:rFonts w:hint="eastAsia"/>
        </w:rPr>
        <w:t>目</w:t>
      </w:r>
      <w:r w:rsidR="00A86461">
        <w:rPr>
          <w:rFonts w:hint="eastAsia"/>
        </w:rPr>
        <w:t xml:space="preserve">  </w:t>
      </w:r>
      <w:r>
        <w:rPr>
          <w:rFonts w:hint="eastAsia"/>
        </w:rPr>
        <w:t>录</w:t>
      </w:r>
      <w:bookmarkEnd w:id="3"/>
      <w:bookmarkEnd w:id="4"/>
      <w:bookmarkEnd w:id="5"/>
    </w:p>
    <w:p w14:paraId="51E227DF" w14:textId="77777777"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C800F3">
        <w:rPr>
          <w:noProof/>
          <w:webHidden/>
        </w:rPr>
        <w:t>I</w:t>
      </w:r>
      <w:r>
        <w:rPr>
          <w:webHidden/>
        </w:rPr>
        <w:fldChar w:fldCharType="end"/>
      </w:r>
    </w:p>
    <w:p w14:paraId="6C207EE9" w14:textId="77777777"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C800F3">
        <w:rPr>
          <w:noProof/>
          <w:webHidden/>
        </w:rPr>
        <w:t>II</w:t>
      </w:r>
      <w:r>
        <w:rPr>
          <w:webHidden/>
        </w:rPr>
        <w:fldChar w:fldCharType="end"/>
      </w:r>
    </w:p>
    <w:p w14:paraId="35B195E0" w14:textId="77777777" w:rsidR="00CA6C97" w:rsidRPr="00CA6C97" w:rsidRDefault="00CA6C97" w:rsidP="00CA6C97">
      <w:pPr>
        <w:pStyle w:val="a1"/>
        <w:ind w:firstLineChars="0" w:firstLine="0"/>
      </w:pPr>
    </w:p>
    <w:p w14:paraId="32AFE994" w14:textId="597E24B0" w:rsidR="00EC1C0C"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346895" w:history="1">
        <w:r w:rsidR="00EC1C0C" w:rsidRPr="00A715DF">
          <w:rPr>
            <w:rStyle w:val="af2"/>
            <w:noProof/>
          </w:rPr>
          <w:t>第</w:t>
        </w:r>
        <w:r w:rsidR="00EC1C0C" w:rsidRPr="00A715DF">
          <w:rPr>
            <w:rStyle w:val="af2"/>
            <w:noProof/>
          </w:rPr>
          <w:t>1</w:t>
        </w:r>
        <w:r w:rsidR="00EC1C0C" w:rsidRPr="00A715DF">
          <w:rPr>
            <w:rStyle w:val="af2"/>
            <w:noProof/>
          </w:rPr>
          <w:t>章</w:t>
        </w:r>
        <w:r w:rsidR="00EC1C0C" w:rsidRPr="00A715DF">
          <w:rPr>
            <w:rStyle w:val="af2"/>
            <w:noProof/>
          </w:rPr>
          <w:t xml:space="preserve"> </w:t>
        </w:r>
        <w:r w:rsidR="00EC1C0C" w:rsidRPr="00A715DF">
          <w:rPr>
            <w:rStyle w:val="af2"/>
            <w:noProof/>
          </w:rPr>
          <w:t>绪论</w:t>
        </w:r>
        <w:r w:rsidR="00EC1C0C">
          <w:rPr>
            <w:noProof/>
            <w:webHidden/>
          </w:rPr>
          <w:tab/>
        </w:r>
        <w:r w:rsidR="00EC1C0C">
          <w:rPr>
            <w:noProof/>
            <w:webHidden/>
          </w:rPr>
          <w:fldChar w:fldCharType="begin"/>
        </w:r>
        <w:r w:rsidR="00EC1C0C">
          <w:rPr>
            <w:noProof/>
            <w:webHidden/>
          </w:rPr>
          <w:instrText xml:space="preserve"> PAGEREF _Toc72346895 \h </w:instrText>
        </w:r>
        <w:r w:rsidR="00EC1C0C">
          <w:rPr>
            <w:noProof/>
            <w:webHidden/>
          </w:rPr>
        </w:r>
        <w:r w:rsidR="00EC1C0C">
          <w:rPr>
            <w:noProof/>
            <w:webHidden/>
          </w:rPr>
          <w:fldChar w:fldCharType="separate"/>
        </w:r>
        <w:r w:rsidR="00EC1C0C">
          <w:rPr>
            <w:noProof/>
            <w:webHidden/>
          </w:rPr>
          <w:t>1</w:t>
        </w:r>
        <w:r w:rsidR="00EC1C0C">
          <w:rPr>
            <w:noProof/>
            <w:webHidden/>
          </w:rPr>
          <w:fldChar w:fldCharType="end"/>
        </w:r>
      </w:hyperlink>
    </w:p>
    <w:p w14:paraId="21A0983A" w14:textId="3D73ECDC"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896" w:history="1">
        <w:r w:rsidR="00EC1C0C" w:rsidRPr="00A715DF">
          <w:rPr>
            <w:rStyle w:val="af2"/>
            <w:noProof/>
          </w:rPr>
          <w:t xml:space="preserve">1.1 </w:t>
        </w:r>
        <w:r w:rsidR="00EC1C0C" w:rsidRPr="00A715DF">
          <w:rPr>
            <w:rStyle w:val="af2"/>
            <w:noProof/>
          </w:rPr>
          <w:t>研究背景及意义</w:t>
        </w:r>
        <w:r w:rsidR="00EC1C0C">
          <w:rPr>
            <w:noProof/>
            <w:webHidden/>
          </w:rPr>
          <w:tab/>
        </w:r>
        <w:r w:rsidR="00EC1C0C">
          <w:rPr>
            <w:noProof/>
            <w:webHidden/>
          </w:rPr>
          <w:fldChar w:fldCharType="begin"/>
        </w:r>
        <w:r w:rsidR="00EC1C0C">
          <w:rPr>
            <w:noProof/>
            <w:webHidden/>
          </w:rPr>
          <w:instrText xml:space="preserve"> PAGEREF _Toc72346896 \h </w:instrText>
        </w:r>
        <w:r w:rsidR="00EC1C0C">
          <w:rPr>
            <w:noProof/>
            <w:webHidden/>
          </w:rPr>
        </w:r>
        <w:r w:rsidR="00EC1C0C">
          <w:rPr>
            <w:noProof/>
            <w:webHidden/>
          </w:rPr>
          <w:fldChar w:fldCharType="separate"/>
        </w:r>
        <w:r w:rsidR="00EC1C0C">
          <w:rPr>
            <w:noProof/>
            <w:webHidden/>
          </w:rPr>
          <w:t>1</w:t>
        </w:r>
        <w:r w:rsidR="00EC1C0C">
          <w:rPr>
            <w:noProof/>
            <w:webHidden/>
          </w:rPr>
          <w:fldChar w:fldCharType="end"/>
        </w:r>
      </w:hyperlink>
    </w:p>
    <w:p w14:paraId="28FCAB29" w14:textId="74FC2D66"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897" w:history="1">
        <w:r w:rsidR="00EC1C0C" w:rsidRPr="00A715DF">
          <w:rPr>
            <w:rStyle w:val="af2"/>
            <w:noProof/>
          </w:rPr>
          <w:t xml:space="preserve">1.2 </w:t>
        </w:r>
        <w:r w:rsidR="00EC1C0C" w:rsidRPr="00A715DF">
          <w:rPr>
            <w:rStyle w:val="af2"/>
            <w:noProof/>
          </w:rPr>
          <w:t>国内外研究与发展现状</w:t>
        </w:r>
        <w:r w:rsidR="00EC1C0C">
          <w:rPr>
            <w:noProof/>
            <w:webHidden/>
          </w:rPr>
          <w:tab/>
        </w:r>
        <w:r w:rsidR="00EC1C0C">
          <w:rPr>
            <w:noProof/>
            <w:webHidden/>
          </w:rPr>
          <w:fldChar w:fldCharType="begin"/>
        </w:r>
        <w:r w:rsidR="00EC1C0C">
          <w:rPr>
            <w:noProof/>
            <w:webHidden/>
          </w:rPr>
          <w:instrText xml:space="preserve"> PAGEREF _Toc72346897 \h </w:instrText>
        </w:r>
        <w:r w:rsidR="00EC1C0C">
          <w:rPr>
            <w:noProof/>
            <w:webHidden/>
          </w:rPr>
        </w:r>
        <w:r w:rsidR="00EC1C0C">
          <w:rPr>
            <w:noProof/>
            <w:webHidden/>
          </w:rPr>
          <w:fldChar w:fldCharType="separate"/>
        </w:r>
        <w:r w:rsidR="00EC1C0C">
          <w:rPr>
            <w:noProof/>
            <w:webHidden/>
          </w:rPr>
          <w:t>2</w:t>
        </w:r>
        <w:r w:rsidR="00EC1C0C">
          <w:rPr>
            <w:noProof/>
            <w:webHidden/>
          </w:rPr>
          <w:fldChar w:fldCharType="end"/>
        </w:r>
      </w:hyperlink>
    </w:p>
    <w:p w14:paraId="003EFF51" w14:textId="7F0B5319"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898" w:history="1">
        <w:r w:rsidR="00EC1C0C" w:rsidRPr="00A715DF">
          <w:rPr>
            <w:rStyle w:val="af2"/>
            <w:noProof/>
          </w:rPr>
          <w:t xml:space="preserve">1.2.1 </w:t>
        </w:r>
        <w:r w:rsidR="00EC1C0C" w:rsidRPr="00A715DF">
          <w:rPr>
            <w:rStyle w:val="af2"/>
            <w:noProof/>
          </w:rPr>
          <w:t>推荐系统研究与发展现状</w:t>
        </w:r>
        <w:r w:rsidR="00EC1C0C">
          <w:rPr>
            <w:noProof/>
            <w:webHidden/>
          </w:rPr>
          <w:tab/>
        </w:r>
        <w:r w:rsidR="00EC1C0C">
          <w:rPr>
            <w:noProof/>
            <w:webHidden/>
          </w:rPr>
          <w:fldChar w:fldCharType="begin"/>
        </w:r>
        <w:r w:rsidR="00EC1C0C">
          <w:rPr>
            <w:noProof/>
            <w:webHidden/>
          </w:rPr>
          <w:instrText xml:space="preserve"> PAGEREF _Toc72346898 \h </w:instrText>
        </w:r>
        <w:r w:rsidR="00EC1C0C">
          <w:rPr>
            <w:noProof/>
            <w:webHidden/>
          </w:rPr>
        </w:r>
        <w:r w:rsidR="00EC1C0C">
          <w:rPr>
            <w:noProof/>
            <w:webHidden/>
          </w:rPr>
          <w:fldChar w:fldCharType="separate"/>
        </w:r>
        <w:r w:rsidR="00EC1C0C">
          <w:rPr>
            <w:noProof/>
            <w:webHidden/>
          </w:rPr>
          <w:t>2</w:t>
        </w:r>
        <w:r w:rsidR="00EC1C0C">
          <w:rPr>
            <w:noProof/>
            <w:webHidden/>
          </w:rPr>
          <w:fldChar w:fldCharType="end"/>
        </w:r>
      </w:hyperlink>
    </w:p>
    <w:p w14:paraId="0BD57B7B" w14:textId="027E266C"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899" w:history="1">
        <w:r w:rsidR="00EC1C0C" w:rsidRPr="00A715DF">
          <w:rPr>
            <w:rStyle w:val="af2"/>
            <w:noProof/>
          </w:rPr>
          <w:t xml:space="preserve">1.2.2 </w:t>
        </w:r>
        <w:r w:rsidR="00EC1C0C" w:rsidRPr="00A715DF">
          <w:rPr>
            <w:rStyle w:val="af2"/>
            <w:noProof/>
          </w:rPr>
          <w:t>推荐算法在算法竞赛领域的研究现状</w:t>
        </w:r>
        <w:r w:rsidR="00EC1C0C">
          <w:rPr>
            <w:noProof/>
            <w:webHidden/>
          </w:rPr>
          <w:tab/>
        </w:r>
        <w:r w:rsidR="00EC1C0C">
          <w:rPr>
            <w:noProof/>
            <w:webHidden/>
          </w:rPr>
          <w:fldChar w:fldCharType="begin"/>
        </w:r>
        <w:r w:rsidR="00EC1C0C">
          <w:rPr>
            <w:noProof/>
            <w:webHidden/>
          </w:rPr>
          <w:instrText xml:space="preserve"> PAGEREF _Toc72346899 \h </w:instrText>
        </w:r>
        <w:r w:rsidR="00EC1C0C">
          <w:rPr>
            <w:noProof/>
            <w:webHidden/>
          </w:rPr>
        </w:r>
        <w:r w:rsidR="00EC1C0C">
          <w:rPr>
            <w:noProof/>
            <w:webHidden/>
          </w:rPr>
          <w:fldChar w:fldCharType="separate"/>
        </w:r>
        <w:r w:rsidR="00EC1C0C">
          <w:rPr>
            <w:noProof/>
            <w:webHidden/>
          </w:rPr>
          <w:t>4</w:t>
        </w:r>
        <w:r w:rsidR="00EC1C0C">
          <w:rPr>
            <w:noProof/>
            <w:webHidden/>
          </w:rPr>
          <w:fldChar w:fldCharType="end"/>
        </w:r>
      </w:hyperlink>
    </w:p>
    <w:p w14:paraId="17EEC1E1" w14:textId="1ADF842E"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00" w:history="1">
        <w:r w:rsidR="00EC1C0C" w:rsidRPr="00A715DF">
          <w:rPr>
            <w:rStyle w:val="af2"/>
            <w:noProof/>
          </w:rPr>
          <w:t xml:space="preserve">1.3 </w:t>
        </w:r>
        <w:r w:rsidR="00EC1C0C" w:rsidRPr="00A715DF">
          <w:rPr>
            <w:rStyle w:val="af2"/>
            <w:noProof/>
          </w:rPr>
          <w:t>论文的主要工作</w:t>
        </w:r>
        <w:r w:rsidR="00EC1C0C">
          <w:rPr>
            <w:noProof/>
            <w:webHidden/>
          </w:rPr>
          <w:tab/>
        </w:r>
        <w:r w:rsidR="00EC1C0C">
          <w:rPr>
            <w:noProof/>
            <w:webHidden/>
          </w:rPr>
          <w:fldChar w:fldCharType="begin"/>
        </w:r>
        <w:r w:rsidR="00EC1C0C">
          <w:rPr>
            <w:noProof/>
            <w:webHidden/>
          </w:rPr>
          <w:instrText xml:space="preserve"> PAGEREF _Toc72346900 \h </w:instrText>
        </w:r>
        <w:r w:rsidR="00EC1C0C">
          <w:rPr>
            <w:noProof/>
            <w:webHidden/>
          </w:rPr>
        </w:r>
        <w:r w:rsidR="00EC1C0C">
          <w:rPr>
            <w:noProof/>
            <w:webHidden/>
          </w:rPr>
          <w:fldChar w:fldCharType="separate"/>
        </w:r>
        <w:r w:rsidR="00EC1C0C">
          <w:rPr>
            <w:noProof/>
            <w:webHidden/>
          </w:rPr>
          <w:t>5</w:t>
        </w:r>
        <w:r w:rsidR="00EC1C0C">
          <w:rPr>
            <w:noProof/>
            <w:webHidden/>
          </w:rPr>
          <w:fldChar w:fldCharType="end"/>
        </w:r>
      </w:hyperlink>
    </w:p>
    <w:p w14:paraId="3D908C54" w14:textId="2E75ACC9"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01" w:history="1">
        <w:r w:rsidR="00EC1C0C" w:rsidRPr="00A715DF">
          <w:rPr>
            <w:rStyle w:val="af2"/>
            <w:noProof/>
          </w:rPr>
          <w:t xml:space="preserve">1.4 </w:t>
        </w:r>
        <w:r w:rsidR="00EC1C0C" w:rsidRPr="00A715DF">
          <w:rPr>
            <w:rStyle w:val="af2"/>
            <w:noProof/>
          </w:rPr>
          <w:t>论文的组织结构</w:t>
        </w:r>
        <w:r w:rsidR="00EC1C0C">
          <w:rPr>
            <w:noProof/>
            <w:webHidden/>
          </w:rPr>
          <w:tab/>
        </w:r>
        <w:r w:rsidR="00EC1C0C">
          <w:rPr>
            <w:noProof/>
            <w:webHidden/>
          </w:rPr>
          <w:fldChar w:fldCharType="begin"/>
        </w:r>
        <w:r w:rsidR="00EC1C0C">
          <w:rPr>
            <w:noProof/>
            <w:webHidden/>
          </w:rPr>
          <w:instrText xml:space="preserve"> PAGEREF _Toc72346901 \h </w:instrText>
        </w:r>
        <w:r w:rsidR="00EC1C0C">
          <w:rPr>
            <w:noProof/>
            <w:webHidden/>
          </w:rPr>
        </w:r>
        <w:r w:rsidR="00EC1C0C">
          <w:rPr>
            <w:noProof/>
            <w:webHidden/>
          </w:rPr>
          <w:fldChar w:fldCharType="separate"/>
        </w:r>
        <w:r w:rsidR="00EC1C0C">
          <w:rPr>
            <w:noProof/>
            <w:webHidden/>
          </w:rPr>
          <w:t>5</w:t>
        </w:r>
        <w:r w:rsidR="00EC1C0C">
          <w:rPr>
            <w:noProof/>
            <w:webHidden/>
          </w:rPr>
          <w:fldChar w:fldCharType="end"/>
        </w:r>
      </w:hyperlink>
    </w:p>
    <w:p w14:paraId="6D643490" w14:textId="47B518DE"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02" w:history="1">
        <w:r w:rsidR="00EC1C0C" w:rsidRPr="00A715DF">
          <w:rPr>
            <w:rStyle w:val="af2"/>
            <w:noProof/>
          </w:rPr>
          <w:t>第</w:t>
        </w:r>
        <w:r w:rsidR="00EC1C0C" w:rsidRPr="00A715DF">
          <w:rPr>
            <w:rStyle w:val="af2"/>
            <w:noProof/>
          </w:rPr>
          <w:t>2</w:t>
        </w:r>
        <w:r w:rsidR="00EC1C0C" w:rsidRPr="00A715DF">
          <w:rPr>
            <w:rStyle w:val="af2"/>
            <w:noProof/>
          </w:rPr>
          <w:t>章</w:t>
        </w:r>
        <w:r w:rsidR="00EC1C0C" w:rsidRPr="00A715DF">
          <w:rPr>
            <w:rStyle w:val="af2"/>
            <w:noProof/>
          </w:rPr>
          <w:t xml:space="preserve"> </w:t>
        </w:r>
        <w:r w:rsidR="00EC1C0C" w:rsidRPr="00A715DF">
          <w:rPr>
            <w:rStyle w:val="af2"/>
            <w:noProof/>
          </w:rPr>
          <w:t>相关技术与理论基础</w:t>
        </w:r>
        <w:r w:rsidR="00EC1C0C">
          <w:rPr>
            <w:noProof/>
            <w:webHidden/>
          </w:rPr>
          <w:tab/>
        </w:r>
        <w:r w:rsidR="00EC1C0C">
          <w:rPr>
            <w:noProof/>
            <w:webHidden/>
          </w:rPr>
          <w:fldChar w:fldCharType="begin"/>
        </w:r>
        <w:r w:rsidR="00EC1C0C">
          <w:rPr>
            <w:noProof/>
            <w:webHidden/>
          </w:rPr>
          <w:instrText xml:space="preserve"> PAGEREF _Toc72346902 \h </w:instrText>
        </w:r>
        <w:r w:rsidR="00EC1C0C">
          <w:rPr>
            <w:noProof/>
            <w:webHidden/>
          </w:rPr>
        </w:r>
        <w:r w:rsidR="00EC1C0C">
          <w:rPr>
            <w:noProof/>
            <w:webHidden/>
          </w:rPr>
          <w:fldChar w:fldCharType="separate"/>
        </w:r>
        <w:r w:rsidR="00EC1C0C">
          <w:rPr>
            <w:noProof/>
            <w:webHidden/>
          </w:rPr>
          <w:t>6</w:t>
        </w:r>
        <w:r w:rsidR="00EC1C0C">
          <w:rPr>
            <w:noProof/>
            <w:webHidden/>
          </w:rPr>
          <w:fldChar w:fldCharType="end"/>
        </w:r>
      </w:hyperlink>
    </w:p>
    <w:p w14:paraId="384169C1" w14:textId="122FDEF3"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03" w:history="1">
        <w:r w:rsidR="00EC1C0C" w:rsidRPr="00A715DF">
          <w:rPr>
            <w:rStyle w:val="af2"/>
            <w:noProof/>
          </w:rPr>
          <w:t xml:space="preserve">2.1 </w:t>
        </w:r>
        <w:r w:rsidR="00EC1C0C" w:rsidRPr="00A715DF">
          <w:rPr>
            <w:rStyle w:val="af2"/>
            <w:noProof/>
          </w:rPr>
          <w:t>推荐算法理论研究</w:t>
        </w:r>
        <w:r w:rsidR="00EC1C0C">
          <w:rPr>
            <w:noProof/>
            <w:webHidden/>
          </w:rPr>
          <w:tab/>
        </w:r>
        <w:r w:rsidR="00EC1C0C">
          <w:rPr>
            <w:noProof/>
            <w:webHidden/>
          </w:rPr>
          <w:fldChar w:fldCharType="begin"/>
        </w:r>
        <w:r w:rsidR="00EC1C0C">
          <w:rPr>
            <w:noProof/>
            <w:webHidden/>
          </w:rPr>
          <w:instrText xml:space="preserve"> PAGEREF _Toc72346903 \h </w:instrText>
        </w:r>
        <w:r w:rsidR="00EC1C0C">
          <w:rPr>
            <w:noProof/>
            <w:webHidden/>
          </w:rPr>
        </w:r>
        <w:r w:rsidR="00EC1C0C">
          <w:rPr>
            <w:noProof/>
            <w:webHidden/>
          </w:rPr>
          <w:fldChar w:fldCharType="separate"/>
        </w:r>
        <w:r w:rsidR="00EC1C0C">
          <w:rPr>
            <w:noProof/>
            <w:webHidden/>
          </w:rPr>
          <w:t>6</w:t>
        </w:r>
        <w:r w:rsidR="00EC1C0C">
          <w:rPr>
            <w:noProof/>
            <w:webHidden/>
          </w:rPr>
          <w:fldChar w:fldCharType="end"/>
        </w:r>
      </w:hyperlink>
    </w:p>
    <w:p w14:paraId="4082EB41" w14:textId="31A4621F"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4" w:history="1">
        <w:r w:rsidR="00EC1C0C" w:rsidRPr="00A715DF">
          <w:rPr>
            <w:rStyle w:val="af2"/>
            <w:noProof/>
          </w:rPr>
          <w:t xml:space="preserve">2.1.1 </w:t>
        </w:r>
        <w:r w:rsidR="00EC1C0C" w:rsidRPr="00A715DF">
          <w:rPr>
            <w:rStyle w:val="af2"/>
            <w:noProof/>
          </w:rPr>
          <w:t>基于内容的推荐算法</w:t>
        </w:r>
        <w:r w:rsidR="00EC1C0C">
          <w:rPr>
            <w:noProof/>
            <w:webHidden/>
          </w:rPr>
          <w:tab/>
        </w:r>
        <w:r w:rsidR="00EC1C0C">
          <w:rPr>
            <w:noProof/>
            <w:webHidden/>
          </w:rPr>
          <w:fldChar w:fldCharType="begin"/>
        </w:r>
        <w:r w:rsidR="00EC1C0C">
          <w:rPr>
            <w:noProof/>
            <w:webHidden/>
          </w:rPr>
          <w:instrText xml:space="preserve"> PAGEREF _Toc72346904 \h </w:instrText>
        </w:r>
        <w:r w:rsidR="00EC1C0C">
          <w:rPr>
            <w:noProof/>
            <w:webHidden/>
          </w:rPr>
        </w:r>
        <w:r w:rsidR="00EC1C0C">
          <w:rPr>
            <w:noProof/>
            <w:webHidden/>
          </w:rPr>
          <w:fldChar w:fldCharType="separate"/>
        </w:r>
        <w:r w:rsidR="00EC1C0C">
          <w:rPr>
            <w:noProof/>
            <w:webHidden/>
          </w:rPr>
          <w:t>6</w:t>
        </w:r>
        <w:r w:rsidR="00EC1C0C">
          <w:rPr>
            <w:noProof/>
            <w:webHidden/>
          </w:rPr>
          <w:fldChar w:fldCharType="end"/>
        </w:r>
      </w:hyperlink>
    </w:p>
    <w:p w14:paraId="7987E3CB" w14:textId="103D467C"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5" w:history="1">
        <w:r w:rsidR="00EC1C0C" w:rsidRPr="00A715DF">
          <w:rPr>
            <w:rStyle w:val="af2"/>
            <w:noProof/>
          </w:rPr>
          <w:t xml:space="preserve">2.1.2 </w:t>
        </w:r>
        <w:r w:rsidR="00EC1C0C" w:rsidRPr="00A715DF">
          <w:rPr>
            <w:rStyle w:val="af2"/>
            <w:noProof/>
          </w:rPr>
          <w:t>常用向量相似度计算方法</w:t>
        </w:r>
        <w:r w:rsidR="00EC1C0C">
          <w:rPr>
            <w:noProof/>
            <w:webHidden/>
          </w:rPr>
          <w:tab/>
        </w:r>
        <w:r w:rsidR="00EC1C0C">
          <w:rPr>
            <w:noProof/>
            <w:webHidden/>
          </w:rPr>
          <w:fldChar w:fldCharType="begin"/>
        </w:r>
        <w:r w:rsidR="00EC1C0C">
          <w:rPr>
            <w:noProof/>
            <w:webHidden/>
          </w:rPr>
          <w:instrText xml:space="preserve"> PAGEREF _Toc72346905 \h </w:instrText>
        </w:r>
        <w:r w:rsidR="00EC1C0C">
          <w:rPr>
            <w:noProof/>
            <w:webHidden/>
          </w:rPr>
        </w:r>
        <w:r w:rsidR="00EC1C0C">
          <w:rPr>
            <w:noProof/>
            <w:webHidden/>
          </w:rPr>
          <w:fldChar w:fldCharType="separate"/>
        </w:r>
        <w:r w:rsidR="00EC1C0C">
          <w:rPr>
            <w:noProof/>
            <w:webHidden/>
          </w:rPr>
          <w:t>7</w:t>
        </w:r>
        <w:r w:rsidR="00EC1C0C">
          <w:rPr>
            <w:noProof/>
            <w:webHidden/>
          </w:rPr>
          <w:fldChar w:fldCharType="end"/>
        </w:r>
      </w:hyperlink>
    </w:p>
    <w:p w14:paraId="6D3AD203" w14:textId="2A078920"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6" w:history="1">
        <w:r w:rsidR="00EC1C0C" w:rsidRPr="00A715DF">
          <w:rPr>
            <w:rStyle w:val="af2"/>
            <w:noProof/>
          </w:rPr>
          <w:t xml:space="preserve">2.1.3 </w:t>
        </w:r>
        <w:r w:rsidR="00EC1C0C" w:rsidRPr="00A715DF">
          <w:rPr>
            <w:rStyle w:val="af2"/>
            <w:noProof/>
          </w:rPr>
          <w:t>基于协同过滤的推荐算法</w:t>
        </w:r>
        <w:r w:rsidR="00EC1C0C">
          <w:rPr>
            <w:noProof/>
            <w:webHidden/>
          </w:rPr>
          <w:tab/>
        </w:r>
        <w:r w:rsidR="00EC1C0C">
          <w:rPr>
            <w:noProof/>
            <w:webHidden/>
          </w:rPr>
          <w:fldChar w:fldCharType="begin"/>
        </w:r>
        <w:r w:rsidR="00EC1C0C">
          <w:rPr>
            <w:noProof/>
            <w:webHidden/>
          </w:rPr>
          <w:instrText xml:space="preserve"> PAGEREF _Toc72346906 \h </w:instrText>
        </w:r>
        <w:r w:rsidR="00EC1C0C">
          <w:rPr>
            <w:noProof/>
            <w:webHidden/>
          </w:rPr>
        </w:r>
        <w:r w:rsidR="00EC1C0C">
          <w:rPr>
            <w:noProof/>
            <w:webHidden/>
          </w:rPr>
          <w:fldChar w:fldCharType="separate"/>
        </w:r>
        <w:r w:rsidR="00EC1C0C">
          <w:rPr>
            <w:noProof/>
            <w:webHidden/>
          </w:rPr>
          <w:t>7</w:t>
        </w:r>
        <w:r w:rsidR="00EC1C0C">
          <w:rPr>
            <w:noProof/>
            <w:webHidden/>
          </w:rPr>
          <w:fldChar w:fldCharType="end"/>
        </w:r>
      </w:hyperlink>
    </w:p>
    <w:p w14:paraId="0497B341" w14:textId="4F6C1D9B"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7" w:history="1">
        <w:r w:rsidR="00EC1C0C" w:rsidRPr="00A715DF">
          <w:rPr>
            <w:rStyle w:val="af2"/>
            <w:noProof/>
          </w:rPr>
          <w:t xml:space="preserve">2.1.4 </w:t>
        </w:r>
        <w:r w:rsidR="00EC1C0C" w:rsidRPr="00A715DF">
          <w:rPr>
            <w:rStyle w:val="af2"/>
            <w:noProof/>
          </w:rPr>
          <w:t>协同过滤的优化</w:t>
        </w:r>
        <w:r w:rsidR="00EC1C0C" w:rsidRPr="00A715DF">
          <w:rPr>
            <w:rStyle w:val="af2"/>
            <w:noProof/>
          </w:rPr>
          <w:t>—</w:t>
        </w:r>
        <w:r w:rsidR="00EC1C0C" w:rsidRPr="00A715DF">
          <w:rPr>
            <w:rStyle w:val="af2"/>
            <w:noProof/>
          </w:rPr>
          <w:t>矩阵分解</w:t>
        </w:r>
        <w:r w:rsidR="00EC1C0C">
          <w:rPr>
            <w:noProof/>
            <w:webHidden/>
          </w:rPr>
          <w:tab/>
        </w:r>
        <w:r w:rsidR="00EC1C0C">
          <w:rPr>
            <w:noProof/>
            <w:webHidden/>
          </w:rPr>
          <w:fldChar w:fldCharType="begin"/>
        </w:r>
        <w:r w:rsidR="00EC1C0C">
          <w:rPr>
            <w:noProof/>
            <w:webHidden/>
          </w:rPr>
          <w:instrText xml:space="preserve"> PAGEREF _Toc72346907 \h </w:instrText>
        </w:r>
        <w:r w:rsidR="00EC1C0C">
          <w:rPr>
            <w:noProof/>
            <w:webHidden/>
          </w:rPr>
        </w:r>
        <w:r w:rsidR="00EC1C0C">
          <w:rPr>
            <w:noProof/>
            <w:webHidden/>
          </w:rPr>
          <w:fldChar w:fldCharType="separate"/>
        </w:r>
        <w:r w:rsidR="00EC1C0C">
          <w:rPr>
            <w:noProof/>
            <w:webHidden/>
          </w:rPr>
          <w:t>9</w:t>
        </w:r>
        <w:r w:rsidR="00EC1C0C">
          <w:rPr>
            <w:noProof/>
            <w:webHidden/>
          </w:rPr>
          <w:fldChar w:fldCharType="end"/>
        </w:r>
      </w:hyperlink>
    </w:p>
    <w:p w14:paraId="4AC48952" w14:textId="0B27AA4B"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8" w:history="1">
        <w:r w:rsidR="00EC1C0C" w:rsidRPr="00A715DF">
          <w:rPr>
            <w:rStyle w:val="af2"/>
            <w:noProof/>
          </w:rPr>
          <w:t>2.1.5 Embedding</w:t>
        </w:r>
        <w:r w:rsidR="00EC1C0C" w:rsidRPr="00A715DF">
          <w:rPr>
            <w:rStyle w:val="af2"/>
            <w:noProof/>
          </w:rPr>
          <w:t>在推荐系统中的应用</w:t>
        </w:r>
        <w:r w:rsidR="00EC1C0C">
          <w:rPr>
            <w:noProof/>
            <w:webHidden/>
          </w:rPr>
          <w:tab/>
        </w:r>
        <w:r w:rsidR="00EC1C0C">
          <w:rPr>
            <w:noProof/>
            <w:webHidden/>
          </w:rPr>
          <w:fldChar w:fldCharType="begin"/>
        </w:r>
        <w:r w:rsidR="00EC1C0C">
          <w:rPr>
            <w:noProof/>
            <w:webHidden/>
          </w:rPr>
          <w:instrText xml:space="preserve"> PAGEREF _Toc72346908 \h </w:instrText>
        </w:r>
        <w:r w:rsidR="00EC1C0C">
          <w:rPr>
            <w:noProof/>
            <w:webHidden/>
          </w:rPr>
        </w:r>
        <w:r w:rsidR="00EC1C0C">
          <w:rPr>
            <w:noProof/>
            <w:webHidden/>
          </w:rPr>
          <w:fldChar w:fldCharType="separate"/>
        </w:r>
        <w:r w:rsidR="00EC1C0C">
          <w:rPr>
            <w:noProof/>
            <w:webHidden/>
          </w:rPr>
          <w:t>11</w:t>
        </w:r>
        <w:r w:rsidR="00EC1C0C">
          <w:rPr>
            <w:noProof/>
            <w:webHidden/>
          </w:rPr>
          <w:fldChar w:fldCharType="end"/>
        </w:r>
      </w:hyperlink>
    </w:p>
    <w:p w14:paraId="70D4FE48" w14:textId="312EA3BB"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09" w:history="1">
        <w:r w:rsidR="00EC1C0C" w:rsidRPr="00A715DF">
          <w:rPr>
            <w:rStyle w:val="af2"/>
            <w:noProof/>
          </w:rPr>
          <w:t xml:space="preserve">2.1.6 </w:t>
        </w:r>
        <w:r w:rsidR="00EC1C0C" w:rsidRPr="00A715DF">
          <w:rPr>
            <w:rStyle w:val="af2"/>
            <w:noProof/>
          </w:rPr>
          <w:t>深度学习在推荐系统中的应用</w:t>
        </w:r>
        <w:r w:rsidR="00EC1C0C">
          <w:rPr>
            <w:noProof/>
            <w:webHidden/>
          </w:rPr>
          <w:tab/>
        </w:r>
        <w:r w:rsidR="00EC1C0C">
          <w:rPr>
            <w:noProof/>
            <w:webHidden/>
          </w:rPr>
          <w:fldChar w:fldCharType="begin"/>
        </w:r>
        <w:r w:rsidR="00EC1C0C">
          <w:rPr>
            <w:noProof/>
            <w:webHidden/>
          </w:rPr>
          <w:instrText xml:space="preserve"> PAGEREF _Toc72346909 \h </w:instrText>
        </w:r>
        <w:r w:rsidR="00EC1C0C">
          <w:rPr>
            <w:noProof/>
            <w:webHidden/>
          </w:rPr>
        </w:r>
        <w:r w:rsidR="00EC1C0C">
          <w:rPr>
            <w:noProof/>
            <w:webHidden/>
          </w:rPr>
          <w:fldChar w:fldCharType="separate"/>
        </w:r>
        <w:r w:rsidR="00EC1C0C">
          <w:rPr>
            <w:noProof/>
            <w:webHidden/>
          </w:rPr>
          <w:t>14</w:t>
        </w:r>
        <w:r w:rsidR="00EC1C0C">
          <w:rPr>
            <w:noProof/>
            <w:webHidden/>
          </w:rPr>
          <w:fldChar w:fldCharType="end"/>
        </w:r>
      </w:hyperlink>
    </w:p>
    <w:p w14:paraId="362BF4C9" w14:textId="60019495"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10" w:history="1">
        <w:r w:rsidR="00EC1C0C" w:rsidRPr="00A715DF">
          <w:rPr>
            <w:rStyle w:val="af2"/>
            <w:noProof/>
          </w:rPr>
          <w:t xml:space="preserve">2.2 </w:t>
        </w:r>
        <w:r w:rsidR="00EC1C0C" w:rsidRPr="00A715DF">
          <w:rPr>
            <w:rStyle w:val="af2"/>
            <w:noProof/>
          </w:rPr>
          <w:t>推荐系统评测</w:t>
        </w:r>
        <w:r w:rsidR="00EC1C0C">
          <w:rPr>
            <w:noProof/>
            <w:webHidden/>
          </w:rPr>
          <w:tab/>
        </w:r>
        <w:r w:rsidR="00EC1C0C">
          <w:rPr>
            <w:noProof/>
            <w:webHidden/>
          </w:rPr>
          <w:fldChar w:fldCharType="begin"/>
        </w:r>
        <w:r w:rsidR="00EC1C0C">
          <w:rPr>
            <w:noProof/>
            <w:webHidden/>
          </w:rPr>
          <w:instrText xml:space="preserve"> PAGEREF _Toc72346910 \h </w:instrText>
        </w:r>
        <w:r w:rsidR="00EC1C0C">
          <w:rPr>
            <w:noProof/>
            <w:webHidden/>
          </w:rPr>
        </w:r>
        <w:r w:rsidR="00EC1C0C">
          <w:rPr>
            <w:noProof/>
            <w:webHidden/>
          </w:rPr>
          <w:fldChar w:fldCharType="separate"/>
        </w:r>
        <w:r w:rsidR="00EC1C0C">
          <w:rPr>
            <w:noProof/>
            <w:webHidden/>
          </w:rPr>
          <w:t>16</w:t>
        </w:r>
        <w:r w:rsidR="00EC1C0C">
          <w:rPr>
            <w:noProof/>
            <w:webHidden/>
          </w:rPr>
          <w:fldChar w:fldCharType="end"/>
        </w:r>
      </w:hyperlink>
    </w:p>
    <w:p w14:paraId="4F5A9AC3" w14:textId="20942847"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11" w:history="1">
        <w:r w:rsidR="00EC1C0C" w:rsidRPr="00A715DF">
          <w:rPr>
            <w:rStyle w:val="af2"/>
            <w:noProof/>
          </w:rPr>
          <w:t xml:space="preserve">2.2.1 </w:t>
        </w:r>
        <w:r w:rsidR="00EC1C0C" w:rsidRPr="00A715DF">
          <w:rPr>
            <w:rStyle w:val="af2"/>
            <w:noProof/>
          </w:rPr>
          <w:t>评测方法</w:t>
        </w:r>
        <w:r w:rsidR="00EC1C0C">
          <w:rPr>
            <w:noProof/>
            <w:webHidden/>
          </w:rPr>
          <w:tab/>
        </w:r>
        <w:r w:rsidR="00EC1C0C">
          <w:rPr>
            <w:noProof/>
            <w:webHidden/>
          </w:rPr>
          <w:fldChar w:fldCharType="begin"/>
        </w:r>
        <w:r w:rsidR="00EC1C0C">
          <w:rPr>
            <w:noProof/>
            <w:webHidden/>
          </w:rPr>
          <w:instrText xml:space="preserve"> PAGEREF _Toc72346911 \h </w:instrText>
        </w:r>
        <w:r w:rsidR="00EC1C0C">
          <w:rPr>
            <w:noProof/>
            <w:webHidden/>
          </w:rPr>
        </w:r>
        <w:r w:rsidR="00EC1C0C">
          <w:rPr>
            <w:noProof/>
            <w:webHidden/>
          </w:rPr>
          <w:fldChar w:fldCharType="separate"/>
        </w:r>
        <w:r w:rsidR="00EC1C0C">
          <w:rPr>
            <w:noProof/>
            <w:webHidden/>
          </w:rPr>
          <w:t>16</w:t>
        </w:r>
        <w:r w:rsidR="00EC1C0C">
          <w:rPr>
            <w:noProof/>
            <w:webHidden/>
          </w:rPr>
          <w:fldChar w:fldCharType="end"/>
        </w:r>
      </w:hyperlink>
    </w:p>
    <w:p w14:paraId="61EFF937" w14:textId="12C2A2B8"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12" w:history="1">
        <w:r w:rsidR="00EC1C0C" w:rsidRPr="00A715DF">
          <w:rPr>
            <w:rStyle w:val="af2"/>
            <w:noProof/>
          </w:rPr>
          <w:t xml:space="preserve">2.2.2 </w:t>
        </w:r>
        <w:r w:rsidR="00EC1C0C" w:rsidRPr="00A715DF">
          <w:rPr>
            <w:rStyle w:val="af2"/>
            <w:noProof/>
          </w:rPr>
          <w:t>评测指标</w:t>
        </w:r>
        <w:r w:rsidR="00EC1C0C">
          <w:rPr>
            <w:noProof/>
            <w:webHidden/>
          </w:rPr>
          <w:tab/>
        </w:r>
        <w:r w:rsidR="00EC1C0C">
          <w:rPr>
            <w:noProof/>
            <w:webHidden/>
          </w:rPr>
          <w:fldChar w:fldCharType="begin"/>
        </w:r>
        <w:r w:rsidR="00EC1C0C">
          <w:rPr>
            <w:noProof/>
            <w:webHidden/>
          </w:rPr>
          <w:instrText xml:space="preserve"> PAGEREF _Toc72346912 \h </w:instrText>
        </w:r>
        <w:r w:rsidR="00EC1C0C">
          <w:rPr>
            <w:noProof/>
            <w:webHidden/>
          </w:rPr>
        </w:r>
        <w:r w:rsidR="00EC1C0C">
          <w:rPr>
            <w:noProof/>
            <w:webHidden/>
          </w:rPr>
          <w:fldChar w:fldCharType="separate"/>
        </w:r>
        <w:r w:rsidR="00EC1C0C">
          <w:rPr>
            <w:noProof/>
            <w:webHidden/>
          </w:rPr>
          <w:t>16</w:t>
        </w:r>
        <w:r w:rsidR="00EC1C0C">
          <w:rPr>
            <w:noProof/>
            <w:webHidden/>
          </w:rPr>
          <w:fldChar w:fldCharType="end"/>
        </w:r>
      </w:hyperlink>
    </w:p>
    <w:p w14:paraId="4E388CAB" w14:textId="67A472D1"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13" w:history="1">
        <w:r w:rsidR="00EC1C0C" w:rsidRPr="00A715DF">
          <w:rPr>
            <w:rStyle w:val="af2"/>
            <w:noProof/>
          </w:rPr>
          <w:t xml:space="preserve">2.3 </w:t>
        </w:r>
        <w:r w:rsidR="00EC1C0C" w:rsidRPr="00A715DF">
          <w:rPr>
            <w:rStyle w:val="af2"/>
            <w:noProof/>
          </w:rPr>
          <w:t>本章小结</w:t>
        </w:r>
        <w:r w:rsidR="00EC1C0C">
          <w:rPr>
            <w:noProof/>
            <w:webHidden/>
          </w:rPr>
          <w:tab/>
        </w:r>
        <w:r w:rsidR="00EC1C0C">
          <w:rPr>
            <w:noProof/>
            <w:webHidden/>
          </w:rPr>
          <w:fldChar w:fldCharType="begin"/>
        </w:r>
        <w:r w:rsidR="00EC1C0C">
          <w:rPr>
            <w:noProof/>
            <w:webHidden/>
          </w:rPr>
          <w:instrText xml:space="preserve"> PAGEREF _Toc72346913 \h </w:instrText>
        </w:r>
        <w:r w:rsidR="00EC1C0C">
          <w:rPr>
            <w:noProof/>
            <w:webHidden/>
          </w:rPr>
        </w:r>
        <w:r w:rsidR="00EC1C0C">
          <w:rPr>
            <w:noProof/>
            <w:webHidden/>
          </w:rPr>
          <w:fldChar w:fldCharType="separate"/>
        </w:r>
        <w:r w:rsidR="00EC1C0C">
          <w:rPr>
            <w:noProof/>
            <w:webHidden/>
          </w:rPr>
          <w:t>16</w:t>
        </w:r>
        <w:r w:rsidR="00EC1C0C">
          <w:rPr>
            <w:noProof/>
            <w:webHidden/>
          </w:rPr>
          <w:fldChar w:fldCharType="end"/>
        </w:r>
      </w:hyperlink>
    </w:p>
    <w:p w14:paraId="6A796638" w14:textId="207F2868"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14" w:history="1">
        <w:r w:rsidR="00EC1C0C" w:rsidRPr="00A715DF">
          <w:rPr>
            <w:rStyle w:val="af2"/>
            <w:noProof/>
          </w:rPr>
          <w:t>第</w:t>
        </w:r>
        <w:r w:rsidR="00EC1C0C" w:rsidRPr="00A715DF">
          <w:rPr>
            <w:rStyle w:val="af2"/>
            <w:noProof/>
          </w:rPr>
          <w:t>3</w:t>
        </w:r>
        <w:r w:rsidR="00EC1C0C" w:rsidRPr="00A715DF">
          <w:rPr>
            <w:rStyle w:val="af2"/>
            <w:noProof/>
          </w:rPr>
          <w:t>章</w:t>
        </w:r>
        <w:r w:rsidR="00EC1C0C" w:rsidRPr="00A715DF">
          <w:rPr>
            <w:rStyle w:val="af2"/>
            <w:noProof/>
          </w:rPr>
          <w:t xml:space="preserve"> </w:t>
        </w:r>
        <w:r w:rsidR="00EC1C0C" w:rsidRPr="00A715DF">
          <w:rPr>
            <w:rStyle w:val="af2"/>
            <w:noProof/>
          </w:rPr>
          <w:t>程序设计竞赛组队推荐系统分析</w:t>
        </w:r>
        <w:r w:rsidR="00EC1C0C">
          <w:rPr>
            <w:noProof/>
            <w:webHidden/>
          </w:rPr>
          <w:tab/>
        </w:r>
        <w:r w:rsidR="00EC1C0C">
          <w:rPr>
            <w:noProof/>
            <w:webHidden/>
          </w:rPr>
          <w:fldChar w:fldCharType="begin"/>
        </w:r>
        <w:r w:rsidR="00EC1C0C">
          <w:rPr>
            <w:noProof/>
            <w:webHidden/>
          </w:rPr>
          <w:instrText xml:space="preserve"> PAGEREF _Toc72346914 \h </w:instrText>
        </w:r>
        <w:r w:rsidR="00EC1C0C">
          <w:rPr>
            <w:noProof/>
            <w:webHidden/>
          </w:rPr>
        </w:r>
        <w:r w:rsidR="00EC1C0C">
          <w:rPr>
            <w:noProof/>
            <w:webHidden/>
          </w:rPr>
          <w:fldChar w:fldCharType="separate"/>
        </w:r>
        <w:r w:rsidR="00EC1C0C">
          <w:rPr>
            <w:noProof/>
            <w:webHidden/>
          </w:rPr>
          <w:t>17</w:t>
        </w:r>
        <w:r w:rsidR="00EC1C0C">
          <w:rPr>
            <w:noProof/>
            <w:webHidden/>
          </w:rPr>
          <w:fldChar w:fldCharType="end"/>
        </w:r>
      </w:hyperlink>
    </w:p>
    <w:p w14:paraId="4E5353FA" w14:textId="5D92A3DF"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15" w:history="1">
        <w:r w:rsidR="00EC1C0C" w:rsidRPr="00A715DF">
          <w:rPr>
            <w:rStyle w:val="af2"/>
            <w:noProof/>
          </w:rPr>
          <w:t xml:space="preserve">3.1 </w:t>
        </w:r>
        <w:r w:rsidR="00EC1C0C" w:rsidRPr="00A715DF">
          <w:rPr>
            <w:rStyle w:val="af2"/>
            <w:noProof/>
          </w:rPr>
          <w:t>系统需求分析</w:t>
        </w:r>
        <w:r w:rsidR="00EC1C0C">
          <w:rPr>
            <w:noProof/>
            <w:webHidden/>
          </w:rPr>
          <w:tab/>
        </w:r>
        <w:r w:rsidR="00EC1C0C">
          <w:rPr>
            <w:noProof/>
            <w:webHidden/>
          </w:rPr>
          <w:fldChar w:fldCharType="begin"/>
        </w:r>
        <w:r w:rsidR="00EC1C0C">
          <w:rPr>
            <w:noProof/>
            <w:webHidden/>
          </w:rPr>
          <w:instrText xml:space="preserve"> PAGEREF _Toc72346915 \h </w:instrText>
        </w:r>
        <w:r w:rsidR="00EC1C0C">
          <w:rPr>
            <w:noProof/>
            <w:webHidden/>
          </w:rPr>
        </w:r>
        <w:r w:rsidR="00EC1C0C">
          <w:rPr>
            <w:noProof/>
            <w:webHidden/>
          </w:rPr>
          <w:fldChar w:fldCharType="separate"/>
        </w:r>
        <w:r w:rsidR="00EC1C0C">
          <w:rPr>
            <w:noProof/>
            <w:webHidden/>
          </w:rPr>
          <w:t>17</w:t>
        </w:r>
        <w:r w:rsidR="00EC1C0C">
          <w:rPr>
            <w:noProof/>
            <w:webHidden/>
          </w:rPr>
          <w:fldChar w:fldCharType="end"/>
        </w:r>
      </w:hyperlink>
    </w:p>
    <w:p w14:paraId="6DC96B4B" w14:textId="4C7C66B9"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16" w:history="1">
        <w:r w:rsidR="00EC1C0C" w:rsidRPr="00A715DF">
          <w:rPr>
            <w:rStyle w:val="af2"/>
            <w:noProof/>
          </w:rPr>
          <w:t xml:space="preserve">3.1.1 </w:t>
        </w:r>
        <w:r w:rsidR="00EC1C0C" w:rsidRPr="00A715DF">
          <w:rPr>
            <w:rStyle w:val="af2"/>
            <w:noProof/>
          </w:rPr>
          <w:t>功能性需求</w:t>
        </w:r>
        <w:r w:rsidR="00EC1C0C">
          <w:rPr>
            <w:noProof/>
            <w:webHidden/>
          </w:rPr>
          <w:tab/>
        </w:r>
        <w:r w:rsidR="00EC1C0C">
          <w:rPr>
            <w:noProof/>
            <w:webHidden/>
          </w:rPr>
          <w:fldChar w:fldCharType="begin"/>
        </w:r>
        <w:r w:rsidR="00EC1C0C">
          <w:rPr>
            <w:noProof/>
            <w:webHidden/>
          </w:rPr>
          <w:instrText xml:space="preserve"> PAGEREF _Toc72346916 \h </w:instrText>
        </w:r>
        <w:r w:rsidR="00EC1C0C">
          <w:rPr>
            <w:noProof/>
            <w:webHidden/>
          </w:rPr>
        </w:r>
        <w:r w:rsidR="00EC1C0C">
          <w:rPr>
            <w:noProof/>
            <w:webHidden/>
          </w:rPr>
          <w:fldChar w:fldCharType="separate"/>
        </w:r>
        <w:r w:rsidR="00EC1C0C">
          <w:rPr>
            <w:noProof/>
            <w:webHidden/>
          </w:rPr>
          <w:t>17</w:t>
        </w:r>
        <w:r w:rsidR="00EC1C0C">
          <w:rPr>
            <w:noProof/>
            <w:webHidden/>
          </w:rPr>
          <w:fldChar w:fldCharType="end"/>
        </w:r>
      </w:hyperlink>
    </w:p>
    <w:p w14:paraId="63261567" w14:textId="4A74DA51"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17" w:history="1">
        <w:r w:rsidR="00EC1C0C" w:rsidRPr="00A715DF">
          <w:rPr>
            <w:rStyle w:val="af2"/>
            <w:noProof/>
          </w:rPr>
          <w:t xml:space="preserve">3.1.2 </w:t>
        </w:r>
        <w:r w:rsidR="00EC1C0C" w:rsidRPr="00A715DF">
          <w:rPr>
            <w:rStyle w:val="af2"/>
            <w:noProof/>
          </w:rPr>
          <w:t>非功能性需求</w:t>
        </w:r>
        <w:r w:rsidR="00EC1C0C">
          <w:rPr>
            <w:noProof/>
            <w:webHidden/>
          </w:rPr>
          <w:tab/>
        </w:r>
        <w:r w:rsidR="00EC1C0C">
          <w:rPr>
            <w:noProof/>
            <w:webHidden/>
          </w:rPr>
          <w:fldChar w:fldCharType="begin"/>
        </w:r>
        <w:r w:rsidR="00EC1C0C">
          <w:rPr>
            <w:noProof/>
            <w:webHidden/>
          </w:rPr>
          <w:instrText xml:space="preserve"> PAGEREF _Toc72346917 \h </w:instrText>
        </w:r>
        <w:r w:rsidR="00EC1C0C">
          <w:rPr>
            <w:noProof/>
            <w:webHidden/>
          </w:rPr>
        </w:r>
        <w:r w:rsidR="00EC1C0C">
          <w:rPr>
            <w:noProof/>
            <w:webHidden/>
          </w:rPr>
          <w:fldChar w:fldCharType="separate"/>
        </w:r>
        <w:r w:rsidR="00EC1C0C">
          <w:rPr>
            <w:noProof/>
            <w:webHidden/>
          </w:rPr>
          <w:t>18</w:t>
        </w:r>
        <w:r w:rsidR="00EC1C0C">
          <w:rPr>
            <w:noProof/>
            <w:webHidden/>
          </w:rPr>
          <w:fldChar w:fldCharType="end"/>
        </w:r>
      </w:hyperlink>
    </w:p>
    <w:p w14:paraId="471005AE" w14:textId="3343BBD9"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18" w:history="1">
        <w:r w:rsidR="00EC1C0C" w:rsidRPr="00A715DF">
          <w:rPr>
            <w:rStyle w:val="af2"/>
            <w:noProof/>
          </w:rPr>
          <w:t xml:space="preserve">3.2 </w:t>
        </w:r>
        <w:r w:rsidR="00EC1C0C" w:rsidRPr="00A715DF">
          <w:rPr>
            <w:rStyle w:val="af2"/>
            <w:noProof/>
          </w:rPr>
          <w:t>系统资源说明</w:t>
        </w:r>
        <w:r w:rsidR="00EC1C0C">
          <w:rPr>
            <w:noProof/>
            <w:webHidden/>
          </w:rPr>
          <w:tab/>
        </w:r>
        <w:r w:rsidR="00EC1C0C">
          <w:rPr>
            <w:noProof/>
            <w:webHidden/>
          </w:rPr>
          <w:fldChar w:fldCharType="begin"/>
        </w:r>
        <w:r w:rsidR="00EC1C0C">
          <w:rPr>
            <w:noProof/>
            <w:webHidden/>
          </w:rPr>
          <w:instrText xml:space="preserve"> PAGEREF _Toc72346918 \h </w:instrText>
        </w:r>
        <w:r w:rsidR="00EC1C0C">
          <w:rPr>
            <w:noProof/>
            <w:webHidden/>
          </w:rPr>
        </w:r>
        <w:r w:rsidR="00EC1C0C">
          <w:rPr>
            <w:noProof/>
            <w:webHidden/>
          </w:rPr>
          <w:fldChar w:fldCharType="separate"/>
        </w:r>
        <w:r w:rsidR="00EC1C0C">
          <w:rPr>
            <w:noProof/>
            <w:webHidden/>
          </w:rPr>
          <w:t>19</w:t>
        </w:r>
        <w:r w:rsidR="00EC1C0C">
          <w:rPr>
            <w:noProof/>
            <w:webHidden/>
          </w:rPr>
          <w:fldChar w:fldCharType="end"/>
        </w:r>
      </w:hyperlink>
    </w:p>
    <w:p w14:paraId="4CB6C851" w14:textId="2B32190C"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19" w:history="1">
        <w:r w:rsidR="00EC1C0C" w:rsidRPr="00A715DF">
          <w:rPr>
            <w:rStyle w:val="af2"/>
            <w:noProof/>
          </w:rPr>
          <w:t xml:space="preserve">3.3 </w:t>
        </w:r>
        <w:r w:rsidR="00EC1C0C" w:rsidRPr="00A715DF">
          <w:rPr>
            <w:rStyle w:val="af2"/>
            <w:noProof/>
          </w:rPr>
          <w:t>本章小结</w:t>
        </w:r>
        <w:r w:rsidR="00EC1C0C">
          <w:rPr>
            <w:noProof/>
            <w:webHidden/>
          </w:rPr>
          <w:tab/>
        </w:r>
        <w:r w:rsidR="00EC1C0C">
          <w:rPr>
            <w:noProof/>
            <w:webHidden/>
          </w:rPr>
          <w:fldChar w:fldCharType="begin"/>
        </w:r>
        <w:r w:rsidR="00EC1C0C">
          <w:rPr>
            <w:noProof/>
            <w:webHidden/>
          </w:rPr>
          <w:instrText xml:space="preserve"> PAGEREF _Toc72346919 \h </w:instrText>
        </w:r>
        <w:r w:rsidR="00EC1C0C">
          <w:rPr>
            <w:noProof/>
            <w:webHidden/>
          </w:rPr>
        </w:r>
        <w:r w:rsidR="00EC1C0C">
          <w:rPr>
            <w:noProof/>
            <w:webHidden/>
          </w:rPr>
          <w:fldChar w:fldCharType="separate"/>
        </w:r>
        <w:r w:rsidR="00EC1C0C">
          <w:rPr>
            <w:noProof/>
            <w:webHidden/>
          </w:rPr>
          <w:t>19</w:t>
        </w:r>
        <w:r w:rsidR="00EC1C0C">
          <w:rPr>
            <w:noProof/>
            <w:webHidden/>
          </w:rPr>
          <w:fldChar w:fldCharType="end"/>
        </w:r>
      </w:hyperlink>
    </w:p>
    <w:p w14:paraId="1B2F98AE" w14:textId="28690DCA"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20" w:history="1">
        <w:r w:rsidR="00EC1C0C" w:rsidRPr="00A715DF">
          <w:rPr>
            <w:rStyle w:val="af2"/>
            <w:noProof/>
          </w:rPr>
          <w:t>第</w:t>
        </w:r>
        <w:r w:rsidR="00EC1C0C" w:rsidRPr="00A715DF">
          <w:rPr>
            <w:rStyle w:val="af2"/>
            <w:noProof/>
          </w:rPr>
          <w:t>4</w:t>
        </w:r>
        <w:r w:rsidR="00EC1C0C" w:rsidRPr="00A715DF">
          <w:rPr>
            <w:rStyle w:val="af2"/>
            <w:noProof/>
          </w:rPr>
          <w:t>章</w:t>
        </w:r>
        <w:r w:rsidR="00EC1C0C" w:rsidRPr="00A715DF">
          <w:rPr>
            <w:rStyle w:val="af2"/>
            <w:noProof/>
          </w:rPr>
          <w:t xml:space="preserve"> </w:t>
        </w:r>
        <w:r w:rsidR="00EC1C0C" w:rsidRPr="00A715DF">
          <w:rPr>
            <w:rStyle w:val="af2"/>
            <w:noProof/>
          </w:rPr>
          <w:t>程序设计竞赛组队推荐系统设计</w:t>
        </w:r>
        <w:r w:rsidR="00EC1C0C">
          <w:rPr>
            <w:noProof/>
            <w:webHidden/>
          </w:rPr>
          <w:tab/>
        </w:r>
        <w:r w:rsidR="00EC1C0C">
          <w:rPr>
            <w:noProof/>
            <w:webHidden/>
          </w:rPr>
          <w:fldChar w:fldCharType="begin"/>
        </w:r>
        <w:r w:rsidR="00EC1C0C">
          <w:rPr>
            <w:noProof/>
            <w:webHidden/>
          </w:rPr>
          <w:instrText xml:space="preserve"> PAGEREF _Toc72346920 \h </w:instrText>
        </w:r>
        <w:r w:rsidR="00EC1C0C">
          <w:rPr>
            <w:noProof/>
            <w:webHidden/>
          </w:rPr>
        </w:r>
        <w:r w:rsidR="00EC1C0C">
          <w:rPr>
            <w:noProof/>
            <w:webHidden/>
          </w:rPr>
          <w:fldChar w:fldCharType="separate"/>
        </w:r>
        <w:r w:rsidR="00EC1C0C">
          <w:rPr>
            <w:noProof/>
            <w:webHidden/>
          </w:rPr>
          <w:t>20</w:t>
        </w:r>
        <w:r w:rsidR="00EC1C0C">
          <w:rPr>
            <w:noProof/>
            <w:webHidden/>
          </w:rPr>
          <w:fldChar w:fldCharType="end"/>
        </w:r>
      </w:hyperlink>
    </w:p>
    <w:p w14:paraId="0C01091B" w14:textId="167ADC6B"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21" w:history="1">
        <w:r w:rsidR="00EC1C0C" w:rsidRPr="00A715DF">
          <w:rPr>
            <w:rStyle w:val="af2"/>
            <w:noProof/>
          </w:rPr>
          <w:t xml:space="preserve">4.1 </w:t>
        </w:r>
        <w:r w:rsidR="00EC1C0C" w:rsidRPr="00A715DF">
          <w:rPr>
            <w:rStyle w:val="af2"/>
            <w:noProof/>
          </w:rPr>
          <w:t>系统总体设计</w:t>
        </w:r>
        <w:r w:rsidR="00EC1C0C">
          <w:rPr>
            <w:noProof/>
            <w:webHidden/>
          </w:rPr>
          <w:tab/>
        </w:r>
        <w:r w:rsidR="00EC1C0C">
          <w:rPr>
            <w:noProof/>
            <w:webHidden/>
          </w:rPr>
          <w:fldChar w:fldCharType="begin"/>
        </w:r>
        <w:r w:rsidR="00EC1C0C">
          <w:rPr>
            <w:noProof/>
            <w:webHidden/>
          </w:rPr>
          <w:instrText xml:space="preserve"> PAGEREF _Toc72346921 \h </w:instrText>
        </w:r>
        <w:r w:rsidR="00EC1C0C">
          <w:rPr>
            <w:noProof/>
            <w:webHidden/>
          </w:rPr>
        </w:r>
        <w:r w:rsidR="00EC1C0C">
          <w:rPr>
            <w:noProof/>
            <w:webHidden/>
          </w:rPr>
          <w:fldChar w:fldCharType="separate"/>
        </w:r>
        <w:r w:rsidR="00EC1C0C">
          <w:rPr>
            <w:noProof/>
            <w:webHidden/>
          </w:rPr>
          <w:t>20</w:t>
        </w:r>
        <w:r w:rsidR="00EC1C0C">
          <w:rPr>
            <w:noProof/>
            <w:webHidden/>
          </w:rPr>
          <w:fldChar w:fldCharType="end"/>
        </w:r>
      </w:hyperlink>
    </w:p>
    <w:p w14:paraId="1EC705A3" w14:textId="60FF7C8F"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22" w:history="1">
        <w:r w:rsidR="00EC1C0C" w:rsidRPr="00A715DF">
          <w:rPr>
            <w:rStyle w:val="af2"/>
            <w:noProof/>
          </w:rPr>
          <w:t xml:space="preserve">4.2 </w:t>
        </w:r>
        <w:r w:rsidR="00EC1C0C" w:rsidRPr="00A715DF">
          <w:rPr>
            <w:rStyle w:val="af2"/>
            <w:noProof/>
          </w:rPr>
          <w:t>数据收集模块</w:t>
        </w:r>
        <w:r w:rsidR="00EC1C0C">
          <w:rPr>
            <w:noProof/>
            <w:webHidden/>
          </w:rPr>
          <w:tab/>
        </w:r>
        <w:r w:rsidR="00EC1C0C">
          <w:rPr>
            <w:noProof/>
            <w:webHidden/>
          </w:rPr>
          <w:fldChar w:fldCharType="begin"/>
        </w:r>
        <w:r w:rsidR="00EC1C0C">
          <w:rPr>
            <w:noProof/>
            <w:webHidden/>
          </w:rPr>
          <w:instrText xml:space="preserve"> PAGEREF _Toc72346922 \h </w:instrText>
        </w:r>
        <w:r w:rsidR="00EC1C0C">
          <w:rPr>
            <w:noProof/>
            <w:webHidden/>
          </w:rPr>
        </w:r>
        <w:r w:rsidR="00EC1C0C">
          <w:rPr>
            <w:noProof/>
            <w:webHidden/>
          </w:rPr>
          <w:fldChar w:fldCharType="separate"/>
        </w:r>
        <w:r w:rsidR="00EC1C0C">
          <w:rPr>
            <w:noProof/>
            <w:webHidden/>
          </w:rPr>
          <w:t>21</w:t>
        </w:r>
        <w:r w:rsidR="00EC1C0C">
          <w:rPr>
            <w:noProof/>
            <w:webHidden/>
          </w:rPr>
          <w:fldChar w:fldCharType="end"/>
        </w:r>
      </w:hyperlink>
    </w:p>
    <w:p w14:paraId="542FF3DD" w14:textId="75659728"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3" w:history="1">
        <w:r w:rsidR="00EC1C0C" w:rsidRPr="00A715DF">
          <w:rPr>
            <w:rStyle w:val="af2"/>
            <w:noProof/>
          </w:rPr>
          <w:t xml:space="preserve">4.2.1 </w:t>
        </w:r>
        <w:r w:rsidR="00EC1C0C" w:rsidRPr="00A715DF">
          <w:rPr>
            <w:rStyle w:val="af2"/>
            <w:noProof/>
          </w:rPr>
          <w:t>编程语言</w:t>
        </w:r>
        <w:r w:rsidR="00EC1C0C" w:rsidRPr="00A715DF">
          <w:rPr>
            <w:rStyle w:val="af2"/>
            <w:noProof/>
          </w:rPr>
          <w:t>Golang</w:t>
        </w:r>
        <w:r w:rsidR="00EC1C0C">
          <w:rPr>
            <w:noProof/>
            <w:webHidden/>
          </w:rPr>
          <w:tab/>
        </w:r>
        <w:r w:rsidR="00EC1C0C">
          <w:rPr>
            <w:noProof/>
            <w:webHidden/>
          </w:rPr>
          <w:fldChar w:fldCharType="begin"/>
        </w:r>
        <w:r w:rsidR="00EC1C0C">
          <w:rPr>
            <w:noProof/>
            <w:webHidden/>
          </w:rPr>
          <w:instrText xml:space="preserve"> PAGEREF _Toc72346923 \h </w:instrText>
        </w:r>
        <w:r w:rsidR="00EC1C0C">
          <w:rPr>
            <w:noProof/>
            <w:webHidden/>
          </w:rPr>
        </w:r>
        <w:r w:rsidR="00EC1C0C">
          <w:rPr>
            <w:noProof/>
            <w:webHidden/>
          </w:rPr>
          <w:fldChar w:fldCharType="separate"/>
        </w:r>
        <w:r w:rsidR="00EC1C0C">
          <w:rPr>
            <w:noProof/>
            <w:webHidden/>
          </w:rPr>
          <w:t>21</w:t>
        </w:r>
        <w:r w:rsidR="00EC1C0C">
          <w:rPr>
            <w:noProof/>
            <w:webHidden/>
          </w:rPr>
          <w:fldChar w:fldCharType="end"/>
        </w:r>
      </w:hyperlink>
    </w:p>
    <w:p w14:paraId="4EAB4139" w14:textId="5E585679"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4" w:history="1">
        <w:r w:rsidR="00EC1C0C" w:rsidRPr="00A715DF">
          <w:rPr>
            <w:rStyle w:val="af2"/>
            <w:noProof/>
          </w:rPr>
          <w:t xml:space="preserve">4.2.2 </w:t>
        </w:r>
        <w:r w:rsidR="00EC1C0C" w:rsidRPr="00A715DF">
          <w:rPr>
            <w:rStyle w:val="af2"/>
            <w:noProof/>
          </w:rPr>
          <w:t>爬虫框架</w:t>
        </w:r>
        <w:r w:rsidR="00EC1C0C" w:rsidRPr="00A715DF">
          <w:rPr>
            <w:rStyle w:val="af2"/>
            <w:noProof/>
          </w:rPr>
          <w:t>Go-Colly</w:t>
        </w:r>
        <w:r w:rsidR="00EC1C0C">
          <w:rPr>
            <w:noProof/>
            <w:webHidden/>
          </w:rPr>
          <w:tab/>
        </w:r>
        <w:r w:rsidR="00EC1C0C">
          <w:rPr>
            <w:noProof/>
            <w:webHidden/>
          </w:rPr>
          <w:fldChar w:fldCharType="begin"/>
        </w:r>
        <w:r w:rsidR="00EC1C0C">
          <w:rPr>
            <w:noProof/>
            <w:webHidden/>
          </w:rPr>
          <w:instrText xml:space="preserve"> PAGEREF _Toc72346924 \h </w:instrText>
        </w:r>
        <w:r w:rsidR="00EC1C0C">
          <w:rPr>
            <w:noProof/>
            <w:webHidden/>
          </w:rPr>
        </w:r>
        <w:r w:rsidR="00EC1C0C">
          <w:rPr>
            <w:noProof/>
            <w:webHidden/>
          </w:rPr>
          <w:fldChar w:fldCharType="separate"/>
        </w:r>
        <w:r w:rsidR="00EC1C0C">
          <w:rPr>
            <w:noProof/>
            <w:webHidden/>
          </w:rPr>
          <w:t>21</w:t>
        </w:r>
        <w:r w:rsidR="00EC1C0C">
          <w:rPr>
            <w:noProof/>
            <w:webHidden/>
          </w:rPr>
          <w:fldChar w:fldCharType="end"/>
        </w:r>
      </w:hyperlink>
    </w:p>
    <w:p w14:paraId="1AF1FCAE" w14:textId="73614DBF"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5" w:history="1">
        <w:r w:rsidR="00EC1C0C" w:rsidRPr="00A715DF">
          <w:rPr>
            <w:rStyle w:val="af2"/>
            <w:noProof/>
          </w:rPr>
          <w:t xml:space="preserve">4.2.3 </w:t>
        </w:r>
        <w:r w:rsidR="00EC1C0C" w:rsidRPr="00A715DF">
          <w:rPr>
            <w:rStyle w:val="af2"/>
            <w:noProof/>
          </w:rPr>
          <w:t>定时任务</w:t>
        </w:r>
        <w:r w:rsidR="00EC1C0C" w:rsidRPr="00A715DF">
          <w:rPr>
            <w:rStyle w:val="af2"/>
            <w:noProof/>
          </w:rPr>
          <w:t>Cron</w:t>
        </w:r>
        <w:r w:rsidR="00EC1C0C">
          <w:rPr>
            <w:noProof/>
            <w:webHidden/>
          </w:rPr>
          <w:tab/>
        </w:r>
        <w:r w:rsidR="00EC1C0C">
          <w:rPr>
            <w:noProof/>
            <w:webHidden/>
          </w:rPr>
          <w:fldChar w:fldCharType="begin"/>
        </w:r>
        <w:r w:rsidR="00EC1C0C">
          <w:rPr>
            <w:noProof/>
            <w:webHidden/>
          </w:rPr>
          <w:instrText xml:space="preserve"> PAGEREF _Toc72346925 \h </w:instrText>
        </w:r>
        <w:r w:rsidR="00EC1C0C">
          <w:rPr>
            <w:noProof/>
            <w:webHidden/>
          </w:rPr>
        </w:r>
        <w:r w:rsidR="00EC1C0C">
          <w:rPr>
            <w:noProof/>
            <w:webHidden/>
          </w:rPr>
          <w:fldChar w:fldCharType="separate"/>
        </w:r>
        <w:r w:rsidR="00EC1C0C">
          <w:rPr>
            <w:noProof/>
            <w:webHidden/>
          </w:rPr>
          <w:t>22</w:t>
        </w:r>
        <w:r w:rsidR="00EC1C0C">
          <w:rPr>
            <w:noProof/>
            <w:webHidden/>
          </w:rPr>
          <w:fldChar w:fldCharType="end"/>
        </w:r>
      </w:hyperlink>
    </w:p>
    <w:p w14:paraId="507751F0" w14:textId="71DF0188"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6" w:history="1">
        <w:r w:rsidR="00EC1C0C" w:rsidRPr="00A715DF">
          <w:rPr>
            <w:rStyle w:val="af2"/>
            <w:noProof/>
          </w:rPr>
          <w:t xml:space="preserve">4.2.4 </w:t>
        </w:r>
        <w:r w:rsidR="00EC1C0C" w:rsidRPr="00A715DF">
          <w:rPr>
            <w:rStyle w:val="af2"/>
            <w:noProof/>
          </w:rPr>
          <w:t>日志收集</w:t>
        </w:r>
        <w:r w:rsidR="00EC1C0C" w:rsidRPr="00A715DF">
          <w:rPr>
            <w:rStyle w:val="af2"/>
            <w:noProof/>
          </w:rPr>
          <w:t>Zap</w:t>
        </w:r>
        <w:r w:rsidR="00EC1C0C">
          <w:rPr>
            <w:noProof/>
            <w:webHidden/>
          </w:rPr>
          <w:tab/>
        </w:r>
        <w:r w:rsidR="00EC1C0C">
          <w:rPr>
            <w:noProof/>
            <w:webHidden/>
          </w:rPr>
          <w:fldChar w:fldCharType="begin"/>
        </w:r>
        <w:r w:rsidR="00EC1C0C">
          <w:rPr>
            <w:noProof/>
            <w:webHidden/>
          </w:rPr>
          <w:instrText xml:space="preserve"> PAGEREF _Toc72346926 \h </w:instrText>
        </w:r>
        <w:r w:rsidR="00EC1C0C">
          <w:rPr>
            <w:noProof/>
            <w:webHidden/>
          </w:rPr>
        </w:r>
        <w:r w:rsidR="00EC1C0C">
          <w:rPr>
            <w:noProof/>
            <w:webHidden/>
          </w:rPr>
          <w:fldChar w:fldCharType="separate"/>
        </w:r>
        <w:r w:rsidR="00EC1C0C">
          <w:rPr>
            <w:noProof/>
            <w:webHidden/>
          </w:rPr>
          <w:t>22</w:t>
        </w:r>
        <w:r w:rsidR="00EC1C0C">
          <w:rPr>
            <w:noProof/>
            <w:webHidden/>
          </w:rPr>
          <w:fldChar w:fldCharType="end"/>
        </w:r>
      </w:hyperlink>
    </w:p>
    <w:p w14:paraId="0C8F3CE8" w14:textId="7953E923"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27" w:history="1">
        <w:r w:rsidR="00EC1C0C" w:rsidRPr="00A715DF">
          <w:rPr>
            <w:rStyle w:val="af2"/>
            <w:noProof/>
          </w:rPr>
          <w:t xml:space="preserve">4.3 </w:t>
        </w:r>
        <w:r w:rsidR="00EC1C0C" w:rsidRPr="00A715DF">
          <w:rPr>
            <w:rStyle w:val="af2"/>
            <w:noProof/>
          </w:rPr>
          <w:t>大数据特征处理模块</w:t>
        </w:r>
        <w:r w:rsidR="00EC1C0C">
          <w:rPr>
            <w:noProof/>
            <w:webHidden/>
          </w:rPr>
          <w:tab/>
        </w:r>
        <w:r w:rsidR="00EC1C0C">
          <w:rPr>
            <w:noProof/>
            <w:webHidden/>
          </w:rPr>
          <w:fldChar w:fldCharType="begin"/>
        </w:r>
        <w:r w:rsidR="00EC1C0C">
          <w:rPr>
            <w:noProof/>
            <w:webHidden/>
          </w:rPr>
          <w:instrText xml:space="preserve"> PAGEREF _Toc72346927 \h </w:instrText>
        </w:r>
        <w:r w:rsidR="00EC1C0C">
          <w:rPr>
            <w:noProof/>
            <w:webHidden/>
          </w:rPr>
        </w:r>
        <w:r w:rsidR="00EC1C0C">
          <w:rPr>
            <w:noProof/>
            <w:webHidden/>
          </w:rPr>
          <w:fldChar w:fldCharType="separate"/>
        </w:r>
        <w:r w:rsidR="00EC1C0C">
          <w:rPr>
            <w:noProof/>
            <w:webHidden/>
          </w:rPr>
          <w:t>23</w:t>
        </w:r>
        <w:r w:rsidR="00EC1C0C">
          <w:rPr>
            <w:noProof/>
            <w:webHidden/>
          </w:rPr>
          <w:fldChar w:fldCharType="end"/>
        </w:r>
      </w:hyperlink>
    </w:p>
    <w:p w14:paraId="6E204627" w14:textId="3CDC7A59"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8" w:history="1">
        <w:r w:rsidR="00EC1C0C" w:rsidRPr="00A715DF">
          <w:rPr>
            <w:rStyle w:val="af2"/>
            <w:noProof/>
          </w:rPr>
          <w:t xml:space="preserve">4.3.1 </w:t>
        </w:r>
        <w:r w:rsidR="00EC1C0C" w:rsidRPr="00A715DF">
          <w:rPr>
            <w:rStyle w:val="af2"/>
            <w:noProof/>
          </w:rPr>
          <w:t>分布式文件系统</w:t>
        </w:r>
        <w:r w:rsidR="00EC1C0C" w:rsidRPr="00A715DF">
          <w:rPr>
            <w:rStyle w:val="af2"/>
            <w:noProof/>
          </w:rPr>
          <w:t>HDFS</w:t>
        </w:r>
        <w:r w:rsidR="00EC1C0C">
          <w:rPr>
            <w:noProof/>
            <w:webHidden/>
          </w:rPr>
          <w:tab/>
        </w:r>
        <w:r w:rsidR="00EC1C0C">
          <w:rPr>
            <w:noProof/>
            <w:webHidden/>
          </w:rPr>
          <w:fldChar w:fldCharType="begin"/>
        </w:r>
        <w:r w:rsidR="00EC1C0C">
          <w:rPr>
            <w:noProof/>
            <w:webHidden/>
          </w:rPr>
          <w:instrText xml:space="preserve"> PAGEREF _Toc72346928 \h </w:instrText>
        </w:r>
        <w:r w:rsidR="00EC1C0C">
          <w:rPr>
            <w:noProof/>
            <w:webHidden/>
          </w:rPr>
        </w:r>
        <w:r w:rsidR="00EC1C0C">
          <w:rPr>
            <w:noProof/>
            <w:webHidden/>
          </w:rPr>
          <w:fldChar w:fldCharType="separate"/>
        </w:r>
        <w:r w:rsidR="00EC1C0C">
          <w:rPr>
            <w:noProof/>
            <w:webHidden/>
          </w:rPr>
          <w:t>23</w:t>
        </w:r>
        <w:r w:rsidR="00EC1C0C">
          <w:rPr>
            <w:noProof/>
            <w:webHidden/>
          </w:rPr>
          <w:fldChar w:fldCharType="end"/>
        </w:r>
      </w:hyperlink>
    </w:p>
    <w:p w14:paraId="67303702" w14:textId="6A70EA8E"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29" w:history="1">
        <w:r w:rsidR="00EC1C0C" w:rsidRPr="00A715DF">
          <w:rPr>
            <w:rStyle w:val="af2"/>
            <w:noProof/>
          </w:rPr>
          <w:t xml:space="preserve">4.3.2 </w:t>
        </w:r>
        <w:r w:rsidR="00EC1C0C" w:rsidRPr="00A715DF">
          <w:rPr>
            <w:rStyle w:val="af2"/>
            <w:noProof/>
          </w:rPr>
          <w:t>分布式计算平台</w:t>
        </w:r>
        <w:r w:rsidR="00EC1C0C" w:rsidRPr="00A715DF">
          <w:rPr>
            <w:rStyle w:val="af2"/>
            <w:noProof/>
          </w:rPr>
          <w:t>Spark</w:t>
        </w:r>
        <w:r w:rsidR="00EC1C0C">
          <w:rPr>
            <w:noProof/>
            <w:webHidden/>
          </w:rPr>
          <w:tab/>
        </w:r>
        <w:r w:rsidR="00EC1C0C">
          <w:rPr>
            <w:noProof/>
            <w:webHidden/>
          </w:rPr>
          <w:fldChar w:fldCharType="begin"/>
        </w:r>
        <w:r w:rsidR="00EC1C0C">
          <w:rPr>
            <w:noProof/>
            <w:webHidden/>
          </w:rPr>
          <w:instrText xml:space="preserve"> PAGEREF _Toc72346929 \h </w:instrText>
        </w:r>
        <w:r w:rsidR="00EC1C0C">
          <w:rPr>
            <w:noProof/>
            <w:webHidden/>
          </w:rPr>
        </w:r>
        <w:r w:rsidR="00EC1C0C">
          <w:rPr>
            <w:noProof/>
            <w:webHidden/>
          </w:rPr>
          <w:fldChar w:fldCharType="separate"/>
        </w:r>
        <w:r w:rsidR="00EC1C0C">
          <w:rPr>
            <w:noProof/>
            <w:webHidden/>
          </w:rPr>
          <w:t>24</w:t>
        </w:r>
        <w:r w:rsidR="00EC1C0C">
          <w:rPr>
            <w:noProof/>
            <w:webHidden/>
          </w:rPr>
          <w:fldChar w:fldCharType="end"/>
        </w:r>
      </w:hyperlink>
    </w:p>
    <w:p w14:paraId="3FBB36D8" w14:textId="10C8EACC"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30" w:history="1">
        <w:r w:rsidR="00EC1C0C" w:rsidRPr="00A715DF">
          <w:rPr>
            <w:rStyle w:val="af2"/>
            <w:noProof/>
          </w:rPr>
          <w:t xml:space="preserve">4.4 </w:t>
        </w:r>
        <w:r w:rsidR="00EC1C0C" w:rsidRPr="00A715DF">
          <w:rPr>
            <w:rStyle w:val="af2"/>
            <w:noProof/>
          </w:rPr>
          <w:t>推荐模块</w:t>
        </w:r>
        <w:r w:rsidR="00EC1C0C">
          <w:rPr>
            <w:noProof/>
            <w:webHidden/>
          </w:rPr>
          <w:tab/>
        </w:r>
        <w:r w:rsidR="00EC1C0C">
          <w:rPr>
            <w:noProof/>
            <w:webHidden/>
          </w:rPr>
          <w:fldChar w:fldCharType="begin"/>
        </w:r>
        <w:r w:rsidR="00EC1C0C">
          <w:rPr>
            <w:noProof/>
            <w:webHidden/>
          </w:rPr>
          <w:instrText xml:space="preserve"> PAGEREF _Toc72346930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0C33E49F" w14:textId="51506FEF"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31" w:history="1">
        <w:r w:rsidR="00EC1C0C" w:rsidRPr="00A715DF">
          <w:rPr>
            <w:rStyle w:val="af2"/>
            <w:noProof/>
          </w:rPr>
          <w:t xml:space="preserve">4.4.1 </w:t>
        </w:r>
        <w:r w:rsidR="00EC1C0C" w:rsidRPr="00A715DF">
          <w:rPr>
            <w:rStyle w:val="af2"/>
            <w:noProof/>
          </w:rPr>
          <w:t>模型训练</w:t>
        </w:r>
        <w:r w:rsidR="00EC1C0C" w:rsidRPr="00A715DF">
          <w:rPr>
            <w:rStyle w:val="af2"/>
            <w:noProof/>
          </w:rPr>
          <w:t>TensorFlow</w:t>
        </w:r>
        <w:r w:rsidR="00EC1C0C">
          <w:rPr>
            <w:noProof/>
            <w:webHidden/>
          </w:rPr>
          <w:tab/>
        </w:r>
        <w:r w:rsidR="00EC1C0C">
          <w:rPr>
            <w:noProof/>
            <w:webHidden/>
          </w:rPr>
          <w:fldChar w:fldCharType="begin"/>
        </w:r>
        <w:r w:rsidR="00EC1C0C">
          <w:rPr>
            <w:noProof/>
            <w:webHidden/>
          </w:rPr>
          <w:instrText xml:space="preserve"> PAGEREF _Toc72346931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3DD66DAC" w14:textId="6BBC26F5"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32" w:history="1">
        <w:r w:rsidR="00EC1C0C" w:rsidRPr="00A715DF">
          <w:rPr>
            <w:rStyle w:val="af2"/>
            <w:noProof/>
          </w:rPr>
          <w:t xml:space="preserve">4.4.2 </w:t>
        </w:r>
        <w:r w:rsidR="00EC1C0C" w:rsidRPr="00A715DF">
          <w:rPr>
            <w:rStyle w:val="af2"/>
            <w:noProof/>
          </w:rPr>
          <w:t>模型线上服务</w:t>
        </w:r>
        <w:r w:rsidR="00EC1C0C" w:rsidRPr="00A715DF">
          <w:rPr>
            <w:rStyle w:val="af2"/>
            <w:noProof/>
          </w:rPr>
          <w:t>TensorFlow Serving</w:t>
        </w:r>
        <w:r w:rsidR="00EC1C0C">
          <w:rPr>
            <w:noProof/>
            <w:webHidden/>
          </w:rPr>
          <w:tab/>
        </w:r>
        <w:r w:rsidR="00EC1C0C">
          <w:rPr>
            <w:noProof/>
            <w:webHidden/>
          </w:rPr>
          <w:fldChar w:fldCharType="begin"/>
        </w:r>
        <w:r w:rsidR="00EC1C0C">
          <w:rPr>
            <w:noProof/>
            <w:webHidden/>
          </w:rPr>
          <w:instrText xml:space="preserve"> PAGEREF _Toc72346932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663A2504" w14:textId="2CC817A0"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33" w:history="1">
        <w:r w:rsidR="00EC1C0C" w:rsidRPr="00A715DF">
          <w:rPr>
            <w:rStyle w:val="af2"/>
            <w:noProof/>
          </w:rPr>
          <w:t xml:space="preserve">4.5 </w:t>
        </w:r>
        <w:r w:rsidR="00EC1C0C" w:rsidRPr="00A715DF">
          <w:rPr>
            <w:rStyle w:val="af2"/>
            <w:noProof/>
          </w:rPr>
          <w:t>系统业务模块</w:t>
        </w:r>
        <w:r w:rsidR="00EC1C0C">
          <w:rPr>
            <w:noProof/>
            <w:webHidden/>
          </w:rPr>
          <w:tab/>
        </w:r>
        <w:r w:rsidR="00EC1C0C">
          <w:rPr>
            <w:noProof/>
            <w:webHidden/>
          </w:rPr>
          <w:fldChar w:fldCharType="begin"/>
        </w:r>
        <w:r w:rsidR="00EC1C0C">
          <w:rPr>
            <w:noProof/>
            <w:webHidden/>
          </w:rPr>
          <w:instrText xml:space="preserve"> PAGEREF _Toc72346933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5FAAF9DF" w14:textId="3B9F750F"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34" w:history="1">
        <w:r w:rsidR="00EC1C0C" w:rsidRPr="00A715DF">
          <w:rPr>
            <w:rStyle w:val="af2"/>
            <w:noProof/>
          </w:rPr>
          <w:t xml:space="preserve">4.5.1 </w:t>
        </w:r>
        <w:r w:rsidR="00EC1C0C" w:rsidRPr="00A715DF">
          <w:rPr>
            <w:rStyle w:val="af2"/>
            <w:noProof/>
          </w:rPr>
          <w:t>前端框架</w:t>
        </w:r>
        <w:r w:rsidR="00EC1C0C" w:rsidRPr="00A715DF">
          <w:rPr>
            <w:rStyle w:val="af2"/>
            <w:noProof/>
          </w:rPr>
          <w:t>Vue</w:t>
        </w:r>
        <w:r w:rsidR="00EC1C0C">
          <w:rPr>
            <w:noProof/>
            <w:webHidden/>
          </w:rPr>
          <w:tab/>
        </w:r>
        <w:r w:rsidR="00EC1C0C">
          <w:rPr>
            <w:noProof/>
            <w:webHidden/>
          </w:rPr>
          <w:fldChar w:fldCharType="begin"/>
        </w:r>
        <w:r w:rsidR="00EC1C0C">
          <w:rPr>
            <w:noProof/>
            <w:webHidden/>
          </w:rPr>
          <w:instrText xml:space="preserve"> PAGEREF _Toc72346934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3D40BDAC" w14:textId="15A87BDA"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35" w:history="1">
        <w:r w:rsidR="00EC1C0C" w:rsidRPr="00A715DF">
          <w:rPr>
            <w:rStyle w:val="af2"/>
            <w:noProof/>
          </w:rPr>
          <w:t xml:space="preserve">4.5.2 </w:t>
        </w:r>
        <w:r w:rsidR="00EC1C0C" w:rsidRPr="00A715DF">
          <w:rPr>
            <w:rStyle w:val="af2"/>
            <w:noProof/>
          </w:rPr>
          <w:t>后端框架</w:t>
        </w:r>
        <w:r w:rsidR="00EC1C0C" w:rsidRPr="00A715DF">
          <w:rPr>
            <w:rStyle w:val="af2"/>
            <w:noProof/>
          </w:rPr>
          <w:t>Gin</w:t>
        </w:r>
        <w:r w:rsidR="00EC1C0C">
          <w:rPr>
            <w:noProof/>
            <w:webHidden/>
          </w:rPr>
          <w:tab/>
        </w:r>
        <w:r w:rsidR="00EC1C0C">
          <w:rPr>
            <w:noProof/>
            <w:webHidden/>
          </w:rPr>
          <w:fldChar w:fldCharType="begin"/>
        </w:r>
        <w:r w:rsidR="00EC1C0C">
          <w:rPr>
            <w:noProof/>
            <w:webHidden/>
          </w:rPr>
          <w:instrText xml:space="preserve"> PAGEREF _Toc72346935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77B94B45" w14:textId="66AB5BC0"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36" w:history="1">
        <w:r w:rsidR="00EC1C0C" w:rsidRPr="00A715DF">
          <w:rPr>
            <w:rStyle w:val="af2"/>
            <w:noProof/>
          </w:rPr>
          <w:t xml:space="preserve">4.6 </w:t>
        </w:r>
        <w:r w:rsidR="00EC1C0C" w:rsidRPr="00A715DF">
          <w:rPr>
            <w:rStyle w:val="af2"/>
            <w:noProof/>
          </w:rPr>
          <w:t>本章小结</w:t>
        </w:r>
        <w:r w:rsidR="00EC1C0C">
          <w:rPr>
            <w:noProof/>
            <w:webHidden/>
          </w:rPr>
          <w:tab/>
        </w:r>
        <w:r w:rsidR="00EC1C0C">
          <w:rPr>
            <w:noProof/>
            <w:webHidden/>
          </w:rPr>
          <w:fldChar w:fldCharType="begin"/>
        </w:r>
        <w:r w:rsidR="00EC1C0C">
          <w:rPr>
            <w:noProof/>
            <w:webHidden/>
          </w:rPr>
          <w:instrText xml:space="preserve"> PAGEREF _Toc72346936 \h </w:instrText>
        </w:r>
        <w:r w:rsidR="00EC1C0C">
          <w:rPr>
            <w:noProof/>
            <w:webHidden/>
          </w:rPr>
        </w:r>
        <w:r w:rsidR="00EC1C0C">
          <w:rPr>
            <w:noProof/>
            <w:webHidden/>
          </w:rPr>
          <w:fldChar w:fldCharType="separate"/>
        </w:r>
        <w:r w:rsidR="00EC1C0C">
          <w:rPr>
            <w:noProof/>
            <w:webHidden/>
          </w:rPr>
          <w:t>26</w:t>
        </w:r>
        <w:r w:rsidR="00EC1C0C">
          <w:rPr>
            <w:noProof/>
            <w:webHidden/>
          </w:rPr>
          <w:fldChar w:fldCharType="end"/>
        </w:r>
      </w:hyperlink>
    </w:p>
    <w:p w14:paraId="1A898377" w14:textId="4F94BEDA"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37" w:history="1">
        <w:r w:rsidR="00EC1C0C" w:rsidRPr="00A715DF">
          <w:rPr>
            <w:rStyle w:val="af2"/>
            <w:noProof/>
          </w:rPr>
          <w:t>第</w:t>
        </w:r>
        <w:r w:rsidR="00EC1C0C" w:rsidRPr="00A715DF">
          <w:rPr>
            <w:rStyle w:val="af2"/>
            <w:noProof/>
          </w:rPr>
          <w:t>5</w:t>
        </w:r>
        <w:r w:rsidR="00EC1C0C" w:rsidRPr="00A715DF">
          <w:rPr>
            <w:rStyle w:val="af2"/>
            <w:noProof/>
          </w:rPr>
          <w:t>章</w:t>
        </w:r>
        <w:r w:rsidR="00EC1C0C" w:rsidRPr="00A715DF">
          <w:rPr>
            <w:rStyle w:val="af2"/>
            <w:noProof/>
          </w:rPr>
          <w:t xml:space="preserve"> </w:t>
        </w:r>
        <w:r w:rsidR="00EC1C0C" w:rsidRPr="00A715DF">
          <w:rPr>
            <w:rStyle w:val="af2"/>
            <w:noProof/>
          </w:rPr>
          <w:t>程序设计竞赛组队推荐系统实现</w:t>
        </w:r>
        <w:r w:rsidR="00EC1C0C">
          <w:rPr>
            <w:noProof/>
            <w:webHidden/>
          </w:rPr>
          <w:tab/>
        </w:r>
        <w:r w:rsidR="00EC1C0C">
          <w:rPr>
            <w:noProof/>
            <w:webHidden/>
          </w:rPr>
          <w:fldChar w:fldCharType="begin"/>
        </w:r>
        <w:r w:rsidR="00EC1C0C">
          <w:rPr>
            <w:noProof/>
            <w:webHidden/>
          </w:rPr>
          <w:instrText xml:space="preserve"> PAGEREF _Toc72346937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28852733" w14:textId="448236B8"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38" w:history="1">
        <w:r w:rsidR="00EC1C0C" w:rsidRPr="00A715DF">
          <w:rPr>
            <w:rStyle w:val="af2"/>
            <w:noProof/>
          </w:rPr>
          <w:t xml:space="preserve">5.1 </w:t>
        </w:r>
        <w:r w:rsidR="00EC1C0C" w:rsidRPr="00A715DF">
          <w:rPr>
            <w:rStyle w:val="af2"/>
            <w:noProof/>
          </w:rPr>
          <w:t>环境部署</w:t>
        </w:r>
        <w:r w:rsidR="00EC1C0C">
          <w:rPr>
            <w:noProof/>
            <w:webHidden/>
          </w:rPr>
          <w:tab/>
        </w:r>
        <w:r w:rsidR="00EC1C0C">
          <w:rPr>
            <w:noProof/>
            <w:webHidden/>
          </w:rPr>
          <w:fldChar w:fldCharType="begin"/>
        </w:r>
        <w:r w:rsidR="00EC1C0C">
          <w:rPr>
            <w:noProof/>
            <w:webHidden/>
          </w:rPr>
          <w:instrText xml:space="preserve"> PAGEREF _Toc72346938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173DA77F" w14:textId="6DAB1AD2"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39" w:history="1">
        <w:r w:rsidR="00EC1C0C" w:rsidRPr="00A715DF">
          <w:rPr>
            <w:rStyle w:val="af2"/>
            <w:noProof/>
          </w:rPr>
          <w:t xml:space="preserve">5.1.1 </w:t>
        </w:r>
        <w:r w:rsidR="00EC1C0C" w:rsidRPr="00A715DF">
          <w:rPr>
            <w:rStyle w:val="af2"/>
            <w:noProof/>
          </w:rPr>
          <w:t>开发环境</w:t>
        </w:r>
        <w:r w:rsidR="00EC1C0C">
          <w:rPr>
            <w:noProof/>
            <w:webHidden/>
          </w:rPr>
          <w:tab/>
        </w:r>
        <w:r w:rsidR="00EC1C0C">
          <w:rPr>
            <w:noProof/>
            <w:webHidden/>
          </w:rPr>
          <w:fldChar w:fldCharType="begin"/>
        </w:r>
        <w:r w:rsidR="00EC1C0C">
          <w:rPr>
            <w:noProof/>
            <w:webHidden/>
          </w:rPr>
          <w:instrText xml:space="preserve"> PAGEREF _Toc72346939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334F700E" w14:textId="35399526" w:rsidR="00EC1C0C" w:rsidRDefault="00C24AC7">
      <w:pPr>
        <w:pStyle w:val="TOC3"/>
        <w:tabs>
          <w:tab w:val="right" w:leader="dot" w:pos="7757"/>
        </w:tabs>
        <w:ind w:left="480"/>
        <w:rPr>
          <w:rFonts w:asciiTheme="minorHAnsi" w:eastAsiaTheme="minorEastAsia" w:hAnsiTheme="minorHAnsi" w:cstheme="minorBidi"/>
          <w:noProof/>
          <w:sz w:val="21"/>
          <w:szCs w:val="22"/>
        </w:rPr>
      </w:pPr>
      <w:hyperlink w:anchor="_Toc72346940" w:history="1">
        <w:r w:rsidR="00EC1C0C" w:rsidRPr="00A715DF">
          <w:rPr>
            <w:rStyle w:val="af2"/>
            <w:noProof/>
          </w:rPr>
          <w:t xml:space="preserve">5.1.2 </w:t>
        </w:r>
        <w:r w:rsidR="00EC1C0C" w:rsidRPr="00A715DF">
          <w:rPr>
            <w:rStyle w:val="af2"/>
            <w:noProof/>
          </w:rPr>
          <w:t>部署环境</w:t>
        </w:r>
        <w:r w:rsidR="00EC1C0C">
          <w:rPr>
            <w:noProof/>
            <w:webHidden/>
          </w:rPr>
          <w:tab/>
        </w:r>
        <w:r w:rsidR="00EC1C0C">
          <w:rPr>
            <w:noProof/>
            <w:webHidden/>
          </w:rPr>
          <w:fldChar w:fldCharType="begin"/>
        </w:r>
        <w:r w:rsidR="00EC1C0C">
          <w:rPr>
            <w:noProof/>
            <w:webHidden/>
          </w:rPr>
          <w:instrText xml:space="preserve"> PAGEREF _Toc72346940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098A966A" w14:textId="0B3B5771"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41" w:history="1">
        <w:r w:rsidR="00EC1C0C" w:rsidRPr="00A715DF">
          <w:rPr>
            <w:rStyle w:val="af2"/>
            <w:noProof/>
          </w:rPr>
          <w:t xml:space="preserve">5.2 </w:t>
        </w:r>
        <w:r w:rsidR="00EC1C0C" w:rsidRPr="00A715DF">
          <w:rPr>
            <w:rStyle w:val="af2"/>
            <w:noProof/>
          </w:rPr>
          <w:t>算法实现与结果分析</w:t>
        </w:r>
        <w:r w:rsidR="00EC1C0C">
          <w:rPr>
            <w:noProof/>
            <w:webHidden/>
          </w:rPr>
          <w:tab/>
        </w:r>
        <w:r w:rsidR="00EC1C0C">
          <w:rPr>
            <w:noProof/>
            <w:webHidden/>
          </w:rPr>
          <w:fldChar w:fldCharType="begin"/>
        </w:r>
        <w:r w:rsidR="00EC1C0C">
          <w:rPr>
            <w:noProof/>
            <w:webHidden/>
          </w:rPr>
          <w:instrText xml:space="preserve"> PAGEREF _Toc72346941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24B9255E" w14:textId="6A510340"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42" w:history="1">
        <w:r w:rsidR="00EC1C0C" w:rsidRPr="00A715DF">
          <w:rPr>
            <w:rStyle w:val="af2"/>
            <w:noProof/>
          </w:rPr>
          <w:t xml:space="preserve">5.3 </w:t>
        </w:r>
        <w:r w:rsidR="00EC1C0C" w:rsidRPr="00A715DF">
          <w:rPr>
            <w:rStyle w:val="af2"/>
            <w:noProof/>
          </w:rPr>
          <w:t>系统实现</w:t>
        </w:r>
        <w:r w:rsidR="00EC1C0C">
          <w:rPr>
            <w:noProof/>
            <w:webHidden/>
          </w:rPr>
          <w:tab/>
        </w:r>
        <w:r w:rsidR="00EC1C0C">
          <w:rPr>
            <w:noProof/>
            <w:webHidden/>
          </w:rPr>
          <w:fldChar w:fldCharType="begin"/>
        </w:r>
        <w:r w:rsidR="00EC1C0C">
          <w:rPr>
            <w:noProof/>
            <w:webHidden/>
          </w:rPr>
          <w:instrText xml:space="preserve"> PAGEREF _Toc72346942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6DDB5E36" w14:textId="2C1F9EC2" w:rsidR="00EC1C0C" w:rsidRDefault="00C24AC7">
      <w:pPr>
        <w:pStyle w:val="TOC2"/>
        <w:tabs>
          <w:tab w:val="right" w:leader="dot" w:pos="7757"/>
        </w:tabs>
        <w:ind w:left="240"/>
        <w:rPr>
          <w:rFonts w:asciiTheme="minorHAnsi" w:eastAsiaTheme="minorEastAsia" w:hAnsiTheme="minorHAnsi" w:cstheme="minorBidi"/>
          <w:noProof/>
          <w:sz w:val="21"/>
          <w:szCs w:val="22"/>
        </w:rPr>
      </w:pPr>
      <w:hyperlink w:anchor="_Toc72346943" w:history="1">
        <w:r w:rsidR="00EC1C0C" w:rsidRPr="00A715DF">
          <w:rPr>
            <w:rStyle w:val="af2"/>
            <w:noProof/>
          </w:rPr>
          <w:t xml:space="preserve">5.4 </w:t>
        </w:r>
        <w:r w:rsidR="00EC1C0C" w:rsidRPr="00A715DF">
          <w:rPr>
            <w:rStyle w:val="af2"/>
            <w:noProof/>
          </w:rPr>
          <w:t>本章小结</w:t>
        </w:r>
        <w:r w:rsidR="00EC1C0C">
          <w:rPr>
            <w:noProof/>
            <w:webHidden/>
          </w:rPr>
          <w:tab/>
        </w:r>
        <w:r w:rsidR="00EC1C0C">
          <w:rPr>
            <w:noProof/>
            <w:webHidden/>
          </w:rPr>
          <w:fldChar w:fldCharType="begin"/>
        </w:r>
        <w:r w:rsidR="00EC1C0C">
          <w:rPr>
            <w:noProof/>
            <w:webHidden/>
          </w:rPr>
          <w:instrText xml:space="preserve"> PAGEREF _Toc72346943 \h </w:instrText>
        </w:r>
        <w:r w:rsidR="00EC1C0C">
          <w:rPr>
            <w:noProof/>
            <w:webHidden/>
          </w:rPr>
        </w:r>
        <w:r w:rsidR="00EC1C0C">
          <w:rPr>
            <w:noProof/>
            <w:webHidden/>
          </w:rPr>
          <w:fldChar w:fldCharType="separate"/>
        </w:r>
        <w:r w:rsidR="00EC1C0C">
          <w:rPr>
            <w:noProof/>
            <w:webHidden/>
          </w:rPr>
          <w:t>27</w:t>
        </w:r>
        <w:r w:rsidR="00EC1C0C">
          <w:rPr>
            <w:noProof/>
            <w:webHidden/>
          </w:rPr>
          <w:fldChar w:fldCharType="end"/>
        </w:r>
      </w:hyperlink>
    </w:p>
    <w:p w14:paraId="13BA405F" w14:textId="77D24DDB"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4" w:history="1">
        <w:r w:rsidR="00EC1C0C" w:rsidRPr="00A715DF">
          <w:rPr>
            <w:rStyle w:val="af2"/>
            <w:noProof/>
          </w:rPr>
          <w:t>结论</w:t>
        </w:r>
        <w:r w:rsidR="00EC1C0C">
          <w:rPr>
            <w:noProof/>
            <w:webHidden/>
          </w:rPr>
          <w:tab/>
        </w:r>
        <w:r w:rsidR="00EC1C0C">
          <w:rPr>
            <w:noProof/>
            <w:webHidden/>
          </w:rPr>
          <w:fldChar w:fldCharType="begin"/>
        </w:r>
        <w:r w:rsidR="00EC1C0C">
          <w:rPr>
            <w:noProof/>
            <w:webHidden/>
          </w:rPr>
          <w:instrText xml:space="preserve"> PAGEREF _Toc72346944 \h </w:instrText>
        </w:r>
        <w:r w:rsidR="00EC1C0C">
          <w:rPr>
            <w:noProof/>
            <w:webHidden/>
          </w:rPr>
        </w:r>
        <w:r w:rsidR="00EC1C0C">
          <w:rPr>
            <w:noProof/>
            <w:webHidden/>
          </w:rPr>
          <w:fldChar w:fldCharType="separate"/>
        </w:r>
        <w:r w:rsidR="00EC1C0C">
          <w:rPr>
            <w:noProof/>
            <w:webHidden/>
          </w:rPr>
          <w:t>28</w:t>
        </w:r>
        <w:r w:rsidR="00EC1C0C">
          <w:rPr>
            <w:noProof/>
            <w:webHidden/>
          </w:rPr>
          <w:fldChar w:fldCharType="end"/>
        </w:r>
      </w:hyperlink>
    </w:p>
    <w:p w14:paraId="6B442EA3" w14:textId="1B633B64"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5" w:history="1">
        <w:r w:rsidR="00EC1C0C" w:rsidRPr="00A715DF">
          <w:rPr>
            <w:rStyle w:val="af2"/>
            <w:noProof/>
          </w:rPr>
          <w:t>致谢</w:t>
        </w:r>
        <w:r w:rsidR="00EC1C0C">
          <w:rPr>
            <w:noProof/>
            <w:webHidden/>
          </w:rPr>
          <w:tab/>
        </w:r>
        <w:r w:rsidR="00EC1C0C">
          <w:rPr>
            <w:noProof/>
            <w:webHidden/>
          </w:rPr>
          <w:fldChar w:fldCharType="begin"/>
        </w:r>
        <w:r w:rsidR="00EC1C0C">
          <w:rPr>
            <w:noProof/>
            <w:webHidden/>
          </w:rPr>
          <w:instrText xml:space="preserve"> PAGEREF _Toc72346945 \h </w:instrText>
        </w:r>
        <w:r w:rsidR="00EC1C0C">
          <w:rPr>
            <w:noProof/>
            <w:webHidden/>
          </w:rPr>
        </w:r>
        <w:r w:rsidR="00EC1C0C">
          <w:rPr>
            <w:noProof/>
            <w:webHidden/>
          </w:rPr>
          <w:fldChar w:fldCharType="separate"/>
        </w:r>
        <w:r w:rsidR="00EC1C0C">
          <w:rPr>
            <w:noProof/>
            <w:webHidden/>
          </w:rPr>
          <w:t>29</w:t>
        </w:r>
        <w:r w:rsidR="00EC1C0C">
          <w:rPr>
            <w:noProof/>
            <w:webHidden/>
          </w:rPr>
          <w:fldChar w:fldCharType="end"/>
        </w:r>
      </w:hyperlink>
    </w:p>
    <w:p w14:paraId="31BE10E9" w14:textId="4429ACDE"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6" w:history="1">
        <w:r w:rsidR="00EC1C0C" w:rsidRPr="00A715DF">
          <w:rPr>
            <w:rStyle w:val="af2"/>
            <w:noProof/>
          </w:rPr>
          <w:t>参考文献</w:t>
        </w:r>
        <w:r w:rsidR="00EC1C0C">
          <w:rPr>
            <w:noProof/>
            <w:webHidden/>
          </w:rPr>
          <w:tab/>
        </w:r>
        <w:r w:rsidR="00EC1C0C">
          <w:rPr>
            <w:noProof/>
            <w:webHidden/>
          </w:rPr>
          <w:fldChar w:fldCharType="begin"/>
        </w:r>
        <w:r w:rsidR="00EC1C0C">
          <w:rPr>
            <w:noProof/>
            <w:webHidden/>
          </w:rPr>
          <w:instrText xml:space="preserve"> PAGEREF _Toc72346946 \h </w:instrText>
        </w:r>
        <w:r w:rsidR="00EC1C0C">
          <w:rPr>
            <w:noProof/>
            <w:webHidden/>
          </w:rPr>
        </w:r>
        <w:r w:rsidR="00EC1C0C">
          <w:rPr>
            <w:noProof/>
            <w:webHidden/>
          </w:rPr>
          <w:fldChar w:fldCharType="separate"/>
        </w:r>
        <w:r w:rsidR="00EC1C0C">
          <w:rPr>
            <w:noProof/>
            <w:webHidden/>
          </w:rPr>
          <w:t>30</w:t>
        </w:r>
        <w:r w:rsidR="00EC1C0C">
          <w:rPr>
            <w:noProof/>
            <w:webHidden/>
          </w:rPr>
          <w:fldChar w:fldCharType="end"/>
        </w:r>
      </w:hyperlink>
    </w:p>
    <w:p w14:paraId="639B917C" w14:textId="1E51DF22"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7" w:history="1">
        <w:r w:rsidR="00EC1C0C" w:rsidRPr="00A715DF">
          <w:rPr>
            <w:rStyle w:val="af2"/>
            <w:noProof/>
          </w:rPr>
          <w:t>附录</w:t>
        </w:r>
        <w:r w:rsidR="00EC1C0C" w:rsidRPr="00A715DF">
          <w:rPr>
            <w:rStyle w:val="af2"/>
            <w:noProof/>
          </w:rPr>
          <w:t>A</w:t>
        </w:r>
        <w:r w:rsidR="00EC1C0C">
          <w:rPr>
            <w:noProof/>
            <w:webHidden/>
          </w:rPr>
          <w:tab/>
        </w:r>
        <w:r w:rsidR="00EC1C0C">
          <w:rPr>
            <w:noProof/>
            <w:webHidden/>
          </w:rPr>
          <w:fldChar w:fldCharType="begin"/>
        </w:r>
        <w:r w:rsidR="00EC1C0C">
          <w:rPr>
            <w:noProof/>
            <w:webHidden/>
          </w:rPr>
          <w:instrText xml:space="preserve"> PAGEREF _Toc72346947 \h </w:instrText>
        </w:r>
        <w:r w:rsidR="00EC1C0C">
          <w:rPr>
            <w:noProof/>
            <w:webHidden/>
          </w:rPr>
        </w:r>
        <w:r w:rsidR="00EC1C0C">
          <w:rPr>
            <w:noProof/>
            <w:webHidden/>
          </w:rPr>
          <w:fldChar w:fldCharType="separate"/>
        </w:r>
        <w:r w:rsidR="00EC1C0C">
          <w:rPr>
            <w:noProof/>
            <w:webHidden/>
          </w:rPr>
          <w:t>32</w:t>
        </w:r>
        <w:r w:rsidR="00EC1C0C">
          <w:rPr>
            <w:noProof/>
            <w:webHidden/>
          </w:rPr>
          <w:fldChar w:fldCharType="end"/>
        </w:r>
      </w:hyperlink>
    </w:p>
    <w:p w14:paraId="62292FE4" w14:textId="073400DD"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8" w:history="1">
        <w:r w:rsidR="00EC1C0C" w:rsidRPr="00A715DF">
          <w:rPr>
            <w:rStyle w:val="af2"/>
            <w:noProof/>
          </w:rPr>
          <w:t>附录</w:t>
        </w:r>
        <w:r w:rsidR="00EC1C0C" w:rsidRPr="00A715DF">
          <w:rPr>
            <w:rStyle w:val="af2"/>
            <w:noProof/>
          </w:rPr>
          <w:t>B</w:t>
        </w:r>
        <w:r w:rsidR="00EC1C0C">
          <w:rPr>
            <w:noProof/>
            <w:webHidden/>
          </w:rPr>
          <w:tab/>
        </w:r>
        <w:r w:rsidR="00EC1C0C">
          <w:rPr>
            <w:noProof/>
            <w:webHidden/>
          </w:rPr>
          <w:fldChar w:fldCharType="begin"/>
        </w:r>
        <w:r w:rsidR="00EC1C0C">
          <w:rPr>
            <w:noProof/>
            <w:webHidden/>
          </w:rPr>
          <w:instrText xml:space="preserve"> PAGEREF _Toc72346948 \h </w:instrText>
        </w:r>
        <w:r w:rsidR="00EC1C0C">
          <w:rPr>
            <w:noProof/>
            <w:webHidden/>
          </w:rPr>
        </w:r>
        <w:r w:rsidR="00EC1C0C">
          <w:rPr>
            <w:noProof/>
            <w:webHidden/>
          </w:rPr>
          <w:fldChar w:fldCharType="separate"/>
        </w:r>
        <w:r w:rsidR="00EC1C0C">
          <w:rPr>
            <w:noProof/>
            <w:webHidden/>
          </w:rPr>
          <w:t>33</w:t>
        </w:r>
        <w:r w:rsidR="00EC1C0C">
          <w:rPr>
            <w:noProof/>
            <w:webHidden/>
          </w:rPr>
          <w:fldChar w:fldCharType="end"/>
        </w:r>
      </w:hyperlink>
    </w:p>
    <w:p w14:paraId="611F229B" w14:textId="57191C47" w:rsidR="00EC1C0C" w:rsidRDefault="00C24AC7">
      <w:pPr>
        <w:pStyle w:val="TOC1"/>
        <w:tabs>
          <w:tab w:val="right" w:leader="dot" w:pos="7757"/>
        </w:tabs>
        <w:rPr>
          <w:rFonts w:asciiTheme="minorHAnsi" w:eastAsiaTheme="minorEastAsia" w:hAnsiTheme="minorHAnsi" w:cstheme="minorBidi"/>
          <w:noProof/>
          <w:sz w:val="21"/>
          <w:szCs w:val="22"/>
        </w:rPr>
      </w:pPr>
      <w:hyperlink w:anchor="_Toc72346949" w:history="1">
        <w:r w:rsidR="00EC1C0C" w:rsidRPr="00A715DF">
          <w:rPr>
            <w:rStyle w:val="af2"/>
            <w:noProof/>
          </w:rPr>
          <w:t>附录</w:t>
        </w:r>
        <w:r w:rsidR="00EC1C0C" w:rsidRPr="00A715DF">
          <w:rPr>
            <w:rStyle w:val="af2"/>
            <w:noProof/>
          </w:rPr>
          <w:t>C</w:t>
        </w:r>
        <w:r w:rsidR="00EC1C0C">
          <w:rPr>
            <w:noProof/>
            <w:webHidden/>
          </w:rPr>
          <w:tab/>
        </w:r>
        <w:r w:rsidR="00EC1C0C">
          <w:rPr>
            <w:noProof/>
            <w:webHidden/>
          </w:rPr>
          <w:fldChar w:fldCharType="begin"/>
        </w:r>
        <w:r w:rsidR="00EC1C0C">
          <w:rPr>
            <w:noProof/>
            <w:webHidden/>
          </w:rPr>
          <w:instrText xml:space="preserve"> PAGEREF _Toc72346949 \h </w:instrText>
        </w:r>
        <w:r w:rsidR="00EC1C0C">
          <w:rPr>
            <w:noProof/>
            <w:webHidden/>
          </w:rPr>
        </w:r>
        <w:r w:rsidR="00EC1C0C">
          <w:rPr>
            <w:noProof/>
            <w:webHidden/>
          </w:rPr>
          <w:fldChar w:fldCharType="separate"/>
        </w:r>
        <w:r w:rsidR="00EC1C0C">
          <w:rPr>
            <w:noProof/>
            <w:webHidden/>
          </w:rPr>
          <w:t>34</w:t>
        </w:r>
        <w:r w:rsidR="00EC1C0C">
          <w:rPr>
            <w:noProof/>
            <w:webHidden/>
          </w:rPr>
          <w:fldChar w:fldCharType="end"/>
        </w:r>
      </w:hyperlink>
    </w:p>
    <w:p w14:paraId="1BA34F87" w14:textId="027F79EA" w:rsidR="008C20B4" w:rsidRPr="00674FD8" w:rsidRDefault="00BA43DD" w:rsidP="00BA43DD">
      <w:pPr>
        <w:pStyle w:val="af3"/>
        <w:sectPr w:rsidR="008C20B4" w:rsidRPr="00674FD8" w:rsidSect="001D48AC">
          <w:footerReference w:type="even" r:id="rId12"/>
          <w:footerReference w:type="default" r:id="rId13"/>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6" w:name="_Ref7962193"/>
      <w:bookmarkStart w:id="7" w:name="_Toc8028254"/>
      <w:bookmarkStart w:id="8" w:name="_Toc72346895"/>
      <w:r w:rsidRPr="00A86461">
        <w:rPr>
          <w:rFonts w:hint="eastAsia"/>
        </w:rPr>
        <w:t>绪论</w:t>
      </w:r>
      <w:bookmarkEnd w:id="6"/>
      <w:bookmarkEnd w:id="7"/>
      <w:bookmarkEnd w:id="8"/>
    </w:p>
    <w:p w14:paraId="12C5B126" w14:textId="2E00EAA8" w:rsidR="0043486A" w:rsidRDefault="003F2BAD" w:rsidP="00C26CBA">
      <w:pPr>
        <w:pStyle w:val="2"/>
      </w:pPr>
      <w:bookmarkStart w:id="9" w:name="_Toc72346896"/>
      <w:r>
        <w:rPr>
          <w:rFonts w:hint="eastAsia"/>
        </w:rPr>
        <w:t>研究背景及意义</w:t>
      </w:r>
      <w:bookmarkEnd w:id="9"/>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6FFBF81E" w:rsidR="0078141D" w:rsidRPr="00BF634B" w:rsidRDefault="00025562" w:rsidP="00BB264E">
      <w:pPr>
        <w:pStyle w:val="22"/>
        <w:ind w:firstLine="482"/>
      </w:pPr>
      <w:r>
        <w:rPr>
          <w:rFonts w:hint="eastAsia"/>
          <w:b/>
          <w:bCs/>
        </w:rPr>
        <w:t>（</w:t>
      </w:r>
      <w:r>
        <w:rPr>
          <w:rFonts w:hint="eastAsia"/>
          <w:b/>
          <w:bCs/>
        </w:rPr>
        <w:t>1</w:t>
      </w:r>
      <w:r>
        <w:rPr>
          <w:rFonts w:hint="eastAsia"/>
          <w:b/>
          <w:bCs/>
        </w:rPr>
        <w:t>）</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509BDA3F" w:rsidR="00BF634B" w:rsidRPr="002A4D20" w:rsidRDefault="00025562" w:rsidP="00BB264E">
      <w:pPr>
        <w:pStyle w:val="22"/>
        <w:ind w:firstLine="482"/>
      </w:pPr>
      <w:r>
        <w:rPr>
          <w:rFonts w:hint="eastAsia"/>
          <w:b/>
          <w:bCs/>
        </w:rPr>
        <w:t>（</w:t>
      </w:r>
      <w:r>
        <w:rPr>
          <w:rFonts w:hint="eastAsia"/>
          <w:b/>
          <w:bCs/>
        </w:rPr>
        <w:t>2</w:t>
      </w:r>
      <w:r>
        <w:rPr>
          <w:rFonts w:hint="eastAsia"/>
          <w:b/>
          <w:bCs/>
        </w:rPr>
        <w:t>）</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00EB160F" w:rsidR="00BF634B" w:rsidRPr="008E726F" w:rsidRDefault="00025562" w:rsidP="00BB264E">
      <w:pPr>
        <w:pStyle w:val="22"/>
        <w:ind w:firstLine="482"/>
      </w:pPr>
      <w:r>
        <w:rPr>
          <w:rFonts w:hint="eastAsia"/>
          <w:b/>
          <w:bCs/>
        </w:rPr>
        <w:t>（</w:t>
      </w:r>
      <w:r>
        <w:rPr>
          <w:rFonts w:hint="eastAsia"/>
          <w:b/>
          <w:bCs/>
        </w:rPr>
        <w:t>3</w:t>
      </w:r>
      <w:r>
        <w:rPr>
          <w:rFonts w:hint="eastAsia"/>
          <w:b/>
          <w:bCs/>
        </w:rPr>
        <w:t>）</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ADD40F5" w:rsidR="00BF634B" w:rsidRPr="005E2157" w:rsidRDefault="00025562" w:rsidP="00BB264E">
      <w:pPr>
        <w:pStyle w:val="22"/>
        <w:ind w:firstLine="482"/>
      </w:pPr>
      <w:r>
        <w:rPr>
          <w:rFonts w:hint="eastAsia"/>
          <w:b/>
          <w:bCs/>
        </w:rPr>
        <w:t>（</w:t>
      </w:r>
      <w:r>
        <w:rPr>
          <w:rFonts w:hint="eastAsia"/>
          <w:b/>
          <w:bCs/>
        </w:rPr>
        <w:t>4</w:t>
      </w:r>
      <w:r>
        <w:rPr>
          <w:rFonts w:hint="eastAsia"/>
          <w:b/>
          <w:bCs/>
        </w:rPr>
        <w:t>）</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2C2965B8"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B869F3">
        <w:rPr>
          <w:rFonts w:hint="eastAsia"/>
        </w:rPr>
        <w:t>开源框架</w:t>
      </w:r>
      <w:r w:rsidR="00D50032" w:rsidRPr="00B869F3">
        <w:t>Apache Hadoop</w:t>
      </w:r>
      <w:r w:rsidR="00D50032" w:rsidRPr="00B869F3">
        <w:rPr>
          <w:rFonts w:hint="eastAsia"/>
        </w:rPr>
        <w:t>可以使用多台廉价的机器组成一个分布式集群，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B62670" w:rsidRPr="00C4707F">
        <w:rPr>
          <w:rFonts w:hint="eastAsia"/>
        </w:rPr>
        <w:t>HDFS</w:t>
      </w:r>
      <w:r w:rsidR="00B62670" w:rsidRPr="00C4707F">
        <w:rPr>
          <w:rFonts w:hint="eastAsia"/>
        </w:rPr>
        <w:t>提供了分布式文件存储，</w:t>
      </w:r>
      <w:r w:rsidR="00B62670" w:rsidRPr="00C4707F">
        <w:rPr>
          <w:rFonts w:hint="eastAsia"/>
        </w:rPr>
        <w:t>Yarn</w:t>
      </w:r>
      <w:r w:rsidR="00B62670" w:rsidRPr="00C4707F">
        <w:rPr>
          <w:rFonts w:hint="eastAsia"/>
        </w:rPr>
        <w:t>管理整个集群的资源和任务调度，</w:t>
      </w:r>
      <w:r w:rsidR="00B62670" w:rsidRPr="00C4707F">
        <w:rPr>
          <w:rFonts w:hint="eastAsia"/>
        </w:rPr>
        <w:t>MapReduce</w:t>
      </w:r>
      <w:r w:rsidR="00B62670" w:rsidRPr="00C4707F">
        <w:rPr>
          <w:rFonts w:hint="eastAsia"/>
        </w:rPr>
        <w:t>实现分布式的并行计算。</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C26CBA">
      <w:pPr>
        <w:pStyle w:val="2"/>
      </w:pPr>
      <w:bookmarkStart w:id="10" w:name="_Toc72346897"/>
      <w:r w:rsidRPr="00A86461">
        <w:rPr>
          <w:rFonts w:hint="eastAsia"/>
        </w:rPr>
        <w:t>国内外研究</w:t>
      </w:r>
      <w:r w:rsidR="003F2BAD">
        <w:rPr>
          <w:rFonts w:hint="eastAsia"/>
        </w:rPr>
        <w:t>与发展现状</w:t>
      </w:r>
      <w:bookmarkEnd w:id="10"/>
    </w:p>
    <w:p w14:paraId="1531464B" w14:textId="5DAED3C0" w:rsidR="0038068E" w:rsidRDefault="001156F6" w:rsidP="0012602E">
      <w:pPr>
        <w:pStyle w:val="3"/>
      </w:pPr>
      <w:bookmarkStart w:id="11" w:name="_Toc72346898"/>
      <w:r>
        <w:rPr>
          <w:rFonts w:hint="eastAsia"/>
        </w:rPr>
        <w:t>推荐系统研究与发展现状</w:t>
      </w:r>
      <w:bookmarkEnd w:id="11"/>
    </w:p>
    <w:p w14:paraId="1E626B9D" w14:textId="5C849305"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同样也存在着自己的问题：不具备很强的泛化能力，无法将两个物品相似这一信息推广到其他物品的相似度计算上，从而导致热门物品强烈的头部效应和冷门物品无法得到足够的推荐。</w:t>
      </w:r>
    </w:p>
    <w:p w14:paraId="40C71AA3" w14:textId="77777777" w:rsidR="00E425AC" w:rsidRPr="004463BC" w:rsidRDefault="00BB1391" w:rsidP="00BB264E">
      <w:pPr>
        <w:pStyle w:val="22"/>
      </w:pPr>
      <w:r w:rsidRPr="004463BC">
        <w:rPr>
          <w:rFonts w:hint="eastAsia"/>
        </w:rPr>
        <w:t>2</w:t>
      </w:r>
      <w:r w:rsidRPr="004463BC">
        <w:t>006</w:t>
      </w:r>
      <w:r w:rsidRPr="004463BC">
        <w:rPr>
          <w:rFonts w:hint="eastAsia"/>
        </w:rPr>
        <w:t>年，矩阵分解算法</w:t>
      </w:r>
      <w:r w:rsidR="00EE4C57" w:rsidRPr="004463BC">
        <w:rPr>
          <w:rFonts w:hint="eastAsia"/>
        </w:rPr>
        <w:t>（</w:t>
      </w:r>
      <w:r w:rsidR="00381675" w:rsidRPr="004463BC">
        <w:t>M</w:t>
      </w:r>
      <w:r w:rsidR="00EE4C57" w:rsidRPr="004463BC">
        <w:t xml:space="preserve">atrix </w:t>
      </w:r>
      <w:r w:rsidR="00381675" w:rsidRPr="004463BC">
        <w:t>F</w:t>
      </w:r>
      <w:r w:rsidR="00EE4C57" w:rsidRPr="004463BC">
        <w:t>actorization</w:t>
      </w:r>
      <w:r w:rsidR="00381675" w:rsidRPr="004463BC">
        <w:t>, MF</w:t>
      </w:r>
      <w:r w:rsidR="00EE4C57" w:rsidRPr="004463BC">
        <w:rPr>
          <w:rFonts w:hint="eastAsia"/>
        </w:rPr>
        <w:t>）</w:t>
      </w:r>
      <w:r w:rsidR="00381675" w:rsidRPr="004463BC">
        <w:rPr>
          <w:rFonts w:hint="eastAsia"/>
        </w:rPr>
        <w:t>在</w:t>
      </w:r>
      <w:r w:rsidR="00381675" w:rsidRPr="004463BC">
        <w:rPr>
          <w:rFonts w:hint="eastAsia"/>
        </w:rPr>
        <w:t>Net</w:t>
      </w:r>
      <w:r w:rsidR="00381675" w:rsidRPr="004463BC">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34AED76"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模型提出通过引用两个特征隐向量内积作为交叉特征的权重，这才真正解决了特征交叉无法实际应用的问题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932045" cy="3060065"/>
                    </a:xfrm>
                    <a:prstGeom prst="rect">
                      <a:avLst/>
                    </a:prstGeom>
                  </pic:spPr>
                </pic:pic>
              </a:graphicData>
            </a:graphic>
          </wp:inline>
        </w:drawing>
      </w:r>
    </w:p>
    <w:p w14:paraId="6472B2E1" w14:textId="63988125" w:rsidR="00624FCE" w:rsidRDefault="00BD1579" w:rsidP="000A3CB1">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1</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1</w:t>
      </w:r>
      <w:r w:rsidR="00027A66">
        <w:fldChar w:fldCharType="end"/>
      </w:r>
      <w:r w:rsidR="00E425AC">
        <w:t xml:space="preserve"> </w:t>
      </w:r>
      <w:r w:rsidR="00E425AC">
        <w:rPr>
          <w:rFonts w:hint="eastAsia"/>
        </w:rPr>
        <w:t>传统推荐模型演化关系图</w:t>
      </w:r>
    </w:p>
    <w:p w14:paraId="1F454F5C" w14:textId="4377F1A7"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无法覆盖图这种复杂的结构。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无法运用在图结构的缺点。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[11]</w:t>
      </w:r>
      <w:r w:rsidR="0019638B" w:rsidRPr="0019638B">
        <w:rPr>
          <w:vertAlign w:val="superscript"/>
        </w:rPr>
        <w:fldChar w:fldCharType="end"/>
      </w:r>
      <w:r w:rsidR="00B16AD5">
        <w:rPr>
          <w:rFonts w:hint="eastAsia"/>
        </w:rPr>
        <w:t>。</w:t>
      </w:r>
    </w:p>
    <w:p w14:paraId="41024C4C" w14:textId="5E0E54A1" w:rsidR="000B1CB3" w:rsidRDefault="000B1CB3" w:rsidP="00BB264E">
      <w:pPr>
        <w:pStyle w:val="22"/>
      </w:pPr>
      <w:r w:rsidRPr="000B1CB3">
        <w:rPr>
          <w:rFonts w:hint="eastAsia"/>
        </w:rPr>
        <w:t>在推荐算法的实际应用中，张廉月完成了基于</w:t>
      </w:r>
      <w:proofErr w:type="spellStart"/>
      <w:r w:rsidRPr="000B1CB3">
        <w:rPr>
          <w:rFonts w:hint="eastAsia"/>
        </w:rPr>
        <w:t>Flink</w:t>
      </w:r>
      <w:proofErr w:type="spellEnd"/>
      <w:r w:rsidRPr="000B1CB3">
        <w:rPr>
          <w:rFonts w:hint="eastAsia"/>
        </w:rPr>
        <w:t>流处理框架的电影推荐系统的设计，其通过分布式大数据计算平台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[12]</w:t>
      </w:r>
      <w:r w:rsidR="0019638B" w:rsidRPr="0019638B">
        <w:rPr>
          <w:vertAlign w:val="superscript"/>
        </w:rPr>
        <w:fldChar w:fldCharType="end"/>
      </w:r>
      <w:r w:rsidRPr="000B1CB3">
        <w:rPr>
          <w:rFonts w:hint="eastAsia"/>
        </w:rPr>
        <w:t>。景坤使用了推荐系统完成了网约车组队的设计与实现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[15]</w:t>
      </w:r>
      <w:r w:rsidR="0019638B" w:rsidRPr="0019638B">
        <w:rPr>
          <w:vertAlign w:val="superscript"/>
        </w:rPr>
        <w:fldChar w:fldCharType="end"/>
      </w:r>
      <w:r>
        <w:rPr>
          <w:rFonts w:hint="eastAsia"/>
        </w:rPr>
        <w:t>。</w:t>
      </w:r>
    </w:p>
    <w:p w14:paraId="1035CB37" w14:textId="263BA576" w:rsidR="009C64D0" w:rsidRDefault="006D6F1A" w:rsidP="0012602E">
      <w:pPr>
        <w:pStyle w:val="3"/>
      </w:pPr>
      <w:bookmarkStart w:id="12" w:name="_Toc72346899"/>
      <w:r>
        <w:rPr>
          <w:rFonts w:hint="eastAsia"/>
        </w:rPr>
        <w:t>推荐算法在算法竞赛领域的研究现状</w:t>
      </w:r>
      <w:bookmarkEnd w:id="12"/>
    </w:p>
    <w:p w14:paraId="7AC1BB05" w14:textId="2FE2DA90"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等人使用了欧洲学生在意大利信息学奥利匹克竞赛上的数据训练了基于自动编码器神经网络的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[19]</w:t>
      </w:r>
      <w:r w:rsidR="0019638B" w:rsidRPr="0019638B">
        <w:rPr>
          <w:vertAlign w:val="superscript"/>
        </w:rPr>
        <w:fldChar w:fldCharType="end"/>
      </w:r>
      <w:r w:rsidR="008308B1">
        <w:rPr>
          <w:rFonts w:hint="eastAsia"/>
        </w:rPr>
        <w:t>。</w:t>
      </w:r>
    </w:p>
    <w:p w14:paraId="753097F0" w14:textId="5E94FEB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C26CBA">
      <w:pPr>
        <w:pStyle w:val="2"/>
      </w:pPr>
      <w:bookmarkStart w:id="13" w:name="_Toc72346900"/>
      <w:r>
        <w:rPr>
          <w:rFonts w:hint="eastAsia"/>
        </w:rPr>
        <w:t>论文的主要工作</w:t>
      </w:r>
      <w:bookmarkEnd w:id="13"/>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57068AB5" w:rsidR="00C6498E" w:rsidRPr="00BB264E" w:rsidRDefault="00E20D50" w:rsidP="00BB264E">
      <w:pPr>
        <w:pStyle w:val="22"/>
        <w:ind w:firstLine="482"/>
      </w:pPr>
      <w:r>
        <w:rPr>
          <w:rFonts w:hint="eastAsia"/>
          <w:b/>
          <w:bCs/>
        </w:rPr>
        <w:t>（</w:t>
      </w:r>
      <w:r>
        <w:rPr>
          <w:rFonts w:hint="eastAsia"/>
          <w:b/>
          <w:bCs/>
        </w:rPr>
        <w:t>1</w:t>
      </w:r>
      <w:r>
        <w:rPr>
          <w:rFonts w:hint="eastAsia"/>
          <w:b/>
          <w:bCs/>
        </w:rPr>
        <w:t>）</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框架分布式爬取用户在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6DBC13B9" w:rsidR="00C6498E" w:rsidRPr="00BB264E" w:rsidRDefault="00E20D50" w:rsidP="00BB264E">
      <w:pPr>
        <w:pStyle w:val="22"/>
        <w:ind w:firstLine="482"/>
      </w:pPr>
      <w:r>
        <w:rPr>
          <w:rFonts w:hint="eastAsia"/>
          <w:b/>
          <w:bCs/>
        </w:rPr>
        <w:t>（</w:t>
      </w:r>
      <w:r>
        <w:rPr>
          <w:rFonts w:hint="eastAsia"/>
          <w:b/>
          <w:bCs/>
        </w:rPr>
        <w:t>2</w:t>
      </w:r>
      <w:r>
        <w:rPr>
          <w:rFonts w:hint="eastAsia"/>
          <w:b/>
          <w:bCs/>
        </w:rPr>
        <w:t>）</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209095D6" w:rsidR="00C6498E" w:rsidRPr="00BB264E" w:rsidRDefault="00E20D50" w:rsidP="00BB264E">
      <w:pPr>
        <w:pStyle w:val="22"/>
        <w:ind w:firstLine="482"/>
      </w:pPr>
      <w:r>
        <w:rPr>
          <w:rFonts w:hint="eastAsia"/>
          <w:b/>
          <w:bCs/>
        </w:rPr>
        <w:t>（</w:t>
      </w:r>
      <w:r>
        <w:rPr>
          <w:rFonts w:hint="eastAsia"/>
          <w:b/>
          <w:bCs/>
        </w:rPr>
        <w:t>3</w:t>
      </w:r>
      <w:r>
        <w:rPr>
          <w:rFonts w:hint="eastAsia"/>
          <w:b/>
          <w:bCs/>
        </w:rPr>
        <w:t>）</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56A698B1" w:rsidR="00C6498E" w:rsidRPr="00BB264E" w:rsidRDefault="00E20D50" w:rsidP="00BB264E">
      <w:pPr>
        <w:pStyle w:val="22"/>
        <w:ind w:firstLine="482"/>
      </w:pPr>
      <w:r>
        <w:rPr>
          <w:rFonts w:hint="eastAsia"/>
          <w:b/>
          <w:bCs/>
        </w:rPr>
        <w:t>（</w:t>
      </w:r>
      <w:r>
        <w:rPr>
          <w:rFonts w:hint="eastAsia"/>
          <w:b/>
          <w:bCs/>
        </w:rPr>
        <w:t>4</w:t>
      </w:r>
      <w:r>
        <w:rPr>
          <w:rFonts w:hint="eastAsia"/>
          <w:b/>
          <w:bCs/>
        </w:rPr>
        <w:t>）</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DCCDC2" w:rsidR="00892468" w:rsidRPr="00892468" w:rsidRDefault="00892468" w:rsidP="00C26CBA">
      <w:pPr>
        <w:pStyle w:val="2"/>
      </w:pPr>
      <w:bookmarkStart w:id="14" w:name="_Toc72346901"/>
      <w:r>
        <w:rPr>
          <w:rFonts w:hint="eastAsia"/>
        </w:rPr>
        <w:t>论文</w:t>
      </w:r>
      <w:r w:rsidR="000869F6">
        <w:rPr>
          <w:rFonts w:hint="eastAsia"/>
        </w:rPr>
        <w:t>的</w:t>
      </w:r>
      <w:r>
        <w:rPr>
          <w:rFonts w:hint="eastAsia"/>
        </w:rPr>
        <w:t>组织</w:t>
      </w:r>
      <w:r w:rsidR="00B36B91">
        <w:rPr>
          <w:rFonts w:hint="eastAsia"/>
        </w:rPr>
        <w:t>结构</w:t>
      </w:r>
      <w:bookmarkEnd w:id="14"/>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proofErr w:type="spellStart"/>
      <w:r w:rsidR="0039072D">
        <w:rPr>
          <w:rFonts w:hint="eastAsia"/>
        </w:rPr>
        <w:t>Ne</w:t>
      </w:r>
      <w:r w:rsidR="0039072D">
        <w:t>uralCF</w:t>
      </w:r>
      <w:proofErr w:type="spellEnd"/>
      <w:r w:rsidR="0039072D">
        <w:rPr>
          <w:rFonts w:hint="eastAsia"/>
        </w:rPr>
        <w:t>模型。</w:t>
      </w:r>
    </w:p>
    <w:p w14:paraId="6969B43E" w14:textId="27DE1841" w:rsidR="0039072D" w:rsidRDefault="001259EB" w:rsidP="0039072D">
      <w:pPr>
        <w:pStyle w:val="22"/>
      </w:pPr>
      <w:r>
        <w:rPr>
          <w:rFonts w:hint="eastAsia"/>
        </w:rPr>
        <w:t>第三章为系统分析</w:t>
      </w:r>
      <w:r w:rsidR="00DB5318">
        <w:rPr>
          <w:rFonts w:hint="eastAsia"/>
        </w:rPr>
        <w:t>。首先从软件工程的角度对整个系统的</w:t>
      </w:r>
      <w:r w:rsidR="00696081">
        <w:rPr>
          <w:rFonts w:hint="eastAsia"/>
        </w:rPr>
        <w:t>功能性需求做出分析，然后对非功能性需求做了约束，最后介绍了系统运行所需的硬件资源。为下面系统详细设计指明了方向。</w:t>
      </w:r>
    </w:p>
    <w:p w14:paraId="5A9344FF" w14:textId="7828875D" w:rsidR="001259EB" w:rsidRDefault="001259EB" w:rsidP="0039072D">
      <w:pPr>
        <w:pStyle w:val="22"/>
      </w:pPr>
      <w:r>
        <w:rPr>
          <w:rFonts w:hint="eastAsia"/>
        </w:rPr>
        <w:t>第四章为系统设计。</w:t>
      </w:r>
    </w:p>
    <w:p w14:paraId="7EE8D858" w14:textId="5E18CACA" w:rsidR="001259EB" w:rsidRPr="0039072D" w:rsidRDefault="001259EB" w:rsidP="0039072D">
      <w:pPr>
        <w:pStyle w:val="22"/>
        <w:rPr>
          <w:rFonts w:hint="eastAsia"/>
        </w:rPr>
      </w:pPr>
      <w:r>
        <w:rPr>
          <w:rFonts w:hint="eastAsia"/>
        </w:rPr>
        <w:t>第五章为系统实现与结果分析。</w:t>
      </w:r>
    </w:p>
    <w:p w14:paraId="3C3BF07A" w14:textId="255D1180" w:rsidR="003512CF" w:rsidRDefault="008F1387" w:rsidP="0012602E">
      <w:pPr>
        <w:pStyle w:val="1"/>
      </w:pPr>
      <w:bookmarkStart w:id="15" w:name="_Toc72346902"/>
      <w:r>
        <w:rPr>
          <w:rFonts w:hint="eastAsia"/>
        </w:rPr>
        <w:t>相关技术与理论基础</w:t>
      </w:r>
      <w:bookmarkEnd w:id="15"/>
    </w:p>
    <w:p w14:paraId="57D11D45" w14:textId="47237705" w:rsidR="008F1387" w:rsidRDefault="008F1387" w:rsidP="008F1387">
      <w:pPr>
        <w:pStyle w:val="2"/>
      </w:pPr>
      <w:bookmarkStart w:id="16" w:name="_Toc72346903"/>
      <w:r>
        <w:rPr>
          <w:rFonts w:hint="eastAsia"/>
        </w:rPr>
        <w:t>推荐算法</w:t>
      </w:r>
      <w:r w:rsidR="00AF64A2">
        <w:rPr>
          <w:rFonts w:hint="eastAsia"/>
        </w:rPr>
        <w:t>理论研究</w:t>
      </w:r>
      <w:bookmarkEnd w:id="16"/>
    </w:p>
    <w:p w14:paraId="3699DED9" w14:textId="43645AB4" w:rsidR="00126DE5" w:rsidRDefault="005346EC" w:rsidP="0012602E">
      <w:pPr>
        <w:pStyle w:val="3"/>
      </w:pPr>
      <w:bookmarkStart w:id="17" w:name="_Toc72346904"/>
      <w:r>
        <w:rPr>
          <w:rFonts w:hint="eastAsia"/>
        </w:rPr>
        <w:t>基于内容的推荐算法</w:t>
      </w:r>
      <w:bookmarkEnd w:id="17"/>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7E81F7A6" w:rsidR="00C53EA8" w:rsidRDefault="00EB7AC8" w:rsidP="007D1101">
      <w:pPr>
        <w:pStyle w:val="a1"/>
        <w:keepNext/>
        <w:ind w:firstLineChars="0" w:firstLine="0"/>
        <w:jc w:val="center"/>
      </w:pPr>
      <w:r>
        <w:rPr>
          <w:noProof/>
        </w:rPr>
        <w:drawing>
          <wp:inline distT="0" distB="0" distL="0" distR="0" wp14:anchorId="5B069164" wp14:editId="4F19A004">
            <wp:extent cx="4932045" cy="2549525"/>
            <wp:effectExtent l="0" t="0" r="508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32045" cy="2549525"/>
                    </a:xfrm>
                    <a:prstGeom prst="rect">
                      <a:avLst/>
                    </a:prstGeom>
                  </pic:spPr>
                </pic:pic>
              </a:graphicData>
            </a:graphic>
          </wp:inline>
        </w:drawing>
      </w:r>
    </w:p>
    <w:p w14:paraId="33C4663E" w14:textId="190BD43D" w:rsidR="00B46527" w:rsidRPr="00B46527" w:rsidRDefault="00C53EA8" w:rsidP="000A3CB1">
      <w:pPr>
        <w:pStyle w:val="af7"/>
      </w:pPr>
      <w:r w:rsidRPr="00C53EA8">
        <w:rPr>
          <w:rFonts w:hint="eastAsia"/>
        </w:rPr>
        <w:t>图</w:t>
      </w:r>
      <w:r w:rsidRPr="00C53EA8">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1</w:t>
      </w:r>
      <w:r w:rsidR="00027A66">
        <w:fldChar w:fldCharType="end"/>
      </w:r>
      <w:r>
        <w:t xml:space="preserve"> </w:t>
      </w:r>
      <w:r>
        <w:rPr>
          <w:rFonts w:hint="eastAsia"/>
        </w:rPr>
        <w:t>基于内容推荐算法流程</w:t>
      </w:r>
    </w:p>
    <w:p w14:paraId="100B36C2" w14:textId="017C2D59" w:rsidR="00C53EA8" w:rsidRDefault="00785D63" w:rsidP="00C53EA8">
      <w:pPr>
        <w:pStyle w:val="a1"/>
        <w:ind w:firstLine="482"/>
      </w:pPr>
      <w:r w:rsidRPr="00785D63">
        <w:rPr>
          <w:rFonts w:hint="eastAsia"/>
          <w:b/>
          <w:bCs/>
        </w:rPr>
        <w:t>（</w:t>
      </w:r>
      <w:r w:rsidRPr="00785D63">
        <w:rPr>
          <w:rFonts w:hint="eastAsia"/>
          <w:b/>
          <w:bCs/>
        </w:rPr>
        <w:t>1</w:t>
      </w:r>
      <w:r w:rsidRPr="00785D63">
        <w:rPr>
          <w:rFonts w:hint="eastAsia"/>
          <w:b/>
          <w:bCs/>
        </w:rPr>
        <w:t>）</w:t>
      </w:r>
      <w:r w:rsidR="00C53EA8" w:rsidRPr="00785D63">
        <w:rPr>
          <w:rFonts w:hint="eastAsia"/>
          <w:b/>
          <w:bCs/>
        </w:rPr>
        <w:t>步骤一</w:t>
      </w:r>
      <w:r w:rsidR="00C53EA8">
        <w:rPr>
          <w:rFonts w:hint="eastAsia"/>
        </w:rPr>
        <w:t>：为每个物品找一个特征，如难度系数、分类标签等。</w:t>
      </w:r>
    </w:p>
    <w:p w14:paraId="4531AC6A" w14:textId="433FEE78" w:rsidR="00C53EA8" w:rsidRDefault="00785D63" w:rsidP="00C53EA8">
      <w:pPr>
        <w:pStyle w:val="a1"/>
        <w:ind w:firstLine="482"/>
      </w:pPr>
      <w:r w:rsidRPr="00785D63">
        <w:rPr>
          <w:rFonts w:hint="eastAsia"/>
          <w:b/>
          <w:bCs/>
        </w:rPr>
        <w:t>（</w:t>
      </w:r>
      <w:r w:rsidRPr="00785D63">
        <w:rPr>
          <w:rFonts w:hint="eastAsia"/>
          <w:b/>
          <w:bCs/>
        </w:rPr>
        <w:t>2</w:t>
      </w:r>
      <w:r w:rsidRPr="00785D63">
        <w:rPr>
          <w:rFonts w:hint="eastAsia"/>
          <w:b/>
          <w:bCs/>
        </w:rPr>
        <w:t>）</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00F06011" w:rsidR="00C53EA8" w:rsidRDefault="00785D63" w:rsidP="00C53EA8">
      <w:pPr>
        <w:pStyle w:val="a1"/>
        <w:ind w:firstLine="482"/>
      </w:pPr>
      <w:r w:rsidRPr="00785D63">
        <w:rPr>
          <w:rFonts w:hint="eastAsia"/>
          <w:b/>
          <w:bCs/>
        </w:rPr>
        <w:t>（</w:t>
      </w:r>
      <w:r w:rsidRPr="00785D63">
        <w:rPr>
          <w:rFonts w:hint="eastAsia"/>
          <w:b/>
          <w:bCs/>
        </w:rPr>
        <w:t>3</w:t>
      </w:r>
      <w:r w:rsidRPr="00785D63">
        <w:rPr>
          <w:rFonts w:hint="eastAsia"/>
          <w:b/>
          <w:bCs/>
        </w:rPr>
        <w:t>）</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519C7697" w:rsidR="009B52F0" w:rsidRDefault="009B52F0"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2</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1</w:t>
      </w:r>
      <w:r w:rsidR="00434787">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一直处在舒适圈之中，不断推荐水题</w:t>
            </w:r>
          </w:p>
        </w:tc>
      </w:tr>
      <w:tr w:rsidR="009B52F0" w14:paraId="43C7E125" w14:textId="77777777" w:rsidTr="009B52F0">
        <w:tc>
          <w:tcPr>
            <w:tcW w:w="3883" w:type="dxa"/>
          </w:tcPr>
          <w:p w14:paraId="28C3C63D" w14:textId="77777777" w:rsidR="00AA38B6" w:rsidRDefault="00AA38B6" w:rsidP="00AA38B6">
            <w:pPr>
              <w:pStyle w:val="a1"/>
              <w:ind w:firstLineChars="0" w:firstLine="0"/>
              <w:jc w:val="center"/>
            </w:pPr>
            <w:r>
              <w:rPr>
                <w:rFonts w:hint="eastAsia"/>
              </w:rPr>
              <w:t>不存在冷启动问题</w:t>
            </w:r>
          </w:p>
          <w:p w14:paraId="28C1C4A2" w14:textId="1188D1A1" w:rsidR="009B52F0" w:rsidRDefault="00AA38B6" w:rsidP="0050265E">
            <w:pPr>
              <w:pStyle w:val="a1"/>
              <w:ind w:firstLineChars="0" w:firstLine="0"/>
              <w:jc w:val="center"/>
            </w:pPr>
            <w:r>
              <w:rPr>
                <w:rFonts w:hint="eastAsia"/>
              </w:rPr>
              <w:t>推荐结果直观易于解释</w:t>
            </w:r>
          </w:p>
        </w:tc>
        <w:tc>
          <w:tcPr>
            <w:tcW w:w="3884" w:type="dxa"/>
          </w:tcPr>
          <w:p w14:paraId="32CBFD86" w14:textId="77777777" w:rsidR="009B52F0" w:rsidRDefault="0050265E" w:rsidP="0050265E">
            <w:pPr>
              <w:pStyle w:val="a1"/>
              <w:ind w:firstLineChars="0" w:firstLine="0"/>
              <w:jc w:val="center"/>
            </w:pPr>
            <w:r>
              <w:rPr>
                <w:rFonts w:hint="eastAsia"/>
              </w:rPr>
              <w:t>推荐的同质化现象严重</w:t>
            </w:r>
          </w:p>
          <w:p w14:paraId="2CA151B2" w14:textId="56C9D20C" w:rsidR="00AA38B6" w:rsidRDefault="00AA38B6" w:rsidP="0050265E">
            <w:pPr>
              <w:pStyle w:val="a1"/>
              <w:ind w:firstLineChars="0" w:firstLine="0"/>
              <w:jc w:val="center"/>
            </w:pPr>
            <w:r>
              <w:rPr>
                <w:rFonts w:hint="eastAsia"/>
              </w:rPr>
              <w:t>无法与更多的特征交叉融合</w:t>
            </w:r>
          </w:p>
        </w:tc>
      </w:tr>
    </w:tbl>
    <w:p w14:paraId="5699B309" w14:textId="00D44FAE" w:rsidR="00B46527" w:rsidRDefault="00B46527" w:rsidP="0012602E">
      <w:pPr>
        <w:pStyle w:val="3"/>
      </w:pPr>
      <w:bookmarkStart w:id="18" w:name="_Toc72346905"/>
      <w:r>
        <w:rPr>
          <w:rFonts w:hint="eastAsia"/>
        </w:rPr>
        <w:t>常用向量相似度计算方法</w:t>
      </w:r>
      <w:bookmarkEnd w:id="18"/>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630B34D1" w:rsidR="00E565A4" w:rsidRPr="00D37223" w:rsidRDefault="00E565A4" w:rsidP="001D546B">
      <w:pPr>
        <w:pStyle w:val="a1"/>
        <w:ind w:firstLine="480"/>
        <w:rPr>
          <w:color w:val="ED7D31" w:themeColor="accent2"/>
        </w:rPr>
      </w:pPr>
      <w:r>
        <w:rPr>
          <w:rFonts w:hint="eastAsia"/>
        </w:rPr>
        <w:t>（</w:t>
      </w:r>
      <w:r>
        <w:rPr>
          <w:rFonts w:hint="eastAsia"/>
        </w:rPr>
        <w:t>1</w:t>
      </w:r>
      <w:r>
        <w:rPr>
          <w:rFonts w:hint="eastAsia"/>
        </w:rPr>
        <w:t>）</w:t>
      </w:r>
      <w:r w:rsidRPr="00D01546">
        <w:rPr>
          <w:rFonts w:hint="eastAsia"/>
          <w:b/>
          <w:bCs/>
        </w:rPr>
        <w:t>余弦相似度</w:t>
      </w:r>
      <w:r w:rsidR="00E84685">
        <w:rPr>
          <w:rFonts w:hint="eastAsia"/>
        </w:rPr>
        <w:t>：</w:t>
      </w:r>
      <w:r>
        <w:rPr>
          <w:rFonts w:hint="eastAsia"/>
        </w:rPr>
        <w:t>如（式</w:t>
      </w:r>
      <w:r>
        <w:rPr>
          <w:rFonts w:hint="eastAsia"/>
        </w:rPr>
        <w:t>2</w:t>
      </w:r>
      <w:r>
        <w:t>-1</w:t>
      </w:r>
      <w:r>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C24AC7"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28643BCB" w:rsidR="00382043" w:rsidRPr="00F52ED8" w:rsidRDefault="00AF49AE" w:rsidP="006F16B5">
      <w:pPr>
        <w:pStyle w:val="a1"/>
        <w:ind w:firstLine="480"/>
        <w:rPr>
          <w:color w:val="ED7D31" w:themeColor="accent2"/>
        </w:rPr>
      </w:pPr>
      <w:r>
        <w:rPr>
          <w:rFonts w:hint="eastAsia"/>
        </w:rPr>
        <w:t>（</w:t>
      </w:r>
      <w:r>
        <w:rPr>
          <w:rFonts w:hint="eastAsia"/>
        </w:rPr>
        <w:t>2</w:t>
      </w:r>
      <w:r>
        <w:rPr>
          <w:rFonts w:hint="eastAsia"/>
        </w:rPr>
        <w:t>）</w:t>
      </w:r>
      <w:r w:rsidRPr="00D01546">
        <w:rPr>
          <w:rFonts w:hint="eastAsia"/>
          <w:b/>
          <w:bCs/>
        </w:rPr>
        <w:t>皮尔逊相关系数</w:t>
      </w:r>
      <w:r>
        <w:rPr>
          <w:rFonts w:hint="eastAsia"/>
        </w:rPr>
        <w:t>：</w:t>
      </w:r>
      <w:r w:rsidRPr="00811A5B">
        <w:rPr>
          <w:rStyle w:val="23"/>
          <w:rFonts w:hint="eastAsia"/>
        </w:rPr>
        <w:t>如（式</w:t>
      </w:r>
      <w:r w:rsidRPr="00811A5B">
        <w:rPr>
          <w:rStyle w:val="23"/>
          <w:rFonts w:hint="eastAsia"/>
        </w:rPr>
        <w:t>2</w:t>
      </w:r>
      <w:r w:rsidRPr="00811A5B">
        <w:rPr>
          <w:rStyle w:val="23"/>
        </w:rPr>
        <w:t>-2</w:t>
      </w:r>
      <w:r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C24AC7"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1090967F" w:rsidR="00BC4BE1" w:rsidRDefault="00D01546" w:rsidP="006F16B5">
      <w:pPr>
        <w:pStyle w:val="a1"/>
        <w:ind w:firstLine="480"/>
      </w:pPr>
      <w:r>
        <w:rPr>
          <w:rFonts w:hint="eastAsia"/>
        </w:rPr>
        <w:t>（</w:t>
      </w:r>
      <w:r>
        <w:rPr>
          <w:rFonts w:hint="eastAsia"/>
        </w:rPr>
        <w:t>3</w:t>
      </w:r>
      <w:r>
        <w:rPr>
          <w:rFonts w:hint="eastAsia"/>
        </w:rPr>
        <w:t>）</w:t>
      </w:r>
      <w:r w:rsidRPr="00D01546">
        <w:rPr>
          <w:b/>
          <w:bCs/>
        </w:rPr>
        <w:t>Jaccard</w:t>
      </w:r>
      <w:r w:rsidRPr="00D01546">
        <w:rPr>
          <w:rFonts w:hint="eastAsia"/>
          <w:b/>
          <w:bCs/>
        </w:rPr>
        <w:t>相关系数</w:t>
      </w:r>
      <w:r>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r w:rsidRPr="00811A5B">
        <w:rPr>
          <w:rStyle w:val="23"/>
          <w:rFonts w:hint="eastAsia"/>
        </w:rPr>
        <w:t>杰卡德相似系数</w:t>
      </w:r>
      <w:r w:rsidR="00E83A9D">
        <w:rPr>
          <w:rStyle w:val="23"/>
          <w:rFonts w:hint="eastAsia"/>
        </w:rPr>
        <w:t>从集合的角度</w:t>
      </w:r>
      <w:r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r w:rsidR="00811A5B" w:rsidRPr="00811A5B">
        <w:rPr>
          <w:rStyle w:val="23"/>
          <w:rFonts w:hint="eastAsia"/>
        </w:rPr>
        <w:t>而杰卡德距离（式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C24AC7"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C24AC7"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12602E">
      <w:pPr>
        <w:pStyle w:val="3"/>
      </w:pPr>
      <w:bookmarkStart w:id="19" w:name="_Toc72346906"/>
      <w:r>
        <w:rPr>
          <w:rFonts w:hint="eastAsia"/>
        </w:rPr>
        <w:t>基于协同过滤的推荐算法</w:t>
      </w:r>
      <w:bookmarkEnd w:id="19"/>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r w:rsidR="006010B0">
        <w:rPr>
          <w:rFonts w:hint="eastAsia"/>
        </w:rPr>
        <w:t>新喜欢一个物品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6D51E0CA" w:rsidR="00AA38B6" w:rsidRDefault="00D6004D" w:rsidP="00492B0E">
      <w:pPr>
        <w:pStyle w:val="a1"/>
        <w:keepNext/>
        <w:spacing w:before="240"/>
        <w:ind w:firstLineChars="0" w:firstLine="0"/>
        <w:jc w:val="center"/>
      </w:pPr>
      <w:r>
        <w:rPr>
          <w:noProof/>
        </w:rPr>
        <w:drawing>
          <wp:inline distT="0" distB="0" distL="0" distR="0" wp14:anchorId="7929A55B" wp14:editId="6DF13348">
            <wp:extent cx="4937721" cy="1721223"/>
            <wp:effectExtent l="0" t="0" r="0" b="254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7721" cy="1721223"/>
                    </a:xfrm>
                    <a:prstGeom prst="rect">
                      <a:avLst/>
                    </a:prstGeom>
                  </pic:spPr>
                </pic:pic>
              </a:graphicData>
            </a:graphic>
          </wp:inline>
        </w:drawing>
      </w:r>
    </w:p>
    <w:p w14:paraId="500727D5" w14:textId="6776C434" w:rsidR="00CF580B" w:rsidRDefault="00AA38B6" w:rsidP="000A3CB1">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2</w:t>
      </w:r>
      <w:r w:rsidR="00027A66">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r>
        <w:rPr>
          <w:rFonts w:hint="eastAsia"/>
        </w:rPr>
        <w:t>个相似用户之后，我们就可以轻易的获得用户对于其还没有评价的物品的预估值。其实现方式通常为利用其他用户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C24AC7"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379524DA" w:rsidR="00AE3D52" w:rsidRDefault="00AE3D52" w:rsidP="00AE3D52">
      <w:pPr>
        <w:pStyle w:val="22"/>
      </w:pPr>
      <w:proofErr w:type="spellStart"/>
      <w:r>
        <w:rPr>
          <w:rFonts w:hint="eastAsia"/>
        </w:rPr>
        <w:t>Item</w:t>
      </w:r>
      <w:r>
        <w:t>CF</w:t>
      </w:r>
      <w:proofErr w:type="spellEnd"/>
      <w:r>
        <w:rPr>
          <w:rFonts w:hint="eastAsia"/>
        </w:rPr>
        <w:t>的具体流程如下：</w:t>
      </w:r>
    </w:p>
    <w:p w14:paraId="6FB39164" w14:textId="497D71BF" w:rsidR="000B1DC8" w:rsidRDefault="000B1DC8" w:rsidP="00AE3D52">
      <w:pPr>
        <w:pStyle w:val="22"/>
      </w:pPr>
      <w:r>
        <w:rPr>
          <w:rFonts w:hint="eastAsia"/>
        </w:rPr>
        <w:t>（</w:t>
      </w:r>
      <w:r>
        <w:rPr>
          <w:rFonts w:hint="eastAsia"/>
        </w:rPr>
        <w:t>1</w:t>
      </w:r>
      <w:r>
        <w:rPr>
          <w:rFonts w:hint="eastAsia"/>
        </w:rPr>
        <w:t>）获得用户的历史行为信息，组成</w:t>
      </w:r>
      <w:r>
        <w:t>M</w:t>
      </w:r>
      <w:r>
        <w:rPr>
          <w:rFonts w:hint="eastAsia"/>
        </w:rPr>
        <w:t>×</w:t>
      </w:r>
      <w:r>
        <w:rPr>
          <w:rFonts w:hint="eastAsia"/>
        </w:rPr>
        <w:t>N</w:t>
      </w:r>
      <w:r>
        <w:rPr>
          <w:rFonts w:hint="eastAsia"/>
        </w:rPr>
        <w:t>维的用户</w:t>
      </w:r>
      <w:r>
        <w:rPr>
          <w:rFonts w:hint="eastAsia"/>
        </w:rPr>
        <w:t>-</w:t>
      </w:r>
      <w:r>
        <w:rPr>
          <w:rFonts w:hint="eastAsia"/>
        </w:rPr>
        <w:t>物品矩阵</w:t>
      </w:r>
    </w:p>
    <w:p w14:paraId="03004DB0" w14:textId="725F3760" w:rsidR="000B1DC8" w:rsidRDefault="000B1DC8" w:rsidP="00AE3D52">
      <w:pPr>
        <w:pStyle w:val="22"/>
      </w:pPr>
      <w:r>
        <w:rPr>
          <w:rFonts w:hint="eastAsia"/>
        </w:rPr>
        <w:t>（</w:t>
      </w:r>
      <w:r>
        <w:rPr>
          <w:rFonts w:hint="eastAsia"/>
        </w:rPr>
        <w:t>2</w:t>
      </w:r>
      <w:r>
        <w:rPr>
          <w:rFonts w:hint="eastAsia"/>
        </w:rPr>
        <w:t>）以列为向量，通过皮尔逊相关系数计算物品之间的相似程度，最终构建出</w:t>
      </w:r>
      <w:r>
        <w:rPr>
          <w:rFonts w:hint="eastAsia"/>
        </w:rPr>
        <w:t>N</w:t>
      </w:r>
      <w:r>
        <w:rPr>
          <w:rFonts w:hint="eastAsia"/>
        </w:rPr>
        <w:t>×</w:t>
      </w:r>
      <w:r>
        <w:rPr>
          <w:rFonts w:hint="eastAsia"/>
        </w:rPr>
        <w:t>N</w:t>
      </w:r>
      <w:r>
        <w:rPr>
          <w:rFonts w:hint="eastAsia"/>
        </w:rPr>
        <w:t>维的物品相似度矩阵。</w:t>
      </w:r>
    </w:p>
    <w:p w14:paraId="1E9FC724" w14:textId="42F8A3FA" w:rsidR="000B1DC8" w:rsidRDefault="000B1DC8" w:rsidP="00AE3D52">
      <w:pPr>
        <w:pStyle w:val="22"/>
      </w:pPr>
      <w:r>
        <w:rPr>
          <w:rFonts w:hint="eastAsia"/>
        </w:rPr>
        <w:t>（</w:t>
      </w:r>
      <w:r>
        <w:rPr>
          <w:rFonts w:hint="eastAsia"/>
        </w:rPr>
        <w:t>3</w:t>
      </w:r>
      <w:r>
        <w:rPr>
          <w:rFonts w:hint="eastAsia"/>
        </w:rPr>
        <w:t>）获得用户的喜爱列表（正反馈可以靠与平均值相比来界定）</w:t>
      </w:r>
    </w:p>
    <w:p w14:paraId="2AA36326" w14:textId="6F5EF3A3" w:rsidR="000B1DC8" w:rsidRDefault="000B1DC8" w:rsidP="000B1DC8">
      <w:pPr>
        <w:pStyle w:val="22"/>
      </w:pPr>
      <w:r>
        <w:rPr>
          <w:rFonts w:hint="eastAsia"/>
        </w:rPr>
        <w:t>（</w:t>
      </w:r>
      <w:r>
        <w:rPr>
          <w:rFonts w:hint="eastAsia"/>
        </w:rPr>
        <w:t>4</w:t>
      </w:r>
      <w:r>
        <w:rPr>
          <w:rFonts w:hint="eastAsia"/>
        </w:rPr>
        <w:t>）针对目标用户</w:t>
      </w:r>
      <w:r>
        <w:rPr>
          <w:rFonts w:hint="eastAsia"/>
        </w:rPr>
        <w:t>u</w:t>
      </w:r>
      <w:r>
        <w:rPr>
          <w:rFonts w:hint="eastAsia"/>
        </w:rPr>
        <w:t>的喜爱列表，分别每个</w:t>
      </w:r>
      <w:r w:rsidR="00731439">
        <w:rPr>
          <w:rFonts w:hint="eastAsia"/>
        </w:rPr>
        <w:t>对</w:t>
      </w:r>
      <w:r>
        <w:rPr>
          <w:rFonts w:hint="eastAsia"/>
        </w:rPr>
        <w:t>已评价物品生成</w:t>
      </w:r>
      <w:proofErr w:type="spellStart"/>
      <w:r>
        <w:rPr>
          <w:rFonts w:hint="eastAsia"/>
        </w:rPr>
        <w:t>TopN</w:t>
      </w:r>
      <w:proofErr w:type="spellEnd"/>
      <w:r>
        <w:rPr>
          <w:rFonts w:hint="eastAsia"/>
        </w:rPr>
        <w:t>个相似物品</w:t>
      </w:r>
      <w:r w:rsidR="00731439">
        <w:rPr>
          <w:rFonts w:hint="eastAsia"/>
        </w:rPr>
        <w:t>，组成相似物品候选集。</w:t>
      </w:r>
    </w:p>
    <w:p w14:paraId="28B59732" w14:textId="7F942DAF" w:rsidR="00731439" w:rsidRDefault="00731439" w:rsidP="000B1DC8">
      <w:pPr>
        <w:pStyle w:val="22"/>
      </w:pPr>
      <w:r>
        <w:rPr>
          <w:rFonts w:hint="eastAsia"/>
        </w:rPr>
        <w:t>（</w:t>
      </w:r>
      <w:r>
        <w:rPr>
          <w:rFonts w:hint="eastAsia"/>
        </w:rPr>
        <w:t>5</w:t>
      </w:r>
      <w:r>
        <w:rPr>
          <w:rFonts w:hint="eastAsia"/>
        </w:rPr>
        <w:t>）对相似物品候选集里面的物品，对其按照加权后的总相似度进行排序，最终生成排序列表。加权公式如（式</w:t>
      </w:r>
      <w:r>
        <w:rPr>
          <w:rFonts w:hint="eastAsia"/>
        </w:rPr>
        <w:t>2</w:t>
      </w:r>
      <w:r>
        <w:t>-6</w:t>
      </w:r>
      <w:r>
        <w:rPr>
          <w:rFonts w:hint="eastAsia"/>
        </w:rPr>
        <w:t>）所示：</w:t>
      </w:r>
    </w:p>
    <w:p w14:paraId="5410F1F3" w14:textId="55DBA85B" w:rsidR="00731439" w:rsidRPr="00731439" w:rsidRDefault="00C24AC7"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73EB5180" w:rsidR="00B60891" w:rsidRDefault="00B60891" w:rsidP="00D87835">
      <w:pPr>
        <w:pStyle w:val="22"/>
      </w:pPr>
      <w:r>
        <w:rPr>
          <w:rFonts w:hint="eastAsia"/>
        </w:rPr>
        <w:t>下表</w:t>
      </w:r>
      <w:r>
        <w:rPr>
          <w:rFonts w:hint="eastAsia"/>
        </w:rPr>
        <w:t>2</w:t>
      </w:r>
      <w:r>
        <w:t>-2</w:t>
      </w:r>
      <w:r>
        <w:rPr>
          <w:rFonts w:hint="eastAsia"/>
        </w:rPr>
        <w:t>是</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7969B1A7" w:rsidR="00B60891" w:rsidRDefault="00B60891"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2</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2</w:t>
      </w:r>
      <w:r w:rsidR="00434787">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2A3976">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tcPr>
          <w:p w14:paraId="5E98AC87" w14:textId="6EAEA9D7" w:rsidR="00B60891" w:rsidRPr="008179CD" w:rsidRDefault="002A3976" w:rsidP="00D87835">
            <w:pPr>
              <w:pStyle w:val="22"/>
              <w:ind w:firstLineChars="0" w:firstLine="0"/>
              <w:rPr>
                <w:b/>
                <w:bCs/>
              </w:rPr>
            </w:pPr>
            <w:r w:rsidRPr="008179CD">
              <w:rPr>
                <w:rFonts w:hint="eastAsia"/>
                <w:b/>
                <w:bCs/>
              </w:rPr>
              <w:t>优点</w:t>
            </w:r>
          </w:p>
        </w:tc>
        <w:tc>
          <w:tcPr>
            <w:tcW w:w="3372" w:type="dxa"/>
          </w:tcPr>
          <w:p w14:paraId="221F8EC9" w14:textId="2BA052E8" w:rsidR="00B60891" w:rsidRPr="008179CD" w:rsidRDefault="002A3976" w:rsidP="00D87835">
            <w:pPr>
              <w:pStyle w:val="22"/>
              <w:ind w:firstLineChars="0" w:firstLine="0"/>
              <w:rPr>
                <w:b/>
                <w:bCs/>
              </w:rPr>
            </w:pPr>
            <w:r w:rsidRPr="008179CD">
              <w:rPr>
                <w:rFonts w:hint="eastAsia"/>
                <w:b/>
                <w:bCs/>
              </w:rPr>
              <w:t>缺点</w:t>
            </w:r>
          </w:p>
        </w:tc>
      </w:tr>
      <w:tr w:rsidR="00B60891" w14:paraId="1367BCDB" w14:textId="77777777" w:rsidTr="002A3976">
        <w:tc>
          <w:tcPr>
            <w:tcW w:w="1418" w:type="dxa"/>
          </w:tcPr>
          <w:p w14:paraId="617E9361" w14:textId="3DF20CBE" w:rsidR="00B60891" w:rsidRPr="008179CD" w:rsidRDefault="002A3976" w:rsidP="00D87835">
            <w:pPr>
              <w:pStyle w:val="22"/>
              <w:ind w:firstLineChars="0" w:firstLine="0"/>
              <w:rPr>
                <w:b/>
                <w:bCs/>
              </w:rPr>
            </w:pPr>
            <w:proofErr w:type="spellStart"/>
            <w:r w:rsidRPr="008179CD">
              <w:rPr>
                <w:rFonts w:hint="eastAsia"/>
                <w:b/>
                <w:bCs/>
              </w:rPr>
              <w:t>UserCF</w:t>
            </w:r>
            <w:proofErr w:type="spellEnd"/>
          </w:p>
        </w:tc>
        <w:tc>
          <w:tcPr>
            <w:tcW w:w="2977" w:type="dxa"/>
          </w:tcPr>
          <w:p w14:paraId="4FE8DA56" w14:textId="0C9E0E29" w:rsidR="00B60891" w:rsidRDefault="002A3976" w:rsidP="00D87835">
            <w:pPr>
              <w:pStyle w:val="22"/>
              <w:ind w:firstLineChars="0" w:firstLine="0"/>
            </w:pPr>
            <w:r>
              <w:rPr>
                <w:rFonts w:hint="eastAsia"/>
              </w:rPr>
              <w:t>1</w:t>
            </w:r>
            <w:r>
              <w:t xml:space="preserve">. </w:t>
            </w:r>
            <w:r>
              <w:rPr>
                <w:rFonts w:hint="eastAsia"/>
              </w:rPr>
              <w:t>基于用户相似度进行推荐，有着更强的社交属性。</w:t>
            </w:r>
          </w:p>
        </w:tc>
        <w:tc>
          <w:tcPr>
            <w:tcW w:w="3372" w:type="dxa"/>
          </w:tcPr>
          <w:p w14:paraId="330CF6E0" w14:textId="680A7DFF" w:rsidR="00B60891" w:rsidRDefault="005C18A0" w:rsidP="00D87835">
            <w:pPr>
              <w:pStyle w:val="22"/>
              <w:ind w:firstLineChars="0" w:firstLine="0"/>
            </w:pPr>
            <w:r>
              <w:rPr>
                <w:rFonts w:hint="eastAsia"/>
              </w:rPr>
              <w:t>1</w:t>
            </w:r>
            <w:r>
              <w:t xml:space="preserve">. </w:t>
            </w:r>
            <w:r>
              <w:rPr>
                <w:rFonts w:hint="eastAsia"/>
              </w:rPr>
              <w:t>用户的历史行为可能非常稀疏，找到相似用户的准确率很低。</w:t>
            </w:r>
          </w:p>
        </w:tc>
      </w:tr>
      <w:tr w:rsidR="00B60891" w14:paraId="5EB9E5B7" w14:textId="77777777" w:rsidTr="002A3976">
        <w:tc>
          <w:tcPr>
            <w:tcW w:w="1418" w:type="dxa"/>
          </w:tcPr>
          <w:p w14:paraId="0DC4C9FF" w14:textId="77777777" w:rsidR="00B60891" w:rsidRDefault="00B60891" w:rsidP="00D87835">
            <w:pPr>
              <w:pStyle w:val="22"/>
              <w:ind w:firstLineChars="0" w:firstLine="0"/>
            </w:pPr>
          </w:p>
        </w:tc>
        <w:tc>
          <w:tcPr>
            <w:tcW w:w="2977" w:type="dxa"/>
          </w:tcPr>
          <w:p w14:paraId="5185E419" w14:textId="4C711FFB" w:rsidR="00B60891" w:rsidRDefault="002A3976" w:rsidP="00D87835">
            <w:pPr>
              <w:pStyle w:val="22"/>
              <w:ind w:firstLineChars="0" w:firstLine="0"/>
            </w:pPr>
            <w:r>
              <w:rPr>
                <w:rFonts w:hint="eastAsia"/>
              </w:rPr>
              <w:t>2</w:t>
            </w:r>
            <w:r>
              <w:t xml:space="preserve">. </w:t>
            </w:r>
            <w:r>
              <w:rPr>
                <w:rFonts w:hint="eastAsia"/>
              </w:rPr>
              <w:t>适用于发现热点，以及跟踪热点的发展趋势。</w:t>
            </w:r>
          </w:p>
        </w:tc>
        <w:tc>
          <w:tcPr>
            <w:tcW w:w="3372" w:type="dxa"/>
          </w:tcPr>
          <w:p w14:paraId="188C7038" w14:textId="2D551AB1" w:rsidR="00B60891" w:rsidRPr="005C18A0" w:rsidRDefault="005C18A0" w:rsidP="00D87835">
            <w:pPr>
              <w:pStyle w:val="22"/>
              <w:ind w:firstLineChars="0" w:firstLine="0"/>
              <w:rPr>
                <w:vertAlign w:val="superscript"/>
              </w:rPr>
            </w:pPr>
            <w:r>
              <w:rPr>
                <w:rFonts w:hint="eastAsia"/>
              </w:rPr>
              <w:t>2</w:t>
            </w:r>
            <w:r>
              <w:t xml:space="preserve">. </w:t>
            </w:r>
            <w:r>
              <w:rPr>
                <w:rFonts w:hint="eastAsia"/>
              </w:rPr>
              <w:t>用户相似度矩阵的维护非常消耗资源，在线存储系统难易承受。</w:t>
            </w:r>
          </w:p>
        </w:tc>
      </w:tr>
      <w:tr w:rsidR="00B60891" w14:paraId="1D559B73" w14:textId="77777777" w:rsidTr="002A3976">
        <w:tc>
          <w:tcPr>
            <w:tcW w:w="1418" w:type="dxa"/>
          </w:tcPr>
          <w:p w14:paraId="1CAE815D" w14:textId="10EB5CF1" w:rsidR="00B60891" w:rsidRPr="008179CD" w:rsidRDefault="002A3976" w:rsidP="00D87835">
            <w:pPr>
              <w:pStyle w:val="22"/>
              <w:ind w:firstLineChars="0" w:firstLine="0"/>
              <w:rPr>
                <w:b/>
                <w:bCs/>
              </w:rPr>
            </w:pPr>
            <w:proofErr w:type="spellStart"/>
            <w:r w:rsidRPr="008179CD">
              <w:rPr>
                <w:rFonts w:hint="eastAsia"/>
                <w:b/>
                <w:bCs/>
              </w:rPr>
              <w:t>Item</w:t>
            </w:r>
            <w:r w:rsidRPr="008179CD">
              <w:rPr>
                <w:b/>
                <w:bCs/>
              </w:rPr>
              <w:t>CF</w:t>
            </w:r>
            <w:proofErr w:type="spellEnd"/>
          </w:p>
        </w:tc>
        <w:tc>
          <w:tcPr>
            <w:tcW w:w="2977" w:type="dxa"/>
          </w:tcPr>
          <w:p w14:paraId="6DA58521" w14:textId="7168AD8B" w:rsidR="00B60891" w:rsidRDefault="001D2D12" w:rsidP="00D87835">
            <w:pPr>
              <w:pStyle w:val="22"/>
              <w:ind w:firstLineChars="0" w:firstLine="0"/>
            </w:pPr>
            <w:r>
              <w:rPr>
                <w:rFonts w:hint="eastAsia"/>
              </w:rPr>
              <w:t>1</w:t>
            </w:r>
            <w:r>
              <w:t xml:space="preserve">. </w:t>
            </w:r>
            <w:r w:rsidR="00B302D8">
              <w:rPr>
                <w:rFonts w:hint="eastAsia"/>
              </w:rPr>
              <w:t>对冷启动优化更好，</w:t>
            </w:r>
            <w:r>
              <w:rPr>
                <w:rFonts w:hint="eastAsia"/>
              </w:rPr>
              <w:t>更适用于兴趣变化</w:t>
            </w:r>
            <w:r w:rsidR="00B302D8">
              <w:rPr>
                <w:rFonts w:hint="eastAsia"/>
              </w:rPr>
              <w:t>较稳定的应用</w:t>
            </w:r>
          </w:p>
        </w:tc>
        <w:tc>
          <w:tcPr>
            <w:tcW w:w="3372" w:type="dxa"/>
          </w:tcPr>
          <w:p w14:paraId="01F1339C" w14:textId="2FDA520C" w:rsidR="00B60891" w:rsidRDefault="00B302D8" w:rsidP="00D87835">
            <w:pPr>
              <w:pStyle w:val="22"/>
              <w:ind w:firstLineChars="0" w:firstLine="0"/>
            </w:pPr>
            <w:r>
              <w:rPr>
                <w:rFonts w:hint="eastAsia"/>
              </w:rPr>
              <w:t>1</w:t>
            </w:r>
            <w:r>
              <w:t xml:space="preserve">. </w:t>
            </w:r>
            <w:r>
              <w:rPr>
                <w:rFonts w:hint="eastAsia"/>
              </w:rPr>
              <w:t>泛化能力较差，冷门的物品会很少被推荐到</w:t>
            </w:r>
          </w:p>
        </w:tc>
      </w:tr>
    </w:tbl>
    <w:p w14:paraId="0E656EE7" w14:textId="1F03791E" w:rsidR="00B60891" w:rsidRDefault="003426C4" w:rsidP="0012602E">
      <w:pPr>
        <w:pStyle w:val="3"/>
      </w:pPr>
      <w:bookmarkStart w:id="20" w:name="_Toc72346907"/>
      <w:r>
        <w:rPr>
          <w:rFonts w:hint="eastAsia"/>
        </w:rPr>
        <w:t>协同过滤的优化—矩阵分解</w:t>
      </w:r>
      <w:bookmarkEnd w:id="20"/>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932045" cy="2227580"/>
                    </a:xfrm>
                    <a:prstGeom prst="rect">
                      <a:avLst/>
                    </a:prstGeom>
                  </pic:spPr>
                </pic:pic>
              </a:graphicData>
            </a:graphic>
          </wp:inline>
        </w:drawing>
      </w:r>
    </w:p>
    <w:p w14:paraId="45E389D2" w14:textId="7CBD0D50" w:rsidR="008179CD" w:rsidRDefault="000A3CB1" w:rsidP="000A3CB1">
      <w:pPr>
        <w:pStyle w:val="af7"/>
      </w:pPr>
      <w:r w:rsidRPr="000A3CB1">
        <w:rPr>
          <w:rFonts w:hint="eastAsia"/>
        </w:rPr>
        <w:t>图</w:t>
      </w:r>
      <w:r w:rsidRPr="000A3CB1">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3</w:t>
      </w:r>
      <w:r w:rsidR="00027A66">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A06360">
        <w:rPr>
          <w:rFonts w:hint="eastAsia"/>
          <w:color w:val="ED7D31" w:themeColor="accent2"/>
        </w:rPr>
        <w:t>矩阵分解首先</w:t>
      </w:r>
      <w:r w:rsidR="00A06360" w:rsidRPr="00A06360">
        <w:rPr>
          <w:rFonts w:hint="eastAsia"/>
          <w:color w:val="ED7D31" w:themeColor="accent2"/>
        </w:rPr>
        <w:t>将输入矩阵</w:t>
      </w:r>
      <w:r w:rsidR="00A06360">
        <w:rPr>
          <w:rFonts w:hint="eastAsia"/>
          <w:color w:val="ED7D31" w:themeColor="accent2"/>
        </w:rPr>
        <w:t>分解成为为两个子矩阵（</w:t>
      </w:r>
      <w:r w:rsidR="00A06360">
        <w:rPr>
          <w:rFonts w:hint="eastAsia"/>
          <w:color w:val="ED7D31" w:themeColor="accent2"/>
        </w:rPr>
        <w:t>User</w:t>
      </w:r>
      <w:r w:rsidR="00A06360">
        <w:rPr>
          <w:rFonts w:hint="eastAsia"/>
          <w:color w:val="ED7D31" w:themeColor="accent2"/>
        </w:rPr>
        <w:t>矩阵与</w:t>
      </w:r>
      <w:r w:rsidR="00A06360">
        <w:rPr>
          <w:rFonts w:hint="eastAsia"/>
          <w:color w:val="ED7D31" w:themeColor="accent2"/>
        </w:rPr>
        <w:t>Item</w:t>
      </w:r>
      <w:r w:rsidR="00A06360">
        <w:rPr>
          <w:rFonts w:hint="eastAsia"/>
          <w:color w:val="ED7D31" w:themeColor="accent2"/>
        </w:rPr>
        <w:t>矩阵）</w:t>
      </w:r>
      <w:r w:rsidR="003A7129">
        <w:rPr>
          <w:rFonts w:hint="eastAsia"/>
          <w:color w:val="ED7D31" w:themeColor="accent2"/>
        </w:rPr>
        <w:t>。</w:t>
      </w:r>
      <w:r w:rsidR="00A06360">
        <w:rPr>
          <w:rFonts w:hint="eastAsia"/>
          <w:color w:val="ED7D31" w:themeColor="accent2"/>
        </w:rPr>
        <w:t>其中若用户数为</w:t>
      </w:r>
      <w:r w:rsidR="003A7129">
        <w:rPr>
          <w:color w:val="ED7D31" w:themeColor="accent2"/>
        </w:rPr>
        <w:t>M</w:t>
      </w:r>
      <w:r w:rsidR="00A06360">
        <w:rPr>
          <w:rFonts w:hint="eastAsia"/>
          <w:color w:val="ED7D31" w:themeColor="accent2"/>
        </w:rPr>
        <w:t>，物品数为</w:t>
      </w:r>
      <w:r w:rsidR="003A7129">
        <w:rPr>
          <w:color w:val="ED7D31" w:themeColor="accent2"/>
        </w:rPr>
        <w:t>N</w:t>
      </w:r>
      <w:r w:rsidR="003A7129">
        <w:rPr>
          <w:rFonts w:hint="eastAsia"/>
          <w:color w:val="ED7D31" w:themeColor="accent2"/>
        </w:rPr>
        <w:t>，则</w:t>
      </w:r>
      <w:r w:rsidR="003A7129">
        <w:rPr>
          <w:rFonts w:hint="eastAsia"/>
          <w:color w:val="ED7D31" w:themeColor="accent2"/>
        </w:rPr>
        <w:t>User</w:t>
      </w:r>
      <w:r w:rsidR="003A7129">
        <w:rPr>
          <w:rFonts w:hint="eastAsia"/>
          <w:color w:val="ED7D31" w:themeColor="accent2"/>
        </w:rPr>
        <w:t>矩阵为</w:t>
      </w:r>
      <m:oMath>
        <m:r>
          <w:rPr>
            <w:rFonts w:ascii="XITS Math" w:hAnsi="XITS Math" w:cs="XITS Math" w:hint="eastAsia"/>
            <w:color w:val="ED7D31" w:themeColor="accent2"/>
          </w:rPr>
          <m:t>M</m:t>
        </m:r>
        <m:r>
          <w:rPr>
            <w:rFonts w:ascii="XITS Math" w:hAnsi="XITS Math" w:cs="XITS Math"/>
            <w:color w:val="ED7D31" w:themeColor="accent2"/>
          </w:rPr>
          <m:t>×</m:t>
        </m:r>
        <m:r>
          <w:rPr>
            <w:rFonts w:ascii="XITS Math" w:hAnsi="XITS Math" w:cs="XITS Math" w:hint="eastAsia"/>
            <w:color w:val="ED7D31" w:themeColor="accent2"/>
          </w:rPr>
          <m:t>K</m:t>
        </m:r>
      </m:oMath>
      <w:r w:rsidR="003A7129">
        <w:rPr>
          <w:rFonts w:hint="eastAsia"/>
          <w:color w:val="ED7D31" w:themeColor="accent2"/>
        </w:rPr>
        <w:t>维，</w:t>
      </w:r>
      <w:r w:rsidR="003A7129">
        <w:rPr>
          <w:rFonts w:hint="eastAsia"/>
          <w:color w:val="ED7D31" w:themeColor="accent2"/>
        </w:rPr>
        <w:t>Item</w:t>
      </w:r>
      <w:r w:rsidR="003A7129">
        <w:rPr>
          <w:rFonts w:hint="eastAsia"/>
          <w:color w:val="ED7D31" w:themeColor="accent2"/>
        </w:rPr>
        <w:t>矩阵为</w:t>
      </w:r>
      <m:oMath>
        <m:r>
          <w:rPr>
            <w:rFonts w:ascii="XITS Math" w:hAnsi="XITS Math" w:cs="XITS Math" w:hint="eastAsia"/>
            <w:color w:val="ED7D31" w:themeColor="accent2"/>
          </w:rPr>
          <m:t>K</m:t>
        </m:r>
        <m:r>
          <w:rPr>
            <w:rFonts w:ascii="XITS Math" w:hAnsi="XITS Math" w:cs="XITS Math"/>
            <w:color w:val="ED7D31" w:themeColor="accent2"/>
          </w:rPr>
          <m:t>×N</m:t>
        </m:r>
      </m:oMath>
      <w:r w:rsidR="003A7129">
        <w:rPr>
          <w:rFonts w:hint="eastAsia"/>
          <w:color w:val="ED7D31" w:themeColor="accent2"/>
        </w:rPr>
        <w:t>维，</w:t>
      </w:r>
      <w:r w:rsidR="003A7129">
        <w:rPr>
          <w:rFonts w:hint="eastAsia"/>
          <w:color w:val="ED7D31" w:themeColor="accent2"/>
        </w:rPr>
        <w:t>K</w:t>
      </w:r>
      <w:r w:rsidR="003A7129">
        <w:rPr>
          <w:rFonts w:hint="eastAsia"/>
          <w:color w:val="ED7D31" w:themeColor="accent2"/>
        </w:rPr>
        <w:t>表示特征的数量。</w:t>
      </w:r>
      <w:r>
        <w:rPr>
          <w:rFonts w:hint="eastAsia"/>
        </w:rPr>
        <w:t>分解所得到的</w:t>
      </w:r>
      <m:oMath>
        <m:r>
          <w:rPr>
            <w:rFonts w:ascii="XITS Math" w:hAnsi="XITS Math" w:cs="XITS Math" w:hint="eastAsia"/>
          </w:rPr>
          <m:t>K</m:t>
        </m:r>
        <m:r>
          <w:rPr>
            <w:rFonts w:ascii="XITS Math" w:hAnsi="XITS Math" w:cs="XITS Math"/>
          </w:rPr>
          <m:t>1,K2</m:t>
        </m:r>
      </m:oMath>
      <w:r>
        <w:rPr>
          <w:rFonts w:hint="eastAsia"/>
        </w:rPr>
        <w:t>向量被称之为隐向量</w:t>
      </w:r>
      <w:r w:rsidRPr="00A06360">
        <w:rPr>
          <w:rFonts w:hint="eastAsia"/>
          <w:color w:val="ED7D31" w:themeColor="accent2"/>
        </w:rPr>
        <w:t>，它们用来将</w:t>
      </w:r>
      <w:r w:rsidR="006A64E7">
        <w:rPr>
          <w:rFonts w:hint="eastAsia"/>
          <w:color w:val="ED7D31" w:themeColor="accent2"/>
        </w:rPr>
        <w:t>用户的</w:t>
      </w:r>
      <w:r w:rsidRPr="00A06360">
        <w:rPr>
          <w:rFonts w:hint="eastAsia"/>
          <w:color w:val="ED7D31" w:themeColor="accent2"/>
        </w:rPr>
        <w:t>兴趣和</w:t>
      </w:r>
      <w:r w:rsidR="006A64E7">
        <w:rPr>
          <w:rFonts w:hint="eastAsia"/>
          <w:color w:val="ED7D31" w:themeColor="accent2"/>
        </w:rPr>
        <w:t>物品</w:t>
      </w:r>
      <w:r w:rsidRPr="00A06360">
        <w:rPr>
          <w:rFonts w:hint="eastAsia"/>
          <w:color w:val="ED7D31" w:themeColor="accent2"/>
        </w:rPr>
        <w:t>特征</w:t>
      </w:r>
      <w:r w:rsidR="006A64E7">
        <w:rPr>
          <w:rFonts w:hint="eastAsia"/>
          <w:color w:val="ED7D31" w:themeColor="accent2"/>
        </w:rPr>
        <w:t>关联起来</w:t>
      </w:r>
      <w:r w:rsidRPr="00950878">
        <w:rPr>
          <w:rFonts w:hint="eastAsia"/>
          <w:color w:val="FF0000"/>
        </w:rPr>
        <w:t>。</w:t>
      </w:r>
      <w:r>
        <w:rPr>
          <w:rFonts w:hint="eastAsia"/>
        </w:rPr>
        <w:t>而输出矩阵通过两个分解矩阵相乘</w:t>
      </w:r>
      <w:r w:rsidR="00FF3E7A">
        <w:rPr>
          <w:rFonts w:hint="eastAsia"/>
        </w:rPr>
        <w:t>后每个单元格都有值，而这些缺失值的填充</w:t>
      </w:r>
      <w:r w:rsidR="001B733D">
        <w:rPr>
          <w:rFonts w:hint="eastAsia"/>
        </w:rPr>
        <w:t>值</w:t>
      </w:r>
      <w:r w:rsidR="00FF3E7A">
        <w:rPr>
          <w:rFonts w:hint="eastAsia"/>
        </w:rPr>
        <w:t>就是对用户还未评价物品的预测值。在相乘之后，输出矩阵不一定和原矩阵一致，而我们可以通过多轮训练，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474759" w:rsidRDefault="00FF3E7A" w:rsidP="008F1725">
      <w:pPr>
        <w:pStyle w:val="a1"/>
        <w:ind w:firstLine="480"/>
        <w:rPr>
          <w:color w:val="ED7D31" w:themeColor="accent2"/>
        </w:rPr>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r>
        <w:rPr>
          <w:rFonts w:hint="eastAsia"/>
        </w:rPr>
        <w:t>个维度，代表着</w:t>
      </w:r>
      <w:r>
        <w:rPr>
          <w:rFonts w:hint="eastAsia"/>
        </w:rPr>
        <w:t>K</w:t>
      </w:r>
      <w:r>
        <w:rPr>
          <w:rFonts w:hint="eastAsia"/>
        </w:rPr>
        <w:t>个不同的隐含兴趣点。</w:t>
      </w:r>
      <w:r w:rsidR="001B733D">
        <w:rPr>
          <w:rFonts w:hint="eastAsia"/>
        </w:rPr>
        <w:t>得到用户和物品的隐向量之后，</w:t>
      </w:r>
      <w:r w:rsidR="00474759">
        <w:rPr>
          <w:rFonts w:hint="eastAsia"/>
          <w:color w:val="ED7D31" w:themeColor="accent2"/>
        </w:rPr>
        <w:t>就可以通过相似度计算来进行排序，最终得到我们所需要的推荐列表。</w:t>
      </w:r>
    </w:p>
    <w:p w14:paraId="16197675" w14:textId="353448DF" w:rsidR="00DD3208" w:rsidRDefault="00C24AC7"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846C73">
        <w:rPr>
          <w:rFonts w:hint="eastAsia"/>
          <w:color w:val="ED7D31" w:themeColor="accent2"/>
        </w:rPr>
        <w:t>表示</w:t>
      </w:r>
      <w:r w:rsidR="003C0309" w:rsidRPr="00846C73">
        <w:rPr>
          <w:rFonts w:hint="eastAsia"/>
          <w:color w:val="ED7D31" w:themeColor="accent2"/>
        </w:rPr>
        <w:t>用户</w:t>
      </w:r>
      <w:r w:rsidR="00846C73">
        <w:rPr>
          <w:rFonts w:hint="eastAsia"/>
          <w:color w:val="ED7D31" w:themeColor="accent2"/>
        </w:rPr>
        <w:t>u</w:t>
      </w:r>
      <w:r w:rsidR="003C0309" w:rsidRPr="00846C73">
        <w:rPr>
          <w:rFonts w:hint="eastAsia"/>
          <w:color w:val="ED7D31" w:themeColor="accent2"/>
        </w:rPr>
        <w:t>对物品</w:t>
      </w:r>
      <w:proofErr w:type="spellStart"/>
      <w:r w:rsidR="00846C73">
        <w:rPr>
          <w:color w:val="ED7D31" w:themeColor="accent2"/>
        </w:rPr>
        <w:t>i</w:t>
      </w:r>
      <w:proofErr w:type="spellEnd"/>
      <w:r w:rsidR="003C0309" w:rsidRPr="00846C73">
        <w:rPr>
          <w:rFonts w:hint="eastAsia"/>
          <w:color w:val="ED7D31" w:themeColor="accent2"/>
        </w:rPr>
        <w:t>的预估评分</w:t>
      </w:r>
      <w:r w:rsidR="00846C73">
        <w:rPr>
          <w:rStyle w:val="23"/>
          <w:rFonts w:hint="eastAsia"/>
        </w:rPr>
        <w:t>，若将其表示两矩阵相乘</w:t>
      </w:r>
      <w:r w:rsidR="003C0309">
        <w:rPr>
          <w:rStyle w:val="23"/>
          <w:rFonts w:hint="eastAsia"/>
        </w:rPr>
        <w:t>，则如</w:t>
      </w:r>
      <w:r w:rsidR="0072444D">
        <w:rPr>
          <w:rStyle w:val="23"/>
          <w:rFonts w:hint="eastAsia"/>
        </w:rPr>
        <w:t>（</w:t>
      </w:r>
      <w:r w:rsidR="003C0309">
        <w:rPr>
          <w:rStyle w:val="23"/>
          <w:rFonts w:hint="eastAsia"/>
        </w:rPr>
        <w:t>式</w:t>
      </w:r>
      <w:r w:rsidR="003C0309">
        <w:rPr>
          <w:rStyle w:val="23"/>
          <w:rFonts w:hint="eastAsia"/>
        </w:rPr>
        <w:t>2</w:t>
      </w:r>
      <w:r w:rsidR="003C0309">
        <w:rPr>
          <w:rStyle w:val="23"/>
        </w:rPr>
        <w:t>-7</w:t>
      </w:r>
      <w:r w:rsidR="0072444D">
        <w:rPr>
          <w:rStyle w:val="23"/>
          <w:rFonts w:hint="eastAsia"/>
        </w:rPr>
        <w:t>）</w:t>
      </w:r>
      <w:r w:rsidR="003C0309">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Pr>
          <w:rStyle w:val="23"/>
          <w:rFonts w:hint="eastAsia"/>
        </w:rPr>
        <w:t>表示物品</w:t>
      </w:r>
      <w:proofErr w:type="spellStart"/>
      <w:r w:rsidR="00DD3208">
        <w:rPr>
          <w:rStyle w:val="23"/>
          <w:rFonts w:hint="eastAsia"/>
        </w:rPr>
        <w:t>i</w:t>
      </w:r>
      <w:proofErr w:type="spellEnd"/>
      <w:r w:rsidR="003C0309">
        <w:rPr>
          <w:rStyle w:val="23"/>
          <w:rFonts w:hint="eastAsia"/>
        </w:rPr>
        <w:t>在</w:t>
      </w:r>
      <w:r w:rsidR="003C0309">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C24AC7"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，让用户已评分和通过隐向量乘积生成的“预估评分”差值最小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C24AC7"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D11F45"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r>
        <w:rPr>
          <w:rFonts w:hint="eastAsia"/>
        </w:rPr>
        <w:t>正则化项后如（式</w:t>
      </w:r>
      <w:r>
        <w:rPr>
          <w:rFonts w:hint="eastAsia"/>
        </w:rPr>
        <w:t>2</w:t>
      </w:r>
      <w:r>
        <w:t>-9</w:t>
      </w:r>
      <w:r>
        <w:rPr>
          <w:rFonts w:hint="eastAsia"/>
        </w:rPr>
        <w:t>）所示：</w:t>
      </w:r>
      <m:oMath>
        <m:r>
          <w:rPr>
            <w:rFonts w:ascii="XITS Math" w:hAnsi="XITS Math" w:cs="XITS Math"/>
          </w:rPr>
          <m:t>λ</m:t>
        </m:r>
      </m:oMath>
      <w:r>
        <w:rPr>
          <w:rFonts w:hint="eastAsia"/>
        </w:rPr>
        <w:t xml:space="preserve"> </w:t>
      </w:r>
      <w:r w:rsidRPr="009C4DEE">
        <w:rPr>
          <w:rFonts w:hint="eastAsia"/>
          <w:color w:val="ED7D31" w:themeColor="accent2"/>
        </w:rPr>
        <w:t>为正则化系数，</w:t>
      </w:r>
      <w:r w:rsidR="009C4DEE">
        <w:rPr>
          <w:rFonts w:hint="eastAsia"/>
          <w:color w:val="ED7D31" w:themeColor="accent2"/>
        </w:rPr>
        <w:t>代表约束模型稳定性的能力。</w:t>
      </w:r>
    </w:p>
    <w:p w14:paraId="3BAE86E6" w14:textId="3EF0B60A" w:rsidR="0072444D" w:rsidRPr="0072444D" w:rsidRDefault="00C24AC7"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D11F45" w:rsidRDefault="000672CE" w:rsidP="0072444D">
      <w:pPr>
        <w:pStyle w:val="22"/>
      </w:pPr>
      <w:r>
        <w:rPr>
          <w:rFonts w:hint="eastAsia"/>
        </w:rPr>
        <w:t>在确定损失函数</w:t>
      </w:r>
      <w:r w:rsidR="003E64B6">
        <w:rPr>
          <w:rFonts w:hint="eastAsia"/>
        </w:rPr>
        <w:t>（式</w:t>
      </w:r>
      <w:r w:rsidR="003E64B6">
        <w:rPr>
          <w:rFonts w:hint="eastAsia"/>
        </w:rPr>
        <w:t>2</w:t>
      </w:r>
      <w:r w:rsidR="003E64B6">
        <w:t>-9</w:t>
      </w:r>
      <w:r w:rsidR="003E64B6">
        <w:rPr>
          <w:rFonts w:hint="eastAsia"/>
        </w:rPr>
        <w:t>）</w:t>
      </w:r>
      <w:r>
        <w:rPr>
          <w:rFonts w:hint="eastAsia"/>
        </w:rPr>
        <w:t>之后，</w:t>
      </w:r>
      <w:r w:rsidR="00D67E70" w:rsidRPr="00A06360">
        <w:rPr>
          <w:rFonts w:hint="eastAsia"/>
          <w:color w:val="ED7D31" w:themeColor="accent2"/>
        </w:rPr>
        <w:t>可以利用梯度下降求解最优化问题</w:t>
      </w:r>
      <w:r w:rsidR="00D67E70">
        <w:rPr>
          <w:rFonts w:hint="eastAsia"/>
        </w:rPr>
        <w:t>。</w:t>
      </w:r>
      <w:r w:rsidR="00B53B7B">
        <w:rPr>
          <w:rFonts w:hint="eastAsia"/>
        </w:rPr>
        <w:t>首先</w:t>
      </w:r>
      <w:r>
        <w:rPr>
          <w:rFonts w:hint="eastAsia"/>
        </w:rPr>
        <w:t>，对</w:t>
      </w:r>
      <w:r w:rsidR="00F1110D">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r w:rsidR="002D2CEA">
        <w:rPr>
          <w:rFonts w:hint="eastAsia"/>
        </w:rPr>
        <w:t>求偏导的结果</w:t>
      </w:r>
      <w:r>
        <w:rPr>
          <w:rFonts w:hint="eastAsia"/>
        </w:rPr>
        <w:t>如（式</w:t>
      </w:r>
      <w:r>
        <w:rPr>
          <w:rFonts w:hint="eastAsia"/>
        </w:rPr>
        <w:t>2</w:t>
      </w:r>
      <w:r>
        <w:t>-10</w:t>
      </w:r>
      <w:r w:rsidR="003E64B6">
        <w:rPr>
          <w:rFonts w:hint="eastAsia"/>
        </w:rPr>
        <w:t>）</w:t>
      </w:r>
      <w:r>
        <w:rPr>
          <w:rFonts w:hint="eastAsia"/>
        </w:rPr>
        <w:t>所示：</w:t>
      </w:r>
    </w:p>
    <w:p w14:paraId="67E7E13E" w14:textId="54FC46F1" w:rsidR="0072444D" w:rsidRPr="002D2CEA" w:rsidRDefault="00C24AC7"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r>
        <w:rPr>
          <w:rFonts w:hint="eastAsia"/>
        </w:rPr>
        <w:t>求偏导的结果如（式</w:t>
      </w:r>
      <w:r>
        <w:rPr>
          <w:rFonts w:hint="eastAsia"/>
        </w:rPr>
        <w:t>2</w:t>
      </w:r>
      <w:r>
        <w:t>-11</w:t>
      </w:r>
      <w:r>
        <w:rPr>
          <w:rFonts w:hint="eastAsia"/>
        </w:rPr>
        <w:t>）所示：</w:t>
      </w:r>
    </w:p>
    <w:p w14:paraId="03DE3F7F" w14:textId="4B7F17F8" w:rsidR="0072444D" w:rsidRPr="003E64B6" w:rsidRDefault="00C24AC7"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利用上式的偏导结果，沿着梯度的反方向更新参数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刚刚求得的</w:t>
      </w:r>
      <w:r w:rsidR="00904D23">
        <w:rPr>
          <w:rFonts w:hint="eastAsia"/>
        </w:rPr>
        <w:t>偏导</w:t>
      </w:r>
      <w:r w:rsidR="003956C8">
        <w:rPr>
          <w:rFonts w:hint="eastAsia"/>
        </w:rPr>
        <w:t>便是参数在这个方向的变化率。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C24AC7"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C24AC7"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4D02A3A1" w14:textId="7E936AD3" w:rsidR="00BB09EA" w:rsidRDefault="00BB09EA" w:rsidP="0072444D">
      <w:pPr>
        <w:pStyle w:val="22"/>
      </w:pPr>
    </w:p>
    <w:p w14:paraId="795B28B6" w14:textId="6829044A" w:rsidR="00BB09EA" w:rsidRDefault="00BB09EA" w:rsidP="0072444D">
      <w:pPr>
        <w:pStyle w:val="22"/>
      </w:pP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7CB2E55E" w:rsidR="00D11F45" w:rsidRDefault="00D11F45" w:rsidP="00D11F45">
      <w:pPr>
        <w:pStyle w:val="af7"/>
        <w:keepNext/>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2</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3</w:t>
      </w:r>
      <w:r w:rsidR="00434787">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2B1F37">
        <w:trPr>
          <w:cnfStyle w:val="100000000000" w:firstRow="1" w:lastRow="0" w:firstColumn="0" w:lastColumn="0" w:oddVBand="0" w:evenVBand="0" w:oddHBand="0" w:evenHBand="0" w:firstRowFirstColumn="0" w:firstRowLastColumn="0" w:lastRowFirstColumn="0" w:lastRowLastColumn="0"/>
        </w:trPr>
        <w:tc>
          <w:tcPr>
            <w:tcW w:w="2344" w:type="pct"/>
          </w:tcPr>
          <w:p w14:paraId="2D6776CD" w14:textId="77777777" w:rsidR="00D11F45" w:rsidRPr="008179CD" w:rsidRDefault="00D11F45" w:rsidP="002B1F37">
            <w:pPr>
              <w:pStyle w:val="22"/>
              <w:ind w:firstLineChars="0" w:firstLine="0"/>
              <w:jc w:val="center"/>
              <w:rPr>
                <w:b/>
                <w:bCs/>
              </w:rPr>
            </w:pPr>
            <w:r w:rsidRPr="008179CD">
              <w:rPr>
                <w:rFonts w:hint="eastAsia"/>
                <w:b/>
                <w:bCs/>
              </w:rPr>
              <w:t>优点</w:t>
            </w:r>
          </w:p>
        </w:tc>
        <w:tc>
          <w:tcPr>
            <w:tcW w:w="2656" w:type="pct"/>
          </w:tcPr>
          <w:p w14:paraId="7545746E" w14:textId="77777777" w:rsidR="00D11F45" w:rsidRPr="008179CD" w:rsidRDefault="00D11F45" w:rsidP="002B1F37">
            <w:pPr>
              <w:pStyle w:val="22"/>
              <w:ind w:firstLineChars="0" w:firstLine="0"/>
              <w:jc w:val="center"/>
              <w:rPr>
                <w:b/>
                <w:bCs/>
              </w:rPr>
            </w:pPr>
            <w:r w:rsidRPr="008179CD">
              <w:rPr>
                <w:rFonts w:hint="eastAsia"/>
                <w:b/>
                <w:bCs/>
              </w:rPr>
              <w:t>缺点</w:t>
            </w:r>
          </w:p>
        </w:tc>
      </w:tr>
      <w:tr w:rsidR="00D11F45" w14:paraId="5B09DF32" w14:textId="77777777" w:rsidTr="002B1F37">
        <w:tc>
          <w:tcPr>
            <w:tcW w:w="2344" w:type="pct"/>
          </w:tcPr>
          <w:p w14:paraId="3A158BC0" w14:textId="77777777" w:rsidR="00D11F45" w:rsidRDefault="00D11F45" w:rsidP="002B1F37">
            <w:pPr>
              <w:pStyle w:val="22"/>
              <w:ind w:firstLineChars="0" w:firstLine="0"/>
            </w:pPr>
            <w:r>
              <w:rPr>
                <w:rFonts w:hint="eastAsia"/>
              </w:rPr>
              <w:t>将高维的矩阵映射成多个低维矩阵的乘积，解决了数据稀疏性的问题</w:t>
            </w:r>
          </w:p>
        </w:tc>
        <w:tc>
          <w:tcPr>
            <w:tcW w:w="2656" w:type="pct"/>
          </w:tcPr>
          <w:p w14:paraId="679F082F" w14:textId="77777777" w:rsidR="00D11F45" w:rsidRDefault="00D11F45" w:rsidP="002B1F37">
            <w:pPr>
              <w:pStyle w:val="22"/>
              <w:ind w:firstLineChars="0" w:firstLine="0"/>
            </w:pPr>
            <w:r>
              <w:rPr>
                <w:rFonts w:hint="eastAsia"/>
              </w:rPr>
              <w:t>推荐结果无法直观的进行解释，其隐空间的维度无法与现实中的概念结合起来</w:t>
            </w:r>
          </w:p>
        </w:tc>
      </w:tr>
      <w:tr w:rsidR="00D11F45" w14:paraId="470F7DA5" w14:textId="77777777" w:rsidTr="002B1F37">
        <w:tc>
          <w:tcPr>
            <w:tcW w:w="2344" w:type="pct"/>
          </w:tcPr>
          <w:p w14:paraId="24C45F20" w14:textId="77777777" w:rsidR="00D11F45" w:rsidRDefault="00D11F45" w:rsidP="002B1F37">
            <w:pPr>
              <w:pStyle w:val="22"/>
              <w:ind w:firstLineChars="0" w:firstLine="0"/>
            </w:pPr>
            <w:r>
              <w:rPr>
                <w:rFonts w:hint="eastAsia"/>
              </w:rPr>
              <w:t>最终的预测精度比较高</w:t>
            </w:r>
          </w:p>
        </w:tc>
        <w:tc>
          <w:tcPr>
            <w:tcW w:w="2656" w:type="pct"/>
          </w:tcPr>
          <w:p w14:paraId="1C821FED" w14:textId="77777777" w:rsidR="00D11F45" w:rsidRDefault="00D11F45" w:rsidP="002B1F37">
            <w:pPr>
              <w:pStyle w:val="22"/>
              <w:ind w:firstLineChars="0" w:firstLine="0"/>
            </w:pPr>
            <w:r>
              <w:rPr>
                <w:rFonts w:hint="eastAsia"/>
              </w:rPr>
              <w:t>模型训练比较耗时，通常以天为粒度更新</w:t>
            </w:r>
          </w:p>
        </w:tc>
      </w:tr>
    </w:tbl>
    <w:p w14:paraId="6A6A86CF" w14:textId="13301237" w:rsidR="00B70E82" w:rsidRDefault="00B70E82" w:rsidP="0012602E">
      <w:pPr>
        <w:pStyle w:val="3"/>
      </w:pPr>
      <w:bookmarkStart w:id="21" w:name="_Toc72346908"/>
      <w:r>
        <w:rPr>
          <w:rFonts w:hint="eastAsia"/>
        </w:rPr>
        <w:t>Embedding</w:t>
      </w:r>
      <w:r>
        <w:rPr>
          <w:rFonts w:hint="eastAsia"/>
        </w:rPr>
        <w:t>在推荐系统中的应用</w:t>
      </w:r>
      <w:bookmarkEnd w:id="21"/>
    </w:p>
    <w:p w14:paraId="65513C20" w14:textId="28D40446" w:rsidR="00930B51" w:rsidRPr="009C4DEE" w:rsidRDefault="00930B51" w:rsidP="00930B51">
      <w:pPr>
        <w:pStyle w:val="a1"/>
        <w:ind w:firstLine="482"/>
        <w:rPr>
          <w:b/>
          <w:bCs/>
        </w:rPr>
      </w:pPr>
      <w:r w:rsidRPr="009C4DEE">
        <w:rPr>
          <w:rFonts w:hint="eastAsia"/>
          <w:b/>
          <w:bCs/>
        </w:rPr>
        <w:t>（</w:t>
      </w:r>
      <w:r w:rsidRPr="009C4DEE">
        <w:rPr>
          <w:rFonts w:hint="eastAsia"/>
          <w:b/>
          <w:bCs/>
        </w:rPr>
        <w:t>1</w:t>
      </w:r>
      <w:r w:rsidRPr="009C4DEE">
        <w:rPr>
          <w:rFonts w:hint="eastAsia"/>
          <w:b/>
          <w:bCs/>
        </w:rPr>
        <w:t>）</w:t>
      </w:r>
      <w:r w:rsidRPr="009C4DEE">
        <w:rPr>
          <w:rFonts w:hint="eastAsia"/>
          <w:b/>
          <w:bCs/>
        </w:rPr>
        <w:t>Embedding</w:t>
      </w:r>
      <w:r w:rsidRPr="009C4DEE">
        <w:rPr>
          <w:rFonts w:hint="eastAsia"/>
          <w:b/>
          <w:bCs/>
        </w:rPr>
        <w:t>技术是什么</w:t>
      </w:r>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32AD2BA" w14:textId="43477EB0" w:rsidR="00930B51" w:rsidRPr="009C4DEE" w:rsidRDefault="00930B51" w:rsidP="00BB264E">
      <w:pPr>
        <w:pStyle w:val="22"/>
        <w:ind w:firstLine="482"/>
        <w:rPr>
          <w:b/>
          <w:bCs/>
        </w:rPr>
      </w:pPr>
      <w:r w:rsidRPr="009C4DEE">
        <w:rPr>
          <w:rFonts w:hint="eastAsia"/>
          <w:b/>
          <w:bCs/>
        </w:rPr>
        <w:t>（</w:t>
      </w:r>
      <w:r w:rsidRPr="009C4DEE">
        <w:rPr>
          <w:rFonts w:hint="eastAsia"/>
          <w:b/>
          <w:bCs/>
        </w:rPr>
        <w:t>2</w:t>
      </w:r>
      <w:r w:rsidRPr="009C4DEE">
        <w:rPr>
          <w:rFonts w:hint="eastAsia"/>
          <w:b/>
          <w:bCs/>
        </w:rPr>
        <w:t>）</w:t>
      </w:r>
      <w:r w:rsidRPr="009C4DEE">
        <w:rPr>
          <w:rFonts w:hint="eastAsia"/>
          <w:b/>
          <w:bCs/>
        </w:rPr>
        <w:t>Embedding</w:t>
      </w:r>
      <w:r w:rsidRPr="009C4DEE">
        <w:rPr>
          <w:rFonts w:hint="eastAsia"/>
          <w:b/>
          <w:bCs/>
        </w:rPr>
        <w:t>技术怎么用</w:t>
      </w:r>
    </w:p>
    <w:p w14:paraId="1B10D261" w14:textId="36B0990A" w:rsidR="003B7621" w:rsidRDefault="003B7621" w:rsidP="00BB264E">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p>
    <w:p w14:paraId="702B246D" w14:textId="2759931D" w:rsidR="00146F35" w:rsidRDefault="003C5A93" w:rsidP="00BB264E">
      <w:pPr>
        <w:pStyle w:val="22"/>
      </w:pPr>
      <w:r>
        <w:rPr>
          <w:rFonts w:hint="eastAsia"/>
        </w:rPr>
        <w:t>下表</w:t>
      </w:r>
      <w:r w:rsidR="007F47BC">
        <w:rPr>
          <w:rFonts w:hint="eastAsia"/>
        </w:rPr>
        <w:t>2</w:t>
      </w:r>
      <w:r w:rsidR="007F47BC">
        <w:t>-4</w:t>
      </w:r>
      <w:r>
        <w:rPr>
          <w:rFonts w:hint="eastAsia"/>
        </w:rPr>
        <w:t>展示了</w:t>
      </w:r>
      <w:r>
        <w:rPr>
          <w:rFonts w:hint="eastAsia"/>
        </w:rPr>
        <w:t>Embedding</w:t>
      </w:r>
      <w:r>
        <w:rPr>
          <w:rFonts w:hint="eastAsia"/>
        </w:rPr>
        <w:t>的应用范围：</w:t>
      </w:r>
    </w:p>
    <w:p w14:paraId="61CE6BED" w14:textId="20E08436" w:rsidR="003C5A93" w:rsidRDefault="003C5A93" w:rsidP="003C5A93">
      <w:pPr>
        <w:pStyle w:val="af7"/>
        <w:keepNext/>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2</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4</w:t>
      </w:r>
      <w:r w:rsidR="00434787">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C7699D">
        <w:trPr>
          <w:cnfStyle w:val="100000000000" w:firstRow="1" w:lastRow="0" w:firstColumn="0" w:lastColumn="0" w:oddVBand="0" w:evenVBand="0" w:oddHBand="0" w:evenHBand="0" w:firstRowFirstColumn="0" w:firstRowLastColumn="0" w:lastRowFirstColumn="0" w:lastRowLastColumn="0"/>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C7699D">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用途一</w:t>
            </w:r>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C7699D">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C7699D">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472ADB72" w:rsidR="003C5A93" w:rsidRDefault="00930B51" w:rsidP="00BB264E">
      <w:pPr>
        <w:pStyle w:val="22"/>
        <w:ind w:firstLine="482"/>
        <w:rPr>
          <w:b/>
          <w:bCs/>
        </w:rPr>
      </w:pPr>
      <w:r w:rsidRPr="009C4DEE">
        <w:rPr>
          <w:rFonts w:hint="eastAsia"/>
          <w:b/>
          <w:bCs/>
        </w:rPr>
        <w:t>（</w:t>
      </w:r>
      <w:r w:rsidRPr="009C4DEE">
        <w:rPr>
          <w:rFonts w:hint="eastAsia"/>
          <w:b/>
          <w:bCs/>
        </w:rPr>
        <w:t>3</w:t>
      </w:r>
      <w:r w:rsidRPr="009C4DEE">
        <w:rPr>
          <w:rFonts w:hint="eastAsia"/>
          <w:b/>
          <w:bCs/>
        </w:rPr>
        <w:t>）如何生成</w:t>
      </w:r>
      <w:r w:rsidRPr="009C4DEE">
        <w:rPr>
          <w:rFonts w:hint="eastAsia"/>
          <w:b/>
          <w:bCs/>
        </w:rPr>
        <w:t>Embedding</w:t>
      </w:r>
      <w:r w:rsidRPr="009C4DEE">
        <w:rPr>
          <w:rFonts w:hint="eastAsia"/>
          <w:b/>
          <w:bCs/>
        </w:rPr>
        <w:t>向量</w:t>
      </w:r>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08A888C5" w14:textId="4028BCCE" w:rsidR="00215CA0" w:rsidRDefault="005C33DB" w:rsidP="00344A83">
      <w:pPr>
        <w:pStyle w:val="22"/>
      </w:pPr>
      <w:r>
        <w:rPr>
          <w:rFonts w:hint="eastAsia"/>
        </w:rPr>
        <w:t>On</w:t>
      </w:r>
      <w:r>
        <w:t>e</w:t>
      </w:r>
      <w:r w:rsidR="00F03B0E">
        <w:t>-</w:t>
      </w:r>
      <w:r>
        <w:t>Hot</w:t>
      </w:r>
      <w:r>
        <w:rPr>
          <w:rFonts w:hint="eastAsia"/>
        </w:rPr>
        <w:t>编码方式为将词典中的每一个词映射为向量中的一个维度，然后将词本身对应的维度置为</w:t>
      </w:r>
      <w:r>
        <w:rPr>
          <w:rFonts w:hint="eastAsia"/>
        </w:rPr>
        <w:t>1</w:t>
      </w:r>
      <w:r>
        <w:rPr>
          <w:rFonts w:hint="eastAsia"/>
        </w:rPr>
        <w:t>，其他维度为</w:t>
      </w:r>
      <w:r>
        <w:rPr>
          <w:rFonts w:hint="eastAsia"/>
        </w:rPr>
        <w:t>0</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13F3F1AF" w:rsidR="005C33DB" w:rsidRDefault="005C33DB" w:rsidP="005C33DB">
      <w:pPr>
        <w:pStyle w:val="af7"/>
        <w:keepNext/>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2</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5</w:t>
      </w:r>
      <w:r w:rsidR="00434787">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C7699D">
        <w:trPr>
          <w:cnfStyle w:val="100000000000" w:firstRow="1" w:lastRow="0" w:firstColumn="0" w:lastColumn="0" w:oddVBand="0" w:evenVBand="0" w:oddHBand="0" w:evenHBand="0" w:firstRowFirstColumn="0" w:firstRowLastColumn="0" w:lastRowFirstColumn="0" w:lastRowLastColumn="0"/>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C7699D">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C7699D">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C7699D">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C7699D">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C7699D">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44C784C0"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B32297" w:rsidRPr="002D4EFE">
        <w:rPr>
          <w:rFonts w:hint="eastAsia"/>
          <w:b/>
          <w:bCs/>
        </w:rPr>
        <w:t>。</w:t>
      </w:r>
      <w:r w:rsidR="00B32297">
        <w:rPr>
          <w:rFonts w:hint="eastAsia"/>
        </w:rPr>
        <w:t>随着语料库的增加，编码长度可能突破上亿维。</w:t>
      </w:r>
    </w:p>
    <w:p w14:paraId="1AB4197F" w14:textId="0441CAD1" w:rsidR="005C33DB" w:rsidRDefault="00B32297" w:rsidP="00B32297">
      <w:pPr>
        <w:pStyle w:val="22"/>
        <w:ind w:firstLine="482"/>
      </w:pPr>
      <w:r w:rsidRPr="002D4EFE">
        <w:rPr>
          <w:rFonts w:hint="eastAsia"/>
          <w:b/>
          <w:bCs/>
        </w:rPr>
        <w:t>2</w:t>
      </w:r>
      <w:r w:rsidRPr="002D4EFE">
        <w:rPr>
          <w:b/>
          <w:bCs/>
        </w:rPr>
        <w:t xml:space="preserve">. </w:t>
      </w:r>
      <w:r w:rsidRPr="002D4EFE">
        <w:rPr>
          <w:rFonts w:hint="eastAsia"/>
          <w:b/>
          <w:bCs/>
        </w:rPr>
        <w:t>两个向量之间的表示没有任何</w:t>
      </w:r>
      <w:r w:rsidR="002D4EFE" w:rsidRPr="002D4EFE">
        <w:rPr>
          <w:rFonts w:hint="eastAsia"/>
          <w:b/>
          <w:bCs/>
        </w:rPr>
        <w:t>联系</w:t>
      </w:r>
      <w:r w:rsidRPr="002D4EFE">
        <w:rPr>
          <w:rFonts w:hint="eastAsia"/>
          <w:b/>
          <w:bCs/>
        </w:rPr>
        <w:t>。</w:t>
      </w:r>
      <w:r>
        <w:rPr>
          <w:rFonts w:hint="eastAsia"/>
        </w:rPr>
        <w:t>也就是说我们不能通过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725DB908" w14:textId="358C8CBE" w:rsidR="00EB29B4" w:rsidRDefault="00CD02B5" w:rsidP="00B32297">
      <w:pPr>
        <w:pStyle w:val="22"/>
      </w:pPr>
      <w:r>
        <w:rPr>
          <w:rFonts w:hint="eastAsia"/>
        </w:rPr>
        <w:t>Word</w:t>
      </w:r>
      <w:r>
        <w:t>2</w:t>
      </w:r>
      <w:r>
        <w:rPr>
          <w:rFonts w:hint="eastAsia"/>
        </w:rPr>
        <w:t>Vec</w:t>
      </w:r>
      <w:r>
        <w:rPr>
          <w:rFonts w:hint="eastAsia"/>
        </w:rPr>
        <w:t>的出现</w:t>
      </w:r>
      <w:r w:rsidR="00EB29B4">
        <w:rPr>
          <w:rFonts w:hint="eastAsia"/>
        </w:rPr>
        <w:t>克服</w:t>
      </w:r>
      <w:r w:rsidR="00EB29B4">
        <w:rPr>
          <w:rFonts w:hint="eastAsia"/>
        </w:rPr>
        <w:t>One</w:t>
      </w:r>
      <w:r w:rsidR="00EB29B4">
        <w:t>-</w:t>
      </w:r>
      <w:r w:rsidR="00EB29B4">
        <w:rPr>
          <w:rFonts w:hint="eastAsia"/>
        </w:rPr>
        <w:t>Hot</w:t>
      </w:r>
      <w:r w:rsidR="00EB29B4">
        <w:rPr>
          <w:rFonts w:hint="eastAsia"/>
        </w:rPr>
        <w:t>编码上述存在的缺点</w:t>
      </w:r>
      <w:r>
        <w:rPr>
          <w:rFonts w:hint="eastAsia"/>
        </w:rPr>
        <w:t>。其基本思想是将所有词映射为一个固定长度的短向量，这些短向量构成了</w:t>
      </w:r>
      <w:r w:rsidR="00CE1573">
        <w:rPr>
          <w:rFonts w:hint="eastAsia"/>
        </w:rPr>
        <w:t>一个词向量空间，每个词向量对应了该向量空间中的一个点。那么我们就可以通过计算向量在空间中的距离来判断两个向量之间的相似程度。</w:t>
      </w:r>
    </w:p>
    <w:p w14:paraId="6C0028CA" w14:textId="6C1080BE" w:rsidR="00CE1573" w:rsidRDefault="00CE1573" w:rsidP="00B32297">
      <w:pPr>
        <w:pStyle w:val="22"/>
      </w:pPr>
      <w:r>
        <w:rPr>
          <w:rFonts w:hint="eastAsia"/>
        </w:rPr>
        <w:t>而词向量的产生是一个轻型神经网络训练过程中的副产物。</w:t>
      </w:r>
      <w:r>
        <w:rPr>
          <w:rFonts w:hint="eastAsia"/>
        </w:rPr>
        <w:t>Word</w:t>
      </w:r>
      <w:r>
        <w:t>2</w:t>
      </w:r>
      <w:r>
        <w:rPr>
          <w:rFonts w:hint="eastAsia"/>
        </w:rPr>
        <w:t>Vec</w:t>
      </w:r>
      <w:r>
        <w:rPr>
          <w:rFonts w:hint="eastAsia"/>
        </w:rPr>
        <w:t>有两种经典的模型：</w:t>
      </w:r>
      <w:r>
        <w:rPr>
          <w:rFonts w:hint="eastAsia"/>
        </w:rPr>
        <w:t>CBOW</w:t>
      </w:r>
      <w:r>
        <w:rPr>
          <w:rFonts w:hint="eastAsia"/>
        </w:rPr>
        <w:t>和</w:t>
      </w:r>
      <w:r>
        <w:rPr>
          <w:rFonts w:hint="eastAsia"/>
        </w:rPr>
        <w:t>Skip</w:t>
      </w:r>
      <w:r>
        <w:t>-gram</w:t>
      </w:r>
      <w:r>
        <w:rPr>
          <w:rFonts w:hint="eastAsia"/>
        </w:rPr>
        <w:t>。它们的结构如下图所示：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0252326B">
            <wp:extent cx="4572676" cy="234315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01985" cy="2358169"/>
                    </a:xfrm>
                    <a:prstGeom prst="rect">
                      <a:avLst/>
                    </a:prstGeom>
                  </pic:spPr>
                </pic:pic>
              </a:graphicData>
            </a:graphic>
          </wp:inline>
        </w:drawing>
      </w:r>
    </w:p>
    <w:p w14:paraId="5027EBE3" w14:textId="5C9BDB6B" w:rsidR="00CE1573" w:rsidRDefault="0033360B" w:rsidP="0033360B">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4</w:t>
      </w:r>
      <w:r w:rsidR="00027A66">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来预测周围词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74204D4A" w:rsidR="00544CBF" w:rsidRDefault="00544CBF" w:rsidP="00B32297">
      <w:pPr>
        <w:pStyle w:val="22"/>
      </w:pPr>
      <w:r>
        <w:rPr>
          <w:rFonts w:hint="eastAsia"/>
        </w:rPr>
        <w:t>CBOW</w:t>
      </w:r>
      <w:r>
        <w:rPr>
          <w:rFonts w:hint="eastAsia"/>
        </w:rPr>
        <w:t>简化版的模型（仅输入一个词）如下图所示：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0B0A50C4">
            <wp:extent cx="4932045" cy="249809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498090"/>
                    </a:xfrm>
                    <a:prstGeom prst="rect">
                      <a:avLst/>
                    </a:prstGeom>
                  </pic:spPr>
                </pic:pic>
              </a:graphicData>
            </a:graphic>
          </wp:inline>
        </w:drawing>
      </w:r>
    </w:p>
    <w:p w14:paraId="0ACA95A5" w14:textId="7655BD25" w:rsidR="003523AB" w:rsidRDefault="00D53DDD" w:rsidP="00DC1CE8">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5</w:t>
      </w:r>
      <w:r w:rsidR="00027A66">
        <w:fldChar w:fldCharType="end"/>
      </w:r>
      <w:r>
        <w:t xml:space="preserve"> </w:t>
      </w:r>
      <w:r>
        <w:rPr>
          <w:rFonts w:hint="eastAsia"/>
        </w:rPr>
        <w:t>CBOW</w:t>
      </w:r>
      <w:r>
        <w:rPr>
          <w:rFonts w:hint="eastAsia"/>
        </w:rPr>
        <w:t>简化版模型</w:t>
      </w:r>
    </w:p>
    <w:p w14:paraId="337A59E6" w14:textId="41F4893B"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，中间的隐层大小为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r w:rsidR="00A86911">
        <w:rPr>
          <w:rFonts w:hint="eastAsia"/>
        </w:rPr>
        <w:t>个神经元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r>
        <w:rPr>
          <w:rFonts w:hint="eastAsia"/>
        </w:rPr>
        <w:t>个神经元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输入层向量到隐层之间的权值可以用一个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r w:rsidR="00824446">
        <w:rPr>
          <w:rFonts w:hint="eastAsia"/>
        </w:rPr>
        <w:t>隐层得到的结果是由输入向量乘权重矩阵得到的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，相乘后隐层的值等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C24AC7" w:rsidP="00B32297">
      <w:pPr>
        <w:pStyle w:val="22"/>
      </w:pPr>
      <m:oMathPara>
        <m:oMath>
          <m:eqArr>
            <m:eqArrPr>
              <m:maxDist m:val="1"/>
              <m:ctrlPr>
                <w:rPr>
                  <w:rFonts w:ascii="XITS Math" w:hAnsi="XITS Math" w:cs="XITS Math"/>
                  <w:i/>
                </w:rPr>
              </m:ctrlPr>
            </m:eqArrPr>
            <m:e>
              <m:r>
                <w:rPr>
                  <w:rFonts w:ascii="XITS Math" w:hAnsi="XITS Math" w:cs="XITS Math"/>
                </w:rPr>
                <m:t>h=</m:t>
              </m:r>
              <m:sSup>
                <m:sSupPr>
                  <m:ctrlPr>
                    <w:rPr>
                      <w:rFonts w:ascii="XITS Math" w:hAnsi="XITS Math" w:cs="XITS Math"/>
                      <w:i/>
                    </w:rPr>
                  </m:ctrlPr>
                </m:sSupPr>
                <m:e>
                  <m:r>
                    <w:rPr>
                      <w:rFonts w:ascii="XITS Math" w:hAnsi="XITS Math" w:cs="XITS Math"/>
                    </w:rPr>
                    <m:t>W</m:t>
                  </m:r>
                </m:e>
                <m:sup>
                  <m:r>
                    <w:rPr>
                      <w:rFonts w:ascii="XITS Math" w:hAnsi="XITS Math" w:cs="XITS Math"/>
                    </w:rPr>
                    <m:t>T</m:t>
                  </m:r>
                </m:sup>
              </m:sSup>
              <m:r>
                <w:rPr>
                  <w:rFonts w:ascii="XITS Math" w:hAnsi="XITS Math" w:cs="XITS Math"/>
                </w:rPr>
                <m:t>∙X=</m:t>
              </m:r>
              <m:sSubSup>
                <m:sSubSupPr>
                  <m:ctrlPr>
                    <w:rPr>
                      <w:rFonts w:ascii="XITS Math" w:hAnsi="XITS Math" w:cs="XITS Math"/>
                      <w:i/>
                    </w:rPr>
                  </m:ctrlPr>
                </m:sSubSupPr>
                <m:e>
                  <m:r>
                    <w:rPr>
                      <w:rFonts w:ascii="XITS Math" w:hAnsi="XITS Math" w:cs="XITS Math"/>
                    </w:rPr>
                    <m:t>W</m:t>
                  </m:r>
                </m:e>
                <m:sub>
                  <m:r>
                    <w:rPr>
                      <w:rFonts w:ascii="XITS Math" w:hAnsi="XITS Math" w:cs="XITS Math"/>
                    </w:rPr>
                    <m:t>k,.</m:t>
                  </m:r>
                </m:sub>
                <m:sup>
                  <m:r>
                    <w:rPr>
                      <w:rFonts w:ascii="XITS Math" w:hAnsi="XITS Math" w:cs="XITS Math"/>
                    </w:rPr>
                    <m:t>T</m:t>
                  </m:r>
                </m:sup>
              </m:sSubSup>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wI</m:t>
                  </m:r>
                </m:sub>
                <m:sup>
                  <m:r>
                    <w:rPr>
                      <w:rFonts w:ascii="XITS Math" w:hAnsi="XITS Math" w:cs="XITS Math"/>
                    </w:rPr>
                    <m:t>T</m:t>
                  </m:r>
                </m:sup>
              </m:sSubSup>
              <m:r>
                <w:rPr>
                  <w:rFonts w:ascii="XITS Math" w:hAnsi="XITS Math" w:cs="XITS Math"/>
                </w:rP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r w:rsidR="003E236F">
        <w:rPr>
          <w:rFonts w:hint="eastAsia"/>
        </w:rPr>
        <w:t>在隐层到输出层之间有另一个权重矩阵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C24AC7" w:rsidP="00B32297">
      <w:pPr>
        <w:pStyle w:val="22"/>
      </w:pPr>
      <m:oMathPara>
        <m:oMath>
          <m:eqArr>
            <m:eqArrPr>
              <m:maxDist m:val="1"/>
              <m:ctrlPr>
                <w:rPr>
                  <w:rFonts w:ascii="XITS Math" w:hAnsi="XITS Math" w:cs="XITS Math"/>
                  <w:i/>
                </w:rPr>
              </m:ctrlPr>
            </m:eqArrPr>
            <m:e>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m:t>
                  </m:r>
                  <m:r>
                    <w:rPr>
                      <w:rFonts w:ascii="XITS Math" w:hAnsi="XITS Math" w:cs="XITS Math" w:hint="eastAsia"/>
                    </w:rPr>
                    <m:t>j</m:t>
                  </m:r>
                </m:sub>
                <m:sup>
                  <m:r>
                    <w:rPr>
                      <w:rFonts w:ascii="XITS Math" w:hAnsi="XITS Math" w:cs="XITS Math"/>
                    </w:rPr>
                    <m:t>'T</m:t>
                  </m:r>
                </m:sup>
              </m:sSubSup>
              <m:r>
                <w:rPr>
                  <w:rFonts w:ascii="XITS Math" w:hAnsi="XITS Math" w:cs="XITS Math"/>
                </w:rP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C24AC7" w:rsidP="00B32297">
      <w:pPr>
        <w:pStyle w:val="22"/>
      </w:pPr>
      <m:oMathPara>
        <m:oMath>
          <m:eqArr>
            <m:eqArrPr>
              <m:maxDist m:val="1"/>
              <m:ctrlPr>
                <w:rPr>
                  <w:rFonts w:ascii="XITS Math" w:hAnsi="XITS Math"/>
                  <w:i/>
                </w:rPr>
              </m:ctrlPr>
            </m:eqArrPr>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j</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r>
                <w:rPr>
                  <w:rFonts w:ascii="XITS Math" w:hAnsi="XITS Math"/>
                </w:rPr>
                <m:t>=</m:t>
              </m:r>
              <m:sSub>
                <m:sSubPr>
                  <m:ctrlPr>
                    <w:rPr>
                      <w:rFonts w:ascii="XITS Math" w:hAnsi="XITS Math"/>
                    </w:rPr>
                  </m:ctrlPr>
                </m:sSubPr>
                <m:e>
                  <m:r>
                    <w:rPr>
                      <w:rFonts w:ascii="XITS Math" w:hAnsi="XITS Math"/>
                    </w:rPr>
                    <m:t>y</m:t>
                  </m:r>
                </m:e>
                <m:sub>
                  <m:r>
                    <w:rPr>
                      <w:rFonts w:ascii="XITS Math" w:hAnsi="XITS Math"/>
                    </w:rPr>
                    <m:t>j</m:t>
                  </m:r>
                </m:sub>
              </m:sSub>
              <m:r>
                <w:rPr>
                  <w:rFonts w:ascii="XITS Math" w:hAnsi="XITS Math"/>
                </w:rPr>
                <m:t>=</m:t>
              </m:r>
              <m:f>
                <m:fPr>
                  <m:ctrlPr>
                    <w:rPr>
                      <w:rFonts w:ascii="XITS Math" w:hAnsi="XITS Math"/>
                    </w:rPr>
                  </m:ctrlPr>
                </m:fPr>
                <m:num>
                  <m:func>
                    <m:funcPr>
                      <m:ctrlPr>
                        <w:rPr>
                          <w:rFonts w:ascii="XITS Math" w:hAnsi="XITS Math"/>
                        </w:rPr>
                      </m:ctrlPr>
                    </m:funcPr>
                    <m:fName>
                      <m:r>
                        <m:rPr>
                          <m:sty m:val="p"/>
                        </m:rPr>
                        <w:rPr>
                          <w:rFonts w:ascii="XITS Math" w:hAnsi="XITS Math"/>
                        </w:rPr>
                        <m:t>exp</m:t>
                      </m: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j</m:t>
                              </m:r>
                            </m:sub>
                          </m:sSub>
                        </m:e>
                      </m:d>
                    </m:e>
                  </m:func>
                </m:num>
                <m:den>
                  <m:nary>
                    <m:naryPr>
                      <m:chr m:val="∑"/>
                      <m:limLoc m:val="undOvr"/>
                      <m:grow m:val="1"/>
                      <m:ctrlPr>
                        <w:rPr>
                          <w:rFonts w:ascii="XITS Math" w:hAnsi="XITS Math"/>
                        </w:rPr>
                      </m:ctrlPr>
                    </m:naryPr>
                    <m:sub>
                      <m:r>
                        <m:rPr>
                          <m:sty m:val="p"/>
                        </m:rPr>
                        <w:rPr>
                          <w:rFonts w:ascii="XITS Math" w:hAnsi="XITS Math"/>
                        </w:rPr>
                        <m:t>k</m:t>
                      </m:r>
                      <m:r>
                        <w:rPr>
                          <w:rFonts w:ascii="XITS Math" w:hAnsi="XITS Math"/>
                        </w:rPr>
                        <m:t>=1</m:t>
                      </m:r>
                    </m:sub>
                    <m:sup>
                      <m:r>
                        <w:rPr>
                          <w:rFonts w:ascii="XITS Math" w:hAnsi="XITS Math"/>
                        </w:rPr>
                        <m:t>V</m:t>
                      </m:r>
                    </m:sup>
                    <m:e>
                      <m:r>
                        <w:rPr>
                          <w:rFonts w:ascii="XITS Math" w:hAnsi="XITS Math"/>
                        </w:rPr>
                        <m:t> </m:t>
                      </m:r>
                    </m:e>
                  </m:nary>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i/>
                                </w:rPr>
                              </m:ctrlPr>
                            </m:sSubPr>
                            <m:e>
                              <m:r>
                                <w:rPr>
                                  <w:rFonts w:ascii="XITS Math" w:hAnsi="XITS Math"/>
                                </w:rPr>
                                <m:t>u</m:t>
                              </m:r>
                            </m:e>
                            <m:sub>
                              <m:r>
                                <w:rPr>
                                  <w:rFonts w:ascii="XITS Math" w:hAnsi="XITS Math"/>
                                </w:rPr>
                                <m:t>k</m:t>
                              </m:r>
                            </m:sub>
                          </m:sSub>
                        </m:e>
                      </m:d>
                    </m:e>
                  </m:func>
                </m:den>
              </m:f>
              <m:r>
                <w:rPr>
                  <w:rFonts w:ascii="XITS Math" w:hAnsi="XITS Math"/>
                </w:rP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7B7874B1" w14:textId="2BD75968" w:rsidR="008D4146" w:rsidRPr="003C6296" w:rsidRDefault="008D4146" w:rsidP="00B32297">
      <w:pPr>
        <w:pStyle w:val="22"/>
      </w:pPr>
    </w:p>
    <w:p w14:paraId="5CCCAE59" w14:textId="06B6964A" w:rsidR="0079687C" w:rsidRPr="0079687C" w:rsidRDefault="00C24AC7" w:rsidP="00B32297">
      <w:pPr>
        <w:pStyle w:val="22"/>
      </w:pPr>
      <m:oMathPara>
        <m:oMath>
          <m:eqArr>
            <m:eqArrPr>
              <m:maxDist m:val="1"/>
              <m:ctrlPr>
                <w:rPr>
                  <w:rFonts w:ascii="XITS Math" w:hAnsi="XITS Math" w:cs="XITS Math"/>
                  <w:i/>
                </w:rPr>
              </m:ctrlPr>
            </m:eqArrPr>
            <m:e>
              <m:r>
                <w:rPr>
                  <w:rFonts w:ascii="XITS Math" w:hAnsi="XITS Math" w:cs="XITS Math"/>
                </w:rPr>
                <m:t>p</m:t>
              </m:r>
              <m:d>
                <m:dPr>
                  <m:ctrlPr>
                    <w:rPr>
                      <w:rFonts w:ascii="XITS Math" w:hAnsi="XITS Math" w:cs="XITS Math"/>
                    </w:rPr>
                  </m:ctrlPr>
                </m:dPr>
                <m:e>
                  <m:sSub>
                    <m:sSubPr>
                      <m:ctrlPr>
                        <w:rPr>
                          <w:rFonts w:ascii="XITS Math" w:hAnsi="XITS Math" w:cs="XITS Math"/>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rPr>
                      </m:ctrlPr>
                    </m:sSubPr>
                    <m:e>
                      <m:r>
                        <w:rPr>
                          <w:rFonts w:ascii="XITS Math" w:hAnsi="XITS Math" w:cs="XITS Math"/>
                        </w:rPr>
                        <m:t>w</m:t>
                      </m:r>
                    </m:e>
                    <m:sub>
                      <m:r>
                        <w:rPr>
                          <w:rFonts w:ascii="XITS Math" w:hAnsi="XITS Math" w:cs="XITS Math"/>
                        </w:rPr>
                        <m:t>I</m:t>
                      </m:r>
                    </m:sub>
                  </m:sSub>
                </m:e>
              </m:d>
              <m:r>
                <w:rPr>
                  <w:rFonts w:ascii="XITS Math" w:hAnsi="XITS Math" w:cs="XITS Math"/>
                </w:rPr>
                <m:t>=</m:t>
              </m:r>
              <m:f>
                <m:fPr>
                  <m:ctrlPr>
                    <w:rPr>
                      <w:rFonts w:ascii="XITS Math" w:hAnsi="XITS Math" w:cs="XITS Math"/>
                    </w:rPr>
                  </m:ctrlPr>
                </m:fPr>
                <m:num>
                  <m:func>
                    <m:funcPr>
                      <m:ctrlPr>
                        <w:rPr>
                          <w:rFonts w:ascii="XITS Math" w:hAnsi="XITS Math" w:cs="XITS Math"/>
                        </w:rPr>
                      </m:ctrlPr>
                    </m:funcPr>
                    <m:fName>
                      <m:r>
                        <m:rPr>
                          <m:sty m:val="p"/>
                        </m:rPr>
                        <w:rPr>
                          <w:rFonts w:ascii="XITS Math" w:hAnsi="XITS Math" w:cs="XITS Math"/>
                        </w:rPr>
                        <m:t>exp</m:t>
                      </m:r>
                    </m:fName>
                    <m:e>
                      <m:d>
                        <m:dPr>
                          <m:ctrlPr>
                            <w:rPr>
                              <w:rFonts w:ascii="XITS Math" w:hAnsi="XITS Math" w:cs="XITS Math"/>
                            </w:rPr>
                          </m:ctrlPr>
                        </m:dPr>
                        <m:e>
                          <m:sSup>
                            <m:sSupPr>
                              <m:ctrlPr>
                                <w:rPr>
                                  <w:rFonts w:ascii="XITS Math" w:hAnsi="XITS Math" w:cs="XITS Math"/>
                                  <w:i/>
                                </w:rPr>
                              </m:ctrlPr>
                            </m:sSup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j</m:t>
                                      </m:r>
                                    </m:sub>
                                  </m:sSub>
                                </m:sub>
                                <m:sup>
                                  <m:r>
                                    <m:rPr>
                                      <m:sty m:val="p"/>
                                    </m:rPr>
                                    <w:rPr>
                                      <w:rFonts w:ascii="XITS Math" w:hAnsi="XITS Math" w:cs="XITS Math"/>
                                    </w:rPr>
                                    <m:t>'</m:t>
                                  </m:r>
                                </m:sup>
                              </m:sSubSup>
                            </m:e>
                            <m:sup>
                              <m:r>
                                <w:rPr>
                                  <w:rFonts w:ascii="XITS Math" w:hAnsi="XITS Math" w:cs="XITS Math"/>
                                </w:rPr>
                                <m:t>T</m:t>
                              </m:r>
                            </m:sup>
                          </m:s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num>
                <m:den>
                  <m:nary>
                    <m:naryPr>
                      <m:chr m:val="∑"/>
                      <m:limLoc m:val="undOvr"/>
                      <m:grow m:val="1"/>
                      <m:ctrlPr>
                        <w:rPr>
                          <w:rFonts w:ascii="XITS Math" w:hAnsi="XITS Math" w:cs="XITS Math"/>
                        </w:rPr>
                      </m:ctrlPr>
                    </m:naryPr>
                    <m:sub>
                      <m:r>
                        <m:rPr>
                          <m:sty m:val="p"/>
                        </m:rPr>
                        <w:rPr>
                          <w:rFonts w:ascii="XITS Math" w:hAnsi="XITS Math" w:cs="XITS Math"/>
                        </w:rPr>
                        <m:t>k</m:t>
                      </m:r>
                      <m:r>
                        <w:rPr>
                          <w:rFonts w:ascii="XITS Math" w:hAnsi="XITS Math" w:cs="XITS Math"/>
                        </w:rPr>
                        <m:t>=1</m:t>
                      </m:r>
                    </m:sub>
                    <m:sup>
                      <m:r>
                        <w:rPr>
                          <w:rFonts w:ascii="XITS Math" w:hAnsi="XITS Math" w:cs="XITS Math"/>
                        </w:rPr>
                        <m:t>V</m:t>
                      </m:r>
                    </m:sup>
                    <m:e>
                      <m:r>
                        <w:rPr>
                          <w:rFonts w:ascii="XITS Math" w:hAnsi="XITS Math" w:cs="XITS Math"/>
                        </w:rPr>
                        <m:t> </m:t>
                      </m:r>
                    </m:e>
                  </m:nary>
                  <m:func>
                    <m:funcPr>
                      <m:ctrlPr>
                        <w:rPr>
                          <w:rFonts w:ascii="XITS Math" w:hAnsi="XITS Math" w:cs="Cambria"/>
                          <w:i/>
                        </w:rPr>
                      </m:ctrlPr>
                    </m:funcPr>
                    <m:fName>
                      <m:r>
                        <m:rPr>
                          <m:sty m:val="p"/>
                        </m:rPr>
                        <w:rPr>
                          <w:rFonts w:ascii="XITS Math" w:hAnsi="XITS Math" w:cs="XITS Math"/>
                        </w:rPr>
                        <m:t>exp</m:t>
                      </m:r>
                      <m:ctrlPr>
                        <w:rPr>
                          <w:rFonts w:ascii="XITS Math" w:hAnsi="XITS Math" w:cs="XITS Math"/>
                        </w:rPr>
                      </m:ctrlPr>
                    </m:fName>
                    <m:e>
                      <m:d>
                        <m:dPr>
                          <m:ctrlPr>
                            <w:rPr>
                              <w:rFonts w:ascii="XITS Math" w:hAnsi="XITS Math" w:cs="XITS Math"/>
                            </w:rPr>
                          </m:ctrlPr>
                        </m:d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i/>
                                    </w:rPr>
                                  </m:ctrlPr>
                                </m:sSubPr>
                                <m:e>
                                  <m:r>
                                    <w:rPr>
                                      <w:rFonts w:ascii="XITS Math" w:hAnsi="XITS Math" w:cs="XITS Math"/>
                                    </w:rPr>
                                    <m:t>w</m:t>
                                  </m:r>
                                </m:e>
                                <m:sub>
                                  <m:r>
                                    <w:rPr>
                                      <w:rFonts w:ascii="XITS Math" w:hAnsi="XITS Math" w:cs="XITS Math"/>
                                    </w:rPr>
                                    <m:t>k</m:t>
                                  </m:r>
                                </m:sub>
                              </m:sSub>
                            </m:sub>
                            <m:sup>
                              <m:r>
                                <m:rPr>
                                  <m:sty m:val="p"/>
                                </m:rPr>
                                <w:rPr>
                                  <w:rFonts w:ascii="XITS Math" w:hAnsi="XITS Math" w:cs="XITS Math"/>
                                </w:rPr>
                                <m:t>'</m:t>
                              </m:r>
                            </m:sup>
                          </m:sSub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den>
              </m:f>
              <m:r>
                <w:rPr>
                  <w:rFonts w:ascii="XITS Math" w:hAnsi="XITS Math" w:cs="XITS Math"/>
                </w:rPr>
                <m:t>#(2-17)</m:t>
              </m:r>
            </m:e>
          </m:eqArr>
        </m:oMath>
      </m:oMathPara>
    </w:p>
    <w:p w14:paraId="55F5BED9" w14:textId="4FA7699E" w:rsidR="00D34150" w:rsidRDefault="00D34150" w:rsidP="00B32297">
      <w:pPr>
        <w:pStyle w:val="22"/>
      </w:pPr>
    </w:p>
    <w:p w14:paraId="5521E767" w14:textId="03E13B76" w:rsidR="001C2A30" w:rsidRPr="001C2A30" w:rsidRDefault="00C24AC7" w:rsidP="001C2A30">
      <w:pPr>
        <w:pStyle w:val="22"/>
        <w:textAlignment w:val="center"/>
      </w:pPr>
      <m:oMathPara>
        <m:oMath>
          <m:eqArr>
            <m:eqArrPr>
              <m:maxDist m:val="1"/>
              <m:ctrlPr>
                <w:rPr>
                  <w:rFonts w:ascii="XITS Math" w:hAnsi="XITS Math"/>
                  <w:i/>
                </w:rPr>
              </m:ctrlPr>
            </m:eqArrPr>
            <m:e>
              <m:eqArr>
                <m:eqArrPr>
                  <m:rSpRule m:val="1"/>
                  <m:ctrlPr>
                    <w:rPr>
                      <w:rFonts w:ascii="XITS Math" w:hAnsi="XITS Math"/>
                    </w:rPr>
                  </m:ctrlPr>
                </m:eqArrPr>
                <m:e>
                  <m:r>
                    <w:rPr>
                      <w:rFonts w:ascii="XITS Math" w:hAnsi="XITS Math"/>
                    </w:rPr>
                    <m:t>L&amp;=</m:t>
                  </m:r>
                  <m:func>
                    <m:funcPr>
                      <m:ctrlPr>
                        <w:rPr>
                          <w:rFonts w:ascii="XITS Math" w:hAnsi="XITS Math" w:cs="Cambria"/>
                          <w:i/>
                        </w:rPr>
                      </m:ctrlPr>
                    </m:funcPr>
                    <m:fName>
                      <m:r>
                        <m:rPr>
                          <m:sty m:val="p"/>
                        </m:rPr>
                        <w:rPr>
                          <w:rFonts w:ascii="XITS Math" w:hAnsi="XITS Math" w:cs="Cambria"/>
                        </w:rPr>
                        <m:t>max</m:t>
                      </m:r>
                    </m:fName>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O</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e>
                  </m:func>
                </m:e>
                <m:e>
                  <m:r>
                    <w:rPr>
                      <w:rFonts w:ascii="XITS Math" w:hAnsi="XITS Math"/>
                    </w:rPr>
                    <m:t>&amp;=</m:t>
                  </m:r>
                  <m:func>
                    <m:funcPr>
                      <m:ctrlPr>
                        <w:rPr>
                          <w:rFonts w:ascii="XITS Math" w:hAnsi="XITS Math" w:cs="Cambria"/>
                          <w:i/>
                        </w:rPr>
                      </m:ctrlPr>
                    </m:funcPr>
                    <m:fName>
                      <m:r>
                        <m:rPr>
                          <m:sty m:val="p"/>
                        </m:rPr>
                        <w:rPr>
                          <w:rFonts w:ascii="XITS Math" w:hAnsi="XITS Math" w:cs="Cambria"/>
                        </w:rPr>
                        <m:t>max</m:t>
                      </m:r>
                      <m:ctrlPr>
                        <w:rPr>
                          <w:rFonts w:ascii="XITS Math" w:hAnsi="XITS Math"/>
                          <w:i/>
                        </w:rPr>
                      </m:ctrlP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sSub>
                            <m:sSubPr>
                              <m:ctrlPr>
                                <w:rPr>
                                  <w:rFonts w:ascii="XITS Math" w:hAnsi="XITS Math"/>
                                </w:rPr>
                              </m:ctrlPr>
                            </m:sSubPr>
                            <m:e>
                              <m:r>
                                <w:rPr>
                                  <w:rFonts w:ascii="XITS Math" w:hAnsi="XITS Math"/>
                                </w:rPr>
                                <m:t>y</m:t>
                              </m:r>
                            </m:e>
                            <m:sub>
                              <m:sSup>
                                <m:sSupPr>
                                  <m:ctrlPr>
                                    <w:rPr>
                                      <w:rFonts w:ascii="XITS Math" w:hAnsi="XITS Math"/>
                                    </w:rPr>
                                  </m:ctrlPr>
                                </m:sSupPr>
                                <m:e>
                                  <m:r>
                                    <w:rPr>
                                      <w:rFonts w:ascii="XITS Math" w:hAnsi="XITS Math"/>
                                    </w:rPr>
                                    <m:t>j</m:t>
                                  </m:r>
                                </m:e>
                                <m:sup>
                                  <m:r>
                                    <w:rPr>
                                      <w:rFonts w:ascii="XITS Math" w:hAnsi="XITS Math"/>
                                    </w:rPr>
                                    <m:t>*</m:t>
                                  </m:r>
                                </m:sup>
                              </m:sSup>
                            </m:sub>
                          </m:sSub>
                        </m:e>
                      </m:func>
                    </m:e>
                  </m:func>
                  <m:ctrlPr>
                    <w:rPr>
                      <w:rFonts w:ascii="Cambria Math" w:eastAsia="Cambria Math" w:hAnsi="Cambria Math" w:cs="Cambria Math"/>
                      <w:i/>
                    </w:rPr>
                  </m:ctrlPr>
                </m:e>
                <m:e>
                  <m:r>
                    <w:rPr>
                      <w:rFonts w:ascii="XITS Math" w:hAnsi="XITS Math"/>
                    </w:rPr>
                    <m:t>&amp;=</m:t>
                  </m:r>
                  <m:sSub>
                    <m:sSubPr>
                      <m:ctrlPr>
                        <w:rPr>
                          <w:rFonts w:ascii="XITS Math" w:hAnsi="XITS Math"/>
                        </w:rPr>
                      </m:ctrlPr>
                    </m:sSubPr>
                    <m:e>
                      <m:r>
                        <w:rPr>
                          <w:rFonts w:ascii="XITS Math" w:hAnsi="XITS Math"/>
                        </w:rPr>
                        <m:t>u</m:t>
                      </m:r>
                    </m:e>
                    <m:sub>
                      <m:sSup>
                        <m:sSupPr>
                          <m:ctrlPr>
                            <w:rPr>
                              <w:rFonts w:ascii="XITS Math" w:hAnsi="XITS Math"/>
                            </w:rPr>
                          </m:ctrlPr>
                        </m:sSupPr>
                        <m:e>
                          <m:r>
                            <w:rPr>
                              <w:rFonts w:ascii="XITS Math" w:hAnsi="XITS Math"/>
                            </w:rPr>
                            <m:t>j</m:t>
                          </m:r>
                        </m:e>
                        <m:sup>
                          <m:r>
                            <w:rPr>
                              <w:rFonts w:ascii="XITS Math" w:hAnsi="XITS Math"/>
                            </w:rPr>
                            <m:t>*</m:t>
                          </m:r>
                        </m:sup>
                      </m:sSup>
                    </m:sub>
                  </m:sSub>
                  <m:r>
                    <w:rPr>
                      <w:rFonts w:ascii="XITS Math" w:hAnsi="XITS Math"/>
                    </w:rPr>
                    <m:t>-</m:t>
                  </m:r>
                  <m:func>
                    <m:funcPr>
                      <m:ctrlPr>
                        <w:rPr>
                          <w:rFonts w:ascii="XITS Math" w:hAnsi="XITS Math" w:cs="Cambria"/>
                          <w:i/>
                        </w:rPr>
                      </m:ctrlPr>
                    </m:funcPr>
                    <m:fName>
                      <m:r>
                        <m:rPr>
                          <m:sty m:val="p"/>
                        </m:rPr>
                        <w:rPr>
                          <w:rFonts w:ascii="XITS Math" w:hAnsi="XITS Math"/>
                        </w:rPr>
                        <m:t>log</m:t>
                      </m:r>
                      <m:ctrlPr>
                        <w:rPr>
                          <w:rFonts w:ascii="XITS Math" w:hAnsi="XITS Math"/>
                          <w:i/>
                        </w:rPr>
                      </m:ctrlPr>
                    </m:fName>
                    <m:e>
                      <m:nary>
                        <m:naryPr>
                          <m:chr m:val="∑"/>
                          <m:limLoc m:val="subSup"/>
                          <m:ctrlPr>
                            <w:rPr>
                              <w:rFonts w:ascii="XITS Math" w:hAnsi="XITS Math"/>
                            </w:rPr>
                          </m:ctrlPr>
                        </m:naryPr>
                        <m:sub>
                          <m:r>
                            <w:rPr>
                              <w:rFonts w:ascii="XITS Math" w:hAnsi="XITS Math"/>
                            </w:rPr>
                            <m:t>k=1</m:t>
                          </m:r>
                        </m:sub>
                        <m:sup>
                          <m:r>
                            <w:rPr>
                              <w:rFonts w:ascii="XITS Math" w:hAnsi="XITS Math"/>
                            </w:rPr>
                            <m:t>V</m:t>
                          </m:r>
                        </m:sup>
                        <m:e>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k</m:t>
                                      </m:r>
                                    </m:sub>
                                  </m:sSub>
                                </m:e>
                              </m:d>
                            </m:e>
                          </m:func>
                        </m:e>
                      </m:nary>
                    </m:e>
                  </m:func>
                </m:e>
              </m:eqArr>
              <m:r>
                <w:rPr>
                  <w:rFonts w:ascii="XITS Math" w:hAnsi="XITS Math"/>
                </w:rPr>
                <m:t>#(2-18)</m:t>
              </m:r>
            </m:e>
          </m:eqArr>
        </m:oMath>
      </m:oMathPara>
    </w:p>
    <w:p w14:paraId="03C747E9" w14:textId="0DD7CEC8" w:rsidR="000D63FD" w:rsidRPr="000D63FD" w:rsidRDefault="000D63FD" w:rsidP="000D63FD">
      <w:pPr>
        <w:pStyle w:val="22"/>
        <w:textAlignment w:val="center"/>
      </w:pPr>
    </w:p>
    <w:p w14:paraId="648BA39E" w14:textId="3CC7CAE1" w:rsidR="00D34150" w:rsidRDefault="00CE502D" w:rsidP="00B32297">
      <w:pPr>
        <w:pStyle w:val="22"/>
      </w:pPr>
      <w:r w:rsidRPr="00CE502D">
        <w:rPr>
          <w:rFonts w:hint="eastAsia"/>
          <w:highlight w:val="yellow"/>
        </w:rPr>
        <w:t>梯度下降</w:t>
      </w:r>
      <w:r w:rsidRPr="00CE502D">
        <w:rPr>
          <w:rFonts w:hint="eastAsia"/>
          <w:highlight w:val="yellow"/>
        </w:rPr>
        <w:t>BP</w:t>
      </w:r>
      <w:r w:rsidRPr="00CE502D">
        <w:rPr>
          <w:rFonts w:hint="eastAsia"/>
          <w:highlight w:val="yellow"/>
        </w:rPr>
        <w:t>部分先跳过</w:t>
      </w:r>
      <w:r>
        <w:rPr>
          <w:rFonts w:hint="eastAsia"/>
          <w:highlight w:val="yellow"/>
        </w:rPr>
        <w:t>，回头再写</w:t>
      </w:r>
    </w:p>
    <w:p w14:paraId="12B0296A" w14:textId="64529EF9" w:rsidR="008D4146" w:rsidRDefault="004A432B" w:rsidP="00B32297">
      <w:pPr>
        <w:pStyle w:val="22"/>
      </w:pPr>
      <w:r>
        <w:rPr>
          <w:rFonts w:hint="eastAsia"/>
        </w:rPr>
        <w:t>梯度下降的过程如图</w:t>
      </w:r>
      <w:r>
        <w:rPr>
          <w:rFonts w:hint="eastAsia"/>
        </w:rPr>
        <w:t>2</w:t>
      </w:r>
      <w:r>
        <w:t>-16</w:t>
      </w:r>
      <w:r>
        <w:rPr>
          <w:rFonts w:hint="eastAsia"/>
        </w:rPr>
        <w:t>所示：</w:t>
      </w:r>
    </w:p>
    <w:p w14:paraId="27A2D053" w14:textId="77777777" w:rsidR="00F02142" w:rsidRDefault="00A97167" w:rsidP="00F02142">
      <w:pPr>
        <w:pStyle w:val="22"/>
        <w:keepNext/>
        <w:ind w:firstLineChars="0" w:firstLine="0"/>
        <w:jc w:val="center"/>
      </w:pPr>
      <w:r>
        <w:rPr>
          <w:noProof/>
        </w:rPr>
        <w:drawing>
          <wp:inline distT="0" distB="0" distL="0" distR="0" wp14:anchorId="3A6CC81D" wp14:editId="0F495650">
            <wp:extent cx="4857750" cy="1837917"/>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4890452" cy="1850290"/>
                    </a:xfrm>
                    <a:prstGeom prst="rect">
                      <a:avLst/>
                    </a:prstGeom>
                    <a:noFill/>
                    <a:ln>
                      <a:noFill/>
                    </a:ln>
                  </pic:spPr>
                </pic:pic>
              </a:graphicData>
            </a:graphic>
          </wp:inline>
        </w:drawing>
      </w:r>
    </w:p>
    <w:p w14:paraId="0E2F830C" w14:textId="50637BD9" w:rsidR="00A97167" w:rsidRDefault="00F02142" w:rsidP="00F02142">
      <w:pPr>
        <w:pStyle w:val="af7"/>
        <w:rPr>
          <w:b/>
          <w:bCs/>
        </w:rPr>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6</w:t>
      </w:r>
      <w:r w:rsidR="00027A66">
        <w:fldChar w:fldCharType="end"/>
      </w:r>
      <w:r>
        <w:t xml:space="preserve"> </w:t>
      </w:r>
      <w:r>
        <w:rPr>
          <w:rFonts w:hint="eastAsia"/>
        </w:rPr>
        <w:t>Word</w:t>
      </w:r>
      <w:r>
        <w:t>2</w:t>
      </w:r>
      <w:r>
        <w:rPr>
          <w:rFonts w:hint="eastAsia"/>
        </w:rPr>
        <w:t>Vec</w:t>
      </w:r>
      <w:r>
        <w:rPr>
          <w:rFonts w:hint="eastAsia"/>
        </w:rPr>
        <w:t>梯度下降求最优权值</w:t>
      </w:r>
    </w:p>
    <w:p w14:paraId="526A8701" w14:textId="1E21B528" w:rsidR="00930B51" w:rsidRPr="009C4DEE" w:rsidRDefault="00930B51" w:rsidP="00BB264E">
      <w:pPr>
        <w:pStyle w:val="22"/>
        <w:ind w:firstLine="482"/>
        <w:rPr>
          <w:b/>
          <w:bCs/>
        </w:rPr>
      </w:pPr>
      <w:r w:rsidRPr="009C4DEE">
        <w:rPr>
          <w:rFonts w:hint="eastAsia"/>
          <w:b/>
          <w:bCs/>
        </w:rPr>
        <w:t>（</w:t>
      </w:r>
      <w:r w:rsidRPr="009C4DEE">
        <w:rPr>
          <w:rFonts w:hint="eastAsia"/>
          <w:b/>
          <w:bCs/>
        </w:rPr>
        <w:t>4</w:t>
      </w:r>
      <w:r w:rsidRPr="009C4DEE">
        <w:rPr>
          <w:rFonts w:hint="eastAsia"/>
          <w:b/>
          <w:bCs/>
        </w:rPr>
        <w:t>）如何</w:t>
      </w:r>
      <w:r w:rsidR="00237B3A" w:rsidRPr="009C4DEE">
        <w:rPr>
          <w:rFonts w:hint="eastAsia"/>
          <w:b/>
          <w:bCs/>
        </w:rPr>
        <w:t>快速搜索</w:t>
      </w:r>
      <w:r w:rsidR="00237B3A" w:rsidRPr="009C4DEE">
        <w:rPr>
          <w:rFonts w:hint="eastAsia"/>
          <w:b/>
          <w:bCs/>
        </w:rPr>
        <w:t>Embedding</w:t>
      </w:r>
      <w:r w:rsidR="00237B3A" w:rsidRPr="009C4DEE">
        <w:rPr>
          <w:rFonts w:hint="eastAsia"/>
          <w:b/>
          <w:bCs/>
        </w:rPr>
        <w:t>向量</w:t>
      </w:r>
    </w:p>
    <w:p w14:paraId="40DEEEB7" w14:textId="3C1256C6" w:rsidR="00B70E82" w:rsidRDefault="00B70E82" w:rsidP="00BB264E">
      <w:pPr>
        <w:pStyle w:val="22"/>
      </w:pPr>
      <w:r>
        <w:rPr>
          <w:rFonts w:hint="eastAsia"/>
        </w:rPr>
        <w:t>局部敏感哈希</w:t>
      </w:r>
    </w:p>
    <w:p w14:paraId="2697AD84" w14:textId="2601085A" w:rsidR="00774F5C" w:rsidRDefault="00774F5C" w:rsidP="00BB264E">
      <w:pPr>
        <w:pStyle w:val="22"/>
      </w:pPr>
    </w:p>
    <w:p w14:paraId="01D66D8D" w14:textId="790D0EFD" w:rsidR="00B70E82" w:rsidRPr="00B70E82" w:rsidRDefault="00B70E82" w:rsidP="00B70E82">
      <w:pPr>
        <w:pStyle w:val="a1"/>
        <w:ind w:firstLine="480"/>
      </w:pPr>
    </w:p>
    <w:p w14:paraId="342D2422" w14:textId="0F48677C" w:rsidR="00B70E82" w:rsidRPr="00B70E82" w:rsidRDefault="00B70E82" w:rsidP="0012602E">
      <w:pPr>
        <w:pStyle w:val="3"/>
      </w:pPr>
      <w:bookmarkStart w:id="22" w:name="_Toc72346909"/>
      <w:r>
        <w:rPr>
          <w:rFonts w:hint="eastAsia"/>
        </w:rPr>
        <w:t>深度学习在推荐系统中的应用</w:t>
      </w:r>
      <w:bookmarkEnd w:id="22"/>
    </w:p>
    <w:p w14:paraId="7288C6C5" w14:textId="5067F845" w:rsidR="003512CF" w:rsidRDefault="003512CF" w:rsidP="00BB264E">
      <w:pPr>
        <w:pStyle w:val="22"/>
      </w:pPr>
      <w:proofErr w:type="spellStart"/>
      <w:r>
        <w:rPr>
          <w:rFonts w:hint="eastAsia"/>
        </w:rPr>
        <w:t>Ne</w:t>
      </w:r>
      <w:r>
        <w:t>uralCF</w:t>
      </w:r>
      <w:proofErr w:type="spellEnd"/>
    </w:p>
    <w:p w14:paraId="3FAC4396" w14:textId="77777777" w:rsidR="00EE7918" w:rsidRDefault="00EE7918" w:rsidP="00BB264E">
      <w:pPr>
        <w:pStyle w:val="22"/>
      </w:pPr>
    </w:p>
    <w:p w14:paraId="73B54D35" w14:textId="77777777" w:rsidR="00027A66" w:rsidRDefault="00027A66" w:rsidP="00027A66">
      <w:pPr>
        <w:pStyle w:val="22"/>
        <w:keepNext/>
        <w:ind w:firstLineChars="0" w:firstLine="0"/>
        <w:jc w:val="center"/>
      </w:pPr>
      <w:r>
        <w:rPr>
          <w:noProof/>
        </w:rPr>
        <w:drawing>
          <wp:inline distT="0" distB="0" distL="0" distR="0" wp14:anchorId="23150159" wp14:editId="2F14EA29">
            <wp:extent cx="4593772" cy="2718884"/>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1117" cy="2729150"/>
                    </a:xfrm>
                    <a:prstGeom prst="rect">
                      <a:avLst/>
                    </a:prstGeom>
                    <a:noFill/>
                    <a:ln>
                      <a:noFill/>
                    </a:ln>
                  </pic:spPr>
                </pic:pic>
              </a:graphicData>
            </a:graphic>
          </wp:inline>
        </w:drawing>
      </w:r>
    </w:p>
    <w:p w14:paraId="44D67EAE" w14:textId="5E68AABD" w:rsidR="00027A66" w:rsidRDefault="00027A66" w:rsidP="00027A6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p>
    <w:p w14:paraId="66D6BE4D" w14:textId="33701EDA" w:rsidR="00027A66" w:rsidRDefault="00027A66" w:rsidP="00BB264E">
      <w:pPr>
        <w:pStyle w:val="22"/>
      </w:pPr>
      <w:r w:rsidRPr="00027A66">
        <w:rPr>
          <w:rFonts w:hint="eastAsia"/>
        </w:rPr>
        <w:t>矩阵分解在</w:t>
      </w:r>
      <w:r w:rsidRPr="00027A66">
        <w:rPr>
          <w:rFonts w:hint="eastAsia"/>
        </w:rPr>
        <w:t xml:space="preserve"> Embedding </w:t>
      </w:r>
      <w:r w:rsidRPr="00027A66">
        <w:rPr>
          <w:rFonts w:hint="eastAsia"/>
        </w:rPr>
        <w:t>层之上的操作好像过于简单了，就是直接利用内积得出最终结果。这会导致特征之间还没有充分交叉就直接输出结果，模型会有欠拟合的风险。针对这一弱点，</w:t>
      </w:r>
      <w:proofErr w:type="spellStart"/>
      <w:r w:rsidRPr="00027A66">
        <w:rPr>
          <w:rFonts w:hint="eastAsia"/>
        </w:rPr>
        <w:t>NeuralCF</w:t>
      </w:r>
      <w:proofErr w:type="spellEnd"/>
      <w:r w:rsidRPr="00027A66">
        <w:rPr>
          <w:rFonts w:hint="eastAsia"/>
        </w:rPr>
        <w:t xml:space="preserve"> </w:t>
      </w:r>
      <w:r w:rsidRPr="00027A66">
        <w:rPr>
          <w:rFonts w:hint="eastAsia"/>
        </w:rPr>
        <w:t>对矩阵分解进行了改进，它的结构图</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05D4348D">
            <wp:extent cx="4638446" cy="2788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91" cy="2794839"/>
                    </a:xfrm>
                    <a:prstGeom prst="rect">
                      <a:avLst/>
                    </a:prstGeom>
                    <a:noFill/>
                    <a:ln>
                      <a:noFill/>
                    </a:ln>
                  </pic:spPr>
                </pic:pic>
              </a:graphicData>
            </a:graphic>
          </wp:inline>
        </w:drawing>
      </w:r>
    </w:p>
    <w:p w14:paraId="1E24F085" w14:textId="37EE1A03" w:rsidR="00027A66" w:rsidRDefault="00027A66" w:rsidP="00027A6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p>
    <w:p w14:paraId="043E6011" w14:textId="574F7413" w:rsidR="003512CF" w:rsidRPr="0042430D" w:rsidRDefault="003512CF" w:rsidP="00BB264E">
      <w:pPr>
        <w:pStyle w:val="22"/>
      </w:pPr>
      <w:r>
        <w:rPr>
          <w:rFonts w:hint="eastAsia"/>
        </w:rPr>
        <w:t>双塔模型</w:t>
      </w:r>
    </w:p>
    <w:p w14:paraId="5B40A9AF" w14:textId="110C0B50" w:rsidR="00AF64A2" w:rsidRDefault="00AF64A2" w:rsidP="00AF64A2">
      <w:pPr>
        <w:pStyle w:val="2"/>
      </w:pPr>
      <w:bookmarkStart w:id="23" w:name="_Toc72346910"/>
      <w:r>
        <w:rPr>
          <w:rFonts w:hint="eastAsia"/>
        </w:rPr>
        <w:t>推荐系统评测</w:t>
      </w:r>
      <w:bookmarkEnd w:id="23"/>
    </w:p>
    <w:p w14:paraId="161AB7EF" w14:textId="1240836B" w:rsidR="00692CB8" w:rsidRDefault="00692CB8" w:rsidP="0012602E">
      <w:pPr>
        <w:pStyle w:val="3"/>
      </w:pPr>
      <w:bookmarkStart w:id="24" w:name="_Toc72346911"/>
      <w:r>
        <w:rPr>
          <w:rFonts w:hint="eastAsia"/>
        </w:rPr>
        <w:t>评测方法</w:t>
      </w:r>
      <w:bookmarkEnd w:id="24"/>
    </w:p>
    <w:p w14:paraId="4FFE54D8" w14:textId="2D2BE012" w:rsidR="00692CB8" w:rsidRPr="00692CB8" w:rsidRDefault="00692CB8" w:rsidP="0012602E">
      <w:pPr>
        <w:pStyle w:val="3"/>
      </w:pPr>
      <w:bookmarkStart w:id="25" w:name="_Toc72346912"/>
      <w:r>
        <w:rPr>
          <w:rFonts w:hint="eastAsia"/>
        </w:rPr>
        <w:t>评测指标</w:t>
      </w:r>
      <w:bookmarkEnd w:id="25"/>
    </w:p>
    <w:p w14:paraId="50CAD2BA" w14:textId="337C97A8" w:rsidR="00AF64A2" w:rsidRDefault="00AF64A2" w:rsidP="00AF64A2">
      <w:pPr>
        <w:pStyle w:val="2"/>
      </w:pPr>
      <w:bookmarkStart w:id="26" w:name="_Toc72346913"/>
      <w:r>
        <w:rPr>
          <w:rFonts w:hint="eastAsia"/>
        </w:rPr>
        <w:t>本章小结</w:t>
      </w:r>
      <w:bookmarkEnd w:id="26"/>
    </w:p>
    <w:p w14:paraId="4DD2D5F5" w14:textId="0153F6AF" w:rsidR="00BB44FD" w:rsidRPr="00BB44FD" w:rsidRDefault="00A72566" w:rsidP="00BB44FD">
      <w:pPr>
        <w:pStyle w:val="a1"/>
        <w:ind w:firstLine="480"/>
      </w:pPr>
      <w:r>
        <w:rPr>
          <w:rFonts w:hint="eastAsia"/>
        </w:rPr>
        <w:t>首先对推荐算法的原理及数学推导做了详细的说明，然后对其评测指标做了简要介绍。主要介绍的算法有基于内容的推荐、协同过滤、矩阵分解、</w:t>
      </w:r>
      <w:r>
        <w:rPr>
          <w:rFonts w:hint="eastAsia"/>
        </w:rPr>
        <w:t>Embedding</w:t>
      </w:r>
      <w:r>
        <w:rPr>
          <w:rFonts w:hint="eastAsia"/>
        </w:rPr>
        <w:t>技术和</w:t>
      </w:r>
      <w:proofErr w:type="spellStart"/>
      <w:r>
        <w:rPr>
          <w:rFonts w:hint="eastAsia"/>
        </w:rPr>
        <w:t>Ne</w:t>
      </w:r>
      <w:r>
        <w:t>uralCF</w:t>
      </w:r>
      <w:proofErr w:type="spellEnd"/>
      <w:r>
        <w:rPr>
          <w:rFonts w:hint="eastAsia"/>
        </w:rPr>
        <w:t>模型。</w:t>
      </w:r>
    </w:p>
    <w:p w14:paraId="0A22DD78" w14:textId="700EC45D" w:rsidR="0061790D" w:rsidRDefault="0061790D" w:rsidP="0012602E">
      <w:pPr>
        <w:pStyle w:val="1"/>
      </w:pPr>
      <w:bookmarkStart w:id="27" w:name="_Toc72346914"/>
      <w:r w:rsidRPr="0061790D">
        <w:rPr>
          <w:rFonts w:hint="eastAsia"/>
        </w:rPr>
        <w:t>程序设计竞赛组队推荐系统</w:t>
      </w:r>
      <w:r>
        <w:rPr>
          <w:rFonts w:hint="eastAsia"/>
        </w:rPr>
        <w:t>分析</w:t>
      </w:r>
      <w:bookmarkEnd w:id="27"/>
    </w:p>
    <w:p w14:paraId="12318DB1" w14:textId="0E9B554B" w:rsidR="0061790D" w:rsidRDefault="002C000F" w:rsidP="0061790D">
      <w:pPr>
        <w:pStyle w:val="2"/>
      </w:pPr>
      <w:bookmarkStart w:id="28" w:name="_Toc72346915"/>
      <w:r>
        <w:rPr>
          <w:rFonts w:hint="eastAsia"/>
        </w:rPr>
        <w:t>系统需求分析</w:t>
      </w:r>
      <w:bookmarkEnd w:id="28"/>
    </w:p>
    <w:p w14:paraId="7823E307" w14:textId="65DA0AD6" w:rsidR="009514B5" w:rsidRPr="009514B5" w:rsidRDefault="009514B5" w:rsidP="009514B5">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边界。首先需要对</w:t>
      </w:r>
      <w:r w:rsidR="00953246">
        <w:rPr>
          <w:rFonts w:hint="eastAsia"/>
        </w:rPr>
        <w:t>各个模块</w:t>
      </w:r>
      <w:r w:rsidR="004653E9">
        <w:rPr>
          <w:rFonts w:hint="eastAsia"/>
        </w:rPr>
        <w:t>功能（功能性需求）做出描述，然后对系统在稳定性等非功能性需求上</w:t>
      </w:r>
      <w:r w:rsidR="00AB2577">
        <w:rPr>
          <w:rFonts w:hint="eastAsia"/>
        </w:rPr>
        <w:t>给出</w:t>
      </w:r>
      <w:r w:rsidR="004653E9">
        <w:rPr>
          <w:rFonts w:hint="eastAsia"/>
        </w:rPr>
        <w:t>约束。</w:t>
      </w:r>
    </w:p>
    <w:p w14:paraId="12157900" w14:textId="64F5F393" w:rsidR="0061790D" w:rsidRDefault="0061790D" w:rsidP="0012602E">
      <w:pPr>
        <w:pStyle w:val="3"/>
      </w:pPr>
      <w:bookmarkStart w:id="29" w:name="_Toc72346916"/>
      <w:r>
        <w:rPr>
          <w:rFonts w:hint="eastAsia"/>
        </w:rPr>
        <w:t>功能性需求</w:t>
      </w:r>
      <w:bookmarkEnd w:id="29"/>
    </w:p>
    <w:p w14:paraId="4A8E2BD6" w14:textId="1645832C" w:rsidR="00C1638A" w:rsidRPr="00C1638A" w:rsidRDefault="001F3C80" w:rsidP="00BB44FD">
      <w:pPr>
        <w:pStyle w:val="a1"/>
        <w:ind w:firstLine="480"/>
      </w:pPr>
      <w:r>
        <w:rPr>
          <w:rFonts w:hint="eastAsia"/>
        </w:rPr>
        <w:t>功能性需求是指有具体的完成内容的需求，是一个系统必须具备的能力或者遵从的条件。</w:t>
      </w:r>
      <w:r w:rsidR="0026052E">
        <w:rPr>
          <w:rFonts w:hint="eastAsia"/>
        </w:rPr>
        <w:t>本程序设计竞赛组队推荐系统的功能</w:t>
      </w:r>
      <w:r>
        <w:rPr>
          <w:rFonts w:hint="eastAsia"/>
        </w:rPr>
        <w:t>如</w:t>
      </w:r>
      <w:r w:rsidR="0026052E">
        <w:rPr>
          <w:rFonts w:hint="eastAsia"/>
        </w:rPr>
        <w:t>下</w:t>
      </w:r>
      <w:r>
        <w:rPr>
          <w:rFonts w:hint="eastAsia"/>
        </w:rPr>
        <w:t>表</w:t>
      </w:r>
      <w:r>
        <w:rPr>
          <w:rFonts w:hint="eastAsia"/>
        </w:rPr>
        <w:t xml:space="preserve"> </w:t>
      </w:r>
      <w:r w:rsidR="009514B5">
        <w:t>3</w:t>
      </w:r>
      <w:r>
        <w:rPr>
          <w:rFonts w:hint="eastAsia"/>
        </w:rPr>
        <w:t xml:space="preserve">-1 </w:t>
      </w:r>
      <w:r>
        <w:rPr>
          <w:rFonts w:hint="eastAsia"/>
        </w:rPr>
        <w:t>所示：</w:t>
      </w:r>
    </w:p>
    <w:p w14:paraId="12980966" w14:textId="58580B44" w:rsidR="009514B5" w:rsidRDefault="009514B5" w:rsidP="009514B5">
      <w:pPr>
        <w:pStyle w:val="af7"/>
        <w:keepNext/>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3</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1</w:t>
      </w:r>
      <w:r w:rsidR="00434787">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2B1F37">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tcPr>
          <w:p w14:paraId="0709E648" w14:textId="31A82228" w:rsidR="00196957" w:rsidRPr="0026052E" w:rsidRDefault="00196957" w:rsidP="0026052E">
            <w:pPr>
              <w:pStyle w:val="a1"/>
              <w:ind w:firstLineChars="0" w:firstLine="0"/>
              <w:jc w:val="center"/>
              <w:rPr>
                <w:b/>
                <w:bCs/>
              </w:rPr>
            </w:pPr>
            <w:r>
              <w:rPr>
                <w:rFonts w:hint="eastAsia"/>
                <w:b/>
                <w:bCs/>
              </w:rPr>
              <w:t>系统模块</w:t>
            </w:r>
          </w:p>
        </w:tc>
        <w:tc>
          <w:tcPr>
            <w:tcW w:w="1701" w:type="dxa"/>
            <w:tcBorders>
              <w:left w:val="single" w:sz="4" w:space="0" w:color="auto"/>
              <w:right w:val="single" w:sz="4" w:space="0" w:color="auto"/>
            </w:tcBorders>
          </w:tcPr>
          <w:p w14:paraId="69546302" w14:textId="2883BC3A" w:rsidR="00196957" w:rsidRPr="0026052E" w:rsidRDefault="00196957" w:rsidP="0026052E">
            <w:pPr>
              <w:pStyle w:val="a1"/>
              <w:ind w:firstLineChars="0" w:firstLine="0"/>
              <w:jc w:val="center"/>
              <w:rPr>
                <w:b/>
                <w:bCs/>
              </w:rPr>
            </w:pPr>
            <w:r w:rsidRPr="0026052E">
              <w:rPr>
                <w:rFonts w:hint="eastAsia"/>
                <w:b/>
                <w:bCs/>
              </w:rPr>
              <w:t>功能性需求</w:t>
            </w:r>
          </w:p>
        </w:tc>
        <w:tc>
          <w:tcPr>
            <w:tcW w:w="4932" w:type="dxa"/>
            <w:tcBorders>
              <w:left w:val="single" w:sz="4" w:space="0" w:color="auto"/>
            </w:tcBorders>
          </w:tcPr>
          <w:p w14:paraId="21D40797" w14:textId="1BAA24D9" w:rsidR="00196957" w:rsidRPr="0026052E" w:rsidRDefault="00196957" w:rsidP="0026052E">
            <w:pPr>
              <w:pStyle w:val="a1"/>
              <w:ind w:firstLineChars="0" w:firstLine="0"/>
              <w:jc w:val="center"/>
              <w:rPr>
                <w:b/>
                <w:bCs/>
              </w:rPr>
            </w:pPr>
            <w:r w:rsidRPr="0026052E">
              <w:rPr>
                <w:rFonts w:hint="eastAsia"/>
                <w:b/>
                <w:bCs/>
              </w:rPr>
              <w:t>具体描述</w:t>
            </w:r>
          </w:p>
        </w:tc>
      </w:tr>
      <w:tr w:rsidR="002B1F37" w14:paraId="1E728E08" w14:textId="77777777" w:rsidTr="00D02A6D">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83B91">
            <w:pPr>
              <w:pStyle w:val="a1"/>
              <w:ind w:firstLineChars="0" w:firstLine="0"/>
              <w:jc w:val="center"/>
              <w:rPr>
                <w:b/>
                <w:bCs/>
              </w:rPr>
            </w:pPr>
            <w:r w:rsidRPr="002B1F37">
              <w:rPr>
                <w:rFonts w:hint="eastAsia"/>
                <w:b/>
                <w:bCs/>
              </w:rPr>
              <w:t>数据</w:t>
            </w:r>
          </w:p>
          <w:p w14:paraId="080ED445" w14:textId="1D8D2464" w:rsidR="002B1F37" w:rsidRPr="002B1F37" w:rsidRDefault="002B1F37" w:rsidP="00C83B91">
            <w:pPr>
              <w:pStyle w:val="a1"/>
              <w:ind w:firstLineChars="0" w:firstLine="0"/>
              <w:jc w:val="center"/>
              <w:rPr>
                <w:b/>
                <w:bCs/>
              </w:rPr>
            </w:pPr>
            <w:r w:rsidRPr="002B1F37">
              <w:rPr>
                <w:rFonts w:hint="eastAsia"/>
                <w:b/>
                <w:bCs/>
              </w:rPr>
              <w:t>收集</w:t>
            </w:r>
          </w:p>
          <w:p w14:paraId="06EBF2FA" w14:textId="3C7FA5F7" w:rsidR="002B1F37" w:rsidRDefault="002B1F37" w:rsidP="002B1F37">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D02A6D">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tcPr>
          <w:p w14:paraId="24D51AD1" w14:textId="7D3328AE" w:rsidR="002B1F37" w:rsidRDefault="002B1F37" w:rsidP="00D02A6D">
            <w:pPr>
              <w:pStyle w:val="a1"/>
              <w:spacing w:line="276" w:lineRule="auto"/>
              <w:ind w:firstLineChars="0" w:firstLine="0"/>
            </w:pPr>
            <w:r>
              <w:rPr>
                <w:rFonts w:hint="eastAsia"/>
              </w:rPr>
              <w:t>爬取用户在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D02A6D">
        <w:tc>
          <w:tcPr>
            <w:tcW w:w="1134" w:type="dxa"/>
            <w:vMerge/>
            <w:tcBorders>
              <w:top w:val="nil"/>
              <w:bottom w:val="single" w:sz="4" w:space="0" w:color="auto"/>
              <w:right w:val="single" w:sz="4" w:space="0" w:color="auto"/>
            </w:tcBorders>
          </w:tcPr>
          <w:p w14:paraId="2BBF9509" w14:textId="0957FD32" w:rsidR="002B1F37" w:rsidRDefault="002B1F37"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D02A6D">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tcPr>
          <w:p w14:paraId="6FC542B9" w14:textId="72A78D6E" w:rsidR="002B1F37" w:rsidRDefault="002B1F37" w:rsidP="00D02A6D">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D02A6D">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83B91">
            <w:pPr>
              <w:pStyle w:val="a1"/>
              <w:ind w:firstLineChars="0" w:firstLine="0"/>
              <w:jc w:val="center"/>
              <w:rPr>
                <w:b/>
                <w:bCs/>
              </w:rPr>
            </w:pPr>
            <w:r w:rsidRPr="00C83B91">
              <w:rPr>
                <w:rFonts w:hint="eastAsia"/>
                <w:b/>
                <w:bCs/>
              </w:rPr>
              <w:t>分布式</w:t>
            </w:r>
          </w:p>
          <w:p w14:paraId="23F04C60" w14:textId="6E11314D" w:rsidR="00C83B91" w:rsidRDefault="00C83B91" w:rsidP="00C83B91">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D02A6D">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tcPr>
          <w:p w14:paraId="54AED0EC" w14:textId="79DBB0AE" w:rsidR="00C83B91" w:rsidRDefault="00C83B91" w:rsidP="00D02A6D">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D02A6D">
        <w:tc>
          <w:tcPr>
            <w:tcW w:w="1134" w:type="dxa"/>
            <w:vMerge/>
            <w:tcBorders>
              <w:top w:val="nil"/>
              <w:bottom w:val="single" w:sz="4" w:space="0" w:color="auto"/>
              <w:right w:val="single" w:sz="4" w:space="0" w:color="auto"/>
            </w:tcBorders>
          </w:tcPr>
          <w:p w14:paraId="6009CAED" w14:textId="7F74B930" w:rsidR="00C83B91" w:rsidRDefault="00C83B91"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D02A6D">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tcPr>
          <w:p w14:paraId="72BADA15" w14:textId="7689D5BF" w:rsidR="00C83B91" w:rsidRDefault="00C83B91" w:rsidP="00D02A6D">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D02A6D">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A515CB">
            <w:pPr>
              <w:pStyle w:val="a1"/>
              <w:ind w:firstLineChars="0" w:firstLine="0"/>
              <w:jc w:val="center"/>
              <w:rPr>
                <w:b/>
                <w:bCs/>
              </w:rPr>
            </w:pPr>
            <w:r w:rsidRPr="00A515CB">
              <w:rPr>
                <w:rFonts w:hint="eastAsia"/>
                <w:b/>
                <w:bCs/>
              </w:rPr>
              <w:t>推荐</w:t>
            </w:r>
          </w:p>
          <w:p w14:paraId="0437CC3B" w14:textId="53F85172" w:rsidR="005814BD" w:rsidRPr="005814BD" w:rsidRDefault="005814BD" w:rsidP="005814BD">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D02A6D">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tcPr>
          <w:p w14:paraId="6BA2B1EC" w14:textId="71AF3682" w:rsidR="005814BD" w:rsidRDefault="005814BD" w:rsidP="00D02A6D">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D02A6D">
        <w:tc>
          <w:tcPr>
            <w:tcW w:w="1134" w:type="dxa"/>
            <w:vMerge/>
            <w:tcBorders>
              <w:right w:val="single" w:sz="4" w:space="0" w:color="auto"/>
            </w:tcBorders>
          </w:tcPr>
          <w:p w14:paraId="55096CD1"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D02A6D">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tcPr>
          <w:p w14:paraId="65A073D4" w14:textId="21F95F81" w:rsidR="005814BD" w:rsidRDefault="005814BD" w:rsidP="00D02A6D">
            <w:pPr>
              <w:pStyle w:val="a1"/>
              <w:spacing w:line="276" w:lineRule="auto"/>
              <w:ind w:firstLineChars="0" w:firstLine="0"/>
            </w:pPr>
            <w:r>
              <w:rPr>
                <w:rFonts w:hint="eastAsia"/>
              </w:rPr>
              <w:t>计算所有选手之间擅长领域的相似程度，选取中等相似区间的未组队选手进行推荐；若组成</w:t>
            </w:r>
            <w:r>
              <w:rPr>
                <w:rFonts w:hint="eastAsia"/>
              </w:rPr>
              <w:t>2</w:t>
            </w:r>
            <w:r>
              <w:rPr>
                <w:rFonts w:hint="eastAsia"/>
              </w:rPr>
              <w:t>人队伍之后以两个人的融合特征做相似计算，为队伍推荐最后一名队员。</w:t>
            </w:r>
          </w:p>
        </w:tc>
      </w:tr>
      <w:tr w:rsidR="005814BD" w14:paraId="07B05420" w14:textId="77777777" w:rsidTr="00D02A6D">
        <w:tc>
          <w:tcPr>
            <w:tcW w:w="1134" w:type="dxa"/>
            <w:vMerge/>
            <w:tcBorders>
              <w:right w:val="single" w:sz="4" w:space="0" w:color="auto"/>
            </w:tcBorders>
          </w:tcPr>
          <w:p w14:paraId="26E6522A"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D02A6D">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tcPr>
          <w:p w14:paraId="6CEAD312" w14:textId="61E96565" w:rsidR="005814BD" w:rsidRDefault="005814BD" w:rsidP="00D02A6D">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D02A6D">
        <w:tc>
          <w:tcPr>
            <w:tcW w:w="1134" w:type="dxa"/>
            <w:vMerge/>
            <w:tcBorders>
              <w:right w:val="single" w:sz="4" w:space="0" w:color="auto"/>
            </w:tcBorders>
          </w:tcPr>
          <w:p w14:paraId="2226E5FC"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D02A6D">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tcPr>
          <w:p w14:paraId="601A3826" w14:textId="7B4FCCF1" w:rsidR="005814BD" w:rsidRDefault="005814BD" w:rsidP="00D02A6D">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D02A6D">
        <w:tc>
          <w:tcPr>
            <w:tcW w:w="1134" w:type="dxa"/>
            <w:vMerge/>
            <w:tcBorders>
              <w:right w:val="single" w:sz="4" w:space="0" w:color="auto"/>
            </w:tcBorders>
          </w:tcPr>
          <w:p w14:paraId="6CFA2BEE"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D02A6D">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tcPr>
          <w:p w14:paraId="0AA2A2DF" w14:textId="4391A022" w:rsidR="005814BD" w:rsidRDefault="005814BD" w:rsidP="00D02A6D">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D02A6D">
        <w:tc>
          <w:tcPr>
            <w:tcW w:w="1134" w:type="dxa"/>
            <w:vMerge/>
            <w:tcBorders>
              <w:right w:val="single" w:sz="4" w:space="0" w:color="auto"/>
            </w:tcBorders>
          </w:tcPr>
          <w:p w14:paraId="1F0F6905"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D02A6D">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tcPr>
          <w:p w14:paraId="0C90BA0C" w14:textId="7757C05B" w:rsidR="005814BD" w:rsidRDefault="005814BD" w:rsidP="00D02A6D">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r w:rsidR="00052E92" w14:paraId="6ED22C28" w14:textId="77777777" w:rsidTr="00DD2FE8">
        <w:tc>
          <w:tcPr>
            <w:tcW w:w="1134" w:type="dxa"/>
            <w:vMerge w:val="restart"/>
            <w:tcBorders>
              <w:top w:val="single" w:sz="12" w:space="0" w:color="auto"/>
              <w:left w:val="nil"/>
              <w:right w:val="single" w:sz="4" w:space="0" w:color="auto"/>
            </w:tcBorders>
            <w:vAlign w:val="center"/>
          </w:tcPr>
          <w:p w14:paraId="68F42AF6" w14:textId="2D00518C" w:rsidR="00052E92" w:rsidRPr="003151FD" w:rsidRDefault="00052E92" w:rsidP="005814BD">
            <w:pPr>
              <w:pStyle w:val="a1"/>
              <w:ind w:firstLineChars="0" w:firstLine="0"/>
              <w:jc w:val="center"/>
              <w:rPr>
                <w:b/>
                <w:bCs/>
              </w:rPr>
            </w:pPr>
            <w:r w:rsidRPr="003151FD">
              <w:rPr>
                <w:rFonts w:hint="eastAsia"/>
                <w:b/>
                <w:bCs/>
              </w:rPr>
              <w:t>系统业务模块</w:t>
            </w:r>
          </w:p>
        </w:tc>
        <w:tc>
          <w:tcPr>
            <w:tcW w:w="1701" w:type="dxa"/>
            <w:tcBorders>
              <w:top w:val="single" w:sz="12" w:space="0" w:color="auto"/>
              <w:left w:val="single" w:sz="4" w:space="0" w:color="auto"/>
              <w:bottom w:val="single" w:sz="4" w:space="0" w:color="auto"/>
              <w:right w:val="single" w:sz="4" w:space="0" w:color="auto"/>
            </w:tcBorders>
            <w:vAlign w:val="center"/>
          </w:tcPr>
          <w:p w14:paraId="7A211A52" w14:textId="59F78A51" w:rsidR="00052E92" w:rsidRDefault="00052E92" w:rsidP="00D02A6D">
            <w:pPr>
              <w:pStyle w:val="a1"/>
              <w:ind w:firstLineChars="0" w:firstLine="0"/>
              <w:jc w:val="center"/>
            </w:pPr>
            <w:r>
              <w:rPr>
                <w:rFonts w:hint="eastAsia"/>
              </w:rPr>
              <w:t>用户注册</w:t>
            </w:r>
          </w:p>
        </w:tc>
        <w:tc>
          <w:tcPr>
            <w:tcW w:w="4932" w:type="dxa"/>
            <w:tcBorders>
              <w:top w:val="single" w:sz="12" w:space="0" w:color="auto"/>
              <w:left w:val="single" w:sz="4" w:space="0" w:color="auto"/>
              <w:bottom w:val="single" w:sz="4" w:space="0" w:color="auto"/>
              <w:right w:val="nil"/>
            </w:tcBorders>
            <w:vAlign w:val="center"/>
          </w:tcPr>
          <w:p w14:paraId="62FBBEC3" w14:textId="06955514" w:rsidR="00052E92" w:rsidRDefault="00052E92" w:rsidP="005814BD">
            <w:pPr>
              <w:pStyle w:val="a1"/>
              <w:ind w:firstLineChars="0" w:firstLine="0"/>
            </w:pPr>
            <w:r>
              <w:rPr>
                <w:rFonts w:hint="eastAsia"/>
              </w:rPr>
              <w:t>本推荐系统需要用户提供电子邮箱和登录密码以进行用户注册，完成注册之后方可登录并使用系统。</w:t>
            </w:r>
          </w:p>
        </w:tc>
      </w:tr>
      <w:tr w:rsidR="00052E92" w14:paraId="76700678" w14:textId="77777777" w:rsidTr="00DD2FE8">
        <w:tc>
          <w:tcPr>
            <w:tcW w:w="1134" w:type="dxa"/>
            <w:vMerge/>
            <w:tcBorders>
              <w:left w:val="nil"/>
              <w:right w:val="single" w:sz="4" w:space="0" w:color="auto"/>
            </w:tcBorders>
          </w:tcPr>
          <w:p w14:paraId="0FF4FB4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457EF37" w14:textId="4F5CA8FD" w:rsidR="00052E92" w:rsidRDefault="00052E92" w:rsidP="00D02A6D">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tcPr>
          <w:p w14:paraId="7C80DB75" w14:textId="30CBCEF9" w:rsidR="00052E92" w:rsidRDefault="00052E92" w:rsidP="005814BD">
            <w:pPr>
              <w:pStyle w:val="a1"/>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052E92" w14:paraId="6F6402BE" w14:textId="77777777" w:rsidTr="00DD2FE8">
        <w:tc>
          <w:tcPr>
            <w:tcW w:w="1134" w:type="dxa"/>
            <w:vMerge/>
            <w:tcBorders>
              <w:left w:val="nil"/>
              <w:right w:val="single" w:sz="4" w:space="0" w:color="auto"/>
            </w:tcBorders>
          </w:tcPr>
          <w:p w14:paraId="56673D6E"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1AC8DEF" w14:textId="7C4BD2CC" w:rsidR="00052E92" w:rsidRDefault="00052E92" w:rsidP="00D02A6D">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tcPr>
          <w:p w14:paraId="63CDF605" w14:textId="03E2E190" w:rsidR="00052E92" w:rsidRDefault="00052E92" w:rsidP="005814BD">
            <w:pPr>
              <w:pStyle w:val="a1"/>
              <w:ind w:firstLineChars="0" w:firstLine="0"/>
            </w:pPr>
            <w:r>
              <w:rPr>
                <w:rFonts w:hint="eastAsia"/>
              </w:rPr>
              <w:t>提供用户登出功能</w:t>
            </w:r>
          </w:p>
        </w:tc>
      </w:tr>
      <w:tr w:rsidR="00052E92" w14:paraId="04224D1F" w14:textId="77777777" w:rsidTr="00DD2FE8">
        <w:tc>
          <w:tcPr>
            <w:tcW w:w="1134" w:type="dxa"/>
            <w:vMerge/>
            <w:tcBorders>
              <w:left w:val="nil"/>
              <w:right w:val="single" w:sz="4" w:space="0" w:color="auto"/>
            </w:tcBorders>
          </w:tcPr>
          <w:p w14:paraId="6ACA2690"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68363FBF" w14:textId="31F3F1C2" w:rsidR="00052E92" w:rsidRDefault="00052E92" w:rsidP="00D02A6D">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tcPr>
          <w:p w14:paraId="04386FB6" w14:textId="768E6BE7" w:rsidR="00052E92" w:rsidRDefault="00052E92" w:rsidP="005814BD">
            <w:pPr>
              <w:pStyle w:val="a1"/>
              <w:ind w:firstLineChars="0" w:firstLine="0"/>
            </w:pPr>
            <w:r>
              <w:rPr>
                <w:rFonts w:hint="eastAsia"/>
              </w:rPr>
              <w:t>用户需要通过电子邮箱获取验证邮件，完成密码的找回。</w:t>
            </w:r>
          </w:p>
        </w:tc>
      </w:tr>
      <w:tr w:rsidR="00052E92" w14:paraId="2B9F789B" w14:textId="77777777" w:rsidTr="00DD2FE8">
        <w:tc>
          <w:tcPr>
            <w:tcW w:w="1134" w:type="dxa"/>
            <w:vMerge/>
            <w:tcBorders>
              <w:left w:val="nil"/>
              <w:right w:val="single" w:sz="4" w:space="0" w:color="auto"/>
            </w:tcBorders>
          </w:tcPr>
          <w:p w14:paraId="0378521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39F1442C" w14:textId="6C2B4489" w:rsidR="00052E92" w:rsidRDefault="00052E92" w:rsidP="00D02A6D">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tcPr>
          <w:p w14:paraId="77D11855" w14:textId="622D8006" w:rsidR="00052E92" w:rsidRDefault="0078236E" w:rsidP="005814BD">
            <w:pPr>
              <w:pStyle w:val="a1"/>
              <w:ind w:firstLineChars="0" w:firstLine="0"/>
            </w:pPr>
            <w:r>
              <w:rPr>
                <w:rFonts w:hint="eastAsia"/>
              </w:rPr>
              <w:t>将个人的训练数据以柱形图、饼图、雷达图等可视化方法展现</w:t>
            </w:r>
          </w:p>
        </w:tc>
      </w:tr>
      <w:tr w:rsidR="00052E92" w14:paraId="5240FF46" w14:textId="77777777" w:rsidTr="00DD2FE8">
        <w:tc>
          <w:tcPr>
            <w:tcW w:w="1134" w:type="dxa"/>
            <w:vMerge/>
            <w:tcBorders>
              <w:left w:val="nil"/>
              <w:right w:val="single" w:sz="4" w:space="0" w:color="auto"/>
            </w:tcBorders>
          </w:tcPr>
          <w:p w14:paraId="48FE481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E216E3B" w14:textId="745AA0FC" w:rsidR="00052E92" w:rsidRDefault="00AC6015" w:rsidP="00D02A6D">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tcPr>
          <w:p w14:paraId="438EA447" w14:textId="69F9F48F" w:rsidR="00052E92" w:rsidRDefault="00AC6015" w:rsidP="005814BD">
            <w:pPr>
              <w:pStyle w:val="a1"/>
              <w:ind w:firstLineChars="0" w:firstLine="0"/>
            </w:pPr>
            <w:r>
              <w:rPr>
                <w:rFonts w:hint="eastAsia"/>
              </w:rPr>
              <w:t>提供了训练计划列表，让团队的实力提升有条不紊；提供团队知识覆盖程度可视化，及时发现存在的短板，取得更好的成绩。</w:t>
            </w:r>
          </w:p>
        </w:tc>
      </w:tr>
      <w:tr w:rsidR="00052E92" w14:paraId="7D968C40" w14:textId="77777777" w:rsidTr="00DD2FE8">
        <w:tc>
          <w:tcPr>
            <w:tcW w:w="1134" w:type="dxa"/>
            <w:vMerge/>
            <w:tcBorders>
              <w:left w:val="nil"/>
              <w:right w:val="single" w:sz="4" w:space="0" w:color="auto"/>
            </w:tcBorders>
          </w:tcPr>
          <w:p w14:paraId="2F9619D6"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C69E6F5" w14:textId="7082B6E0" w:rsidR="00052E92" w:rsidRDefault="006B60B2" w:rsidP="00D02A6D">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tcPr>
          <w:p w14:paraId="75CE1207" w14:textId="7E7F9C61" w:rsidR="00052E92" w:rsidRDefault="006B60B2" w:rsidP="005814BD">
            <w:pPr>
              <w:pStyle w:val="a1"/>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052E92" w14:paraId="1AB71F8A" w14:textId="77777777" w:rsidTr="00DD2FE8">
        <w:tc>
          <w:tcPr>
            <w:tcW w:w="1134" w:type="dxa"/>
            <w:vMerge/>
            <w:tcBorders>
              <w:left w:val="nil"/>
              <w:bottom w:val="single" w:sz="12" w:space="0" w:color="auto"/>
              <w:right w:val="single" w:sz="4" w:space="0" w:color="auto"/>
            </w:tcBorders>
          </w:tcPr>
          <w:p w14:paraId="52DDC48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0CA37E8" w14:textId="749680DD" w:rsidR="00052E92" w:rsidRDefault="0088252D" w:rsidP="00D02A6D">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tcPr>
          <w:p w14:paraId="08CF7B3A" w14:textId="47A01240" w:rsidR="00052E92" w:rsidRDefault="0088252D" w:rsidP="005814BD">
            <w:pPr>
              <w:pStyle w:val="a1"/>
              <w:ind w:firstLineChars="0" w:firstLine="0"/>
            </w:pPr>
            <w:r>
              <w:rPr>
                <w:rFonts w:hint="eastAsia"/>
              </w:rPr>
              <w:t>提供一个</w:t>
            </w:r>
            <w:r w:rsidR="00E823B5">
              <w:rPr>
                <w:rFonts w:hint="eastAsia"/>
              </w:rPr>
              <w:t>Wiki</w:t>
            </w:r>
            <w:r w:rsidR="00E823B5">
              <w:rPr>
                <w:rFonts w:hint="eastAsia"/>
              </w:rPr>
              <w:t>平台，允许用户通过提交</w:t>
            </w:r>
            <w:r w:rsidR="00E823B5">
              <w:rPr>
                <w:rFonts w:hint="eastAsia"/>
              </w:rPr>
              <w:t>markdown</w:t>
            </w:r>
            <w:r w:rsidR="00E823B5">
              <w:rPr>
                <w:rFonts w:hint="eastAsia"/>
              </w:rPr>
              <w:t>语法的文本进行</w:t>
            </w:r>
            <w:r w:rsidR="00E823B5">
              <w:rPr>
                <w:rFonts w:hint="eastAsia"/>
              </w:rPr>
              <w:t>Pull</w:t>
            </w:r>
            <w:r w:rsidR="00E823B5">
              <w:t xml:space="preserve"> </w:t>
            </w:r>
            <w:r w:rsidR="00E823B5">
              <w:rPr>
                <w:rFonts w:hint="eastAsia"/>
              </w:rPr>
              <w:t>Request</w:t>
            </w:r>
            <w:r w:rsidR="00E823B5">
              <w:rPr>
                <w:rFonts w:hint="eastAsia"/>
              </w:rPr>
              <w:t>请求</w:t>
            </w:r>
          </w:p>
        </w:tc>
      </w:tr>
    </w:tbl>
    <w:p w14:paraId="5CCFAEBB" w14:textId="796C4325" w:rsidR="0061790D" w:rsidRDefault="0061790D" w:rsidP="0012602E">
      <w:pPr>
        <w:pStyle w:val="3"/>
      </w:pPr>
      <w:bookmarkStart w:id="30" w:name="_Toc72346917"/>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7ACF4DAE" w14:textId="5CAB9FF5" w:rsidR="00042B04" w:rsidRDefault="00042B04" w:rsidP="00042B04">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3F246141" w14:textId="71B3DFFD" w:rsidR="00434787" w:rsidRDefault="00434787" w:rsidP="00042B04">
      <w:pPr>
        <w:pStyle w:val="a1"/>
        <w:ind w:firstLine="480"/>
      </w:pPr>
    </w:p>
    <w:p w14:paraId="1CA4E3E6" w14:textId="77777777" w:rsidR="00434787" w:rsidRPr="00434787" w:rsidRDefault="00434787" w:rsidP="00042B04">
      <w:pPr>
        <w:pStyle w:val="a1"/>
        <w:ind w:firstLine="480"/>
      </w:pPr>
    </w:p>
    <w:p w14:paraId="5F963383" w14:textId="5B3E4468" w:rsidR="00B05D6C" w:rsidRDefault="002C000F" w:rsidP="00434787">
      <w:pPr>
        <w:pStyle w:val="2"/>
      </w:pPr>
      <w:bookmarkStart w:id="31" w:name="_Toc72346918"/>
      <w:r>
        <w:rPr>
          <w:rFonts w:hint="eastAsia"/>
        </w:rPr>
        <w:t>系统资源说明</w:t>
      </w:r>
      <w:bookmarkEnd w:id="31"/>
    </w:p>
    <w:p w14:paraId="7ED32EB5" w14:textId="3CDD1AA1" w:rsidR="00434787" w:rsidRPr="00434787" w:rsidRDefault="00434787" w:rsidP="00434787">
      <w:pPr>
        <w:pStyle w:val="a1"/>
        <w:ind w:firstLine="480"/>
      </w:pPr>
      <w:r>
        <w:rPr>
          <w:rFonts w:hint="eastAsia"/>
        </w:rPr>
        <w:t>本系统实现过程中需要采用的软硬件配置和其功能如下表</w:t>
      </w:r>
      <w:r>
        <w:rPr>
          <w:rFonts w:hint="eastAsia"/>
        </w:rPr>
        <w:t>3</w:t>
      </w:r>
      <w:r>
        <w:t>-2</w:t>
      </w:r>
      <w:r>
        <w:rPr>
          <w:rFonts w:hint="eastAsia"/>
        </w:rPr>
        <w:t>所示：</w:t>
      </w:r>
    </w:p>
    <w:p w14:paraId="14CD1D9C" w14:textId="486C744E" w:rsidR="00434787" w:rsidRDefault="00434787" w:rsidP="00434787">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434787">
        <w:trPr>
          <w:cnfStyle w:val="100000000000" w:firstRow="1" w:lastRow="0" w:firstColumn="0" w:lastColumn="0" w:oddVBand="0" w:evenVBand="0" w:oddHBand="0" w:evenHBand="0" w:firstRowFirstColumn="0" w:firstRowLastColumn="0" w:lastRowFirstColumn="0" w:lastRowLastColumn="0"/>
        </w:trPr>
        <w:tc>
          <w:tcPr>
            <w:tcW w:w="1418" w:type="dxa"/>
          </w:tcPr>
          <w:p w14:paraId="467E10A8" w14:textId="3170FE23" w:rsidR="00434787" w:rsidRPr="00434787" w:rsidRDefault="00434787" w:rsidP="00434787">
            <w:pPr>
              <w:pStyle w:val="a1"/>
              <w:ind w:firstLineChars="0" w:firstLine="0"/>
              <w:jc w:val="center"/>
              <w:rPr>
                <w:b/>
                <w:bCs/>
              </w:rPr>
            </w:pPr>
            <w:r w:rsidRPr="00434787">
              <w:rPr>
                <w:rFonts w:hint="eastAsia"/>
                <w:b/>
                <w:bCs/>
              </w:rPr>
              <w:t>名称</w:t>
            </w:r>
          </w:p>
        </w:tc>
        <w:tc>
          <w:tcPr>
            <w:tcW w:w="3760" w:type="dxa"/>
          </w:tcPr>
          <w:p w14:paraId="6D51D43F" w14:textId="64D09BF1" w:rsidR="00434787" w:rsidRPr="00434787" w:rsidRDefault="00434787" w:rsidP="00434787">
            <w:pPr>
              <w:pStyle w:val="a1"/>
              <w:ind w:firstLineChars="0" w:firstLine="0"/>
              <w:jc w:val="center"/>
              <w:rPr>
                <w:b/>
                <w:bCs/>
              </w:rPr>
            </w:pPr>
            <w:r w:rsidRPr="00434787">
              <w:rPr>
                <w:rFonts w:hint="eastAsia"/>
                <w:b/>
                <w:bCs/>
              </w:rPr>
              <w:t>配置</w:t>
            </w:r>
          </w:p>
        </w:tc>
        <w:tc>
          <w:tcPr>
            <w:tcW w:w="2589" w:type="dxa"/>
          </w:tcPr>
          <w:p w14:paraId="77485F35" w14:textId="14290DA1" w:rsidR="00434787" w:rsidRPr="00434787" w:rsidRDefault="00434787" w:rsidP="00434787">
            <w:pPr>
              <w:pStyle w:val="a1"/>
              <w:ind w:firstLineChars="0" w:firstLine="0"/>
              <w:jc w:val="center"/>
              <w:rPr>
                <w:b/>
                <w:bCs/>
              </w:rPr>
            </w:pPr>
            <w:r w:rsidRPr="00434787">
              <w:rPr>
                <w:rFonts w:hint="eastAsia"/>
                <w:b/>
                <w:bCs/>
              </w:rPr>
              <w:t>作用</w:t>
            </w:r>
          </w:p>
        </w:tc>
      </w:tr>
      <w:tr w:rsidR="00434787" w14:paraId="63582D2E" w14:textId="77777777" w:rsidTr="00434787">
        <w:tc>
          <w:tcPr>
            <w:tcW w:w="1418" w:type="dxa"/>
          </w:tcPr>
          <w:p w14:paraId="03058ECF" w14:textId="486DCAAB" w:rsidR="00434787" w:rsidRDefault="00434787" w:rsidP="00434787">
            <w:pPr>
              <w:pStyle w:val="a1"/>
              <w:ind w:firstLineChars="0" w:firstLine="0"/>
              <w:jc w:val="center"/>
            </w:pPr>
            <w:r>
              <w:rPr>
                <w:rFonts w:hint="eastAsia"/>
              </w:rPr>
              <w:t>Local</w:t>
            </w:r>
          </w:p>
        </w:tc>
        <w:tc>
          <w:tcPr>
            <w:tcW w:w="3760" w:type="dxa"/>
          </w:tcPr>
          <w:p w14:paraId="07444B9B" w14:textId="7E3F59CF" w:rsidR="00434787" w:rsidRDefault="00434787" w:rsidP="00B12C0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tcPr>
          <w:p w14:paraId="621539D3" w14:textId="43F857EA" w:rsidR="00434787" w:rsidRPr="00686884" w:rsidRDefault="00686884" w:rsidP="00686884">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F22081">
        <w:tc>
          <w:tcPr>
            <w:tcW w:w="1418" w:type="dxa"/>
            <w:vAlign w:val="center"/>
          </w:tcPr>
          <w:p w14:paraId="48CA30F3" w14:textId="3AAC26D4" w:rsidR="00434787" w:rsidRDefault="00434787" w:rsidP="00F22081">
            <w:pPr>
              <w:pStyle w:val="a1"/>
              <w:ind w:firstLineChars="0" w:firstLine="0"/>
              <w:jc w:val="center"/>
            </w:pPr>
            <w:r>
              <w:rPr>
                <w:rFonts w:hint="eastAsia"/>
              </w:rPr>
              <w:t>Master</w:t>
            </w:r>
          </w:p>
        </w:tc>
        <w:tc>
          <w:tcPr>
            <w:tcW w:w="3760" w:type="dxa"/>
            <w:vAlign w:val="center"/>
          </w:tcPr>
          <w:p w14:paraId="0FC4C20E" w14:textId="04BF6863" w:rsidR="00434787" w:rsidRDefault="00B12C06" w:rsidP="00F22081">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F22081">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434787">
        <w:tc>
          <w:tcPr>
            <w:tcW w:w="1418" w:type="dxa"/>
          </w:tcPr>
          <w:p w14:paraId="13E875E7" w14:textId="6B811438" w:rsidR="00434787" w:rsidRDefault="00434787" w:rsidP="00434787">
            <w:pPr>
              <w:pStyle w:val="a1"/>
              <w:ind w:firstLineChars="0" w:firstLine="0"/>
              <w:jc w:val="center"/>
            </w:pPr>
            <w:r>
              <w:rPr>
                <w:rFonts w:hint="eastAsia"/>
              </w:rPr>
              <w:t>Servant</w:t>
            </w:r>
            <w:r>
              <w:t>1</w:t>
            </w:r>
          </w:p>
        </w:tc>
        <w:tc>
          <w:tcPr>
            <w:tcW w:w="3760" w:type="dxa"/>
          </w:tcPr>
          <w:p w14:paraId="57FFE7D2" w14:textId="3E144C92"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0F6D5961" w14:textId="16F26EED" w:rsidR="00434787" w:rsidRDefault="00686884" w:rsidP="00686884">
            <w:pPr>
              <w:pStyle w:val="a1"/>
              <w:ind w:firstLineChars="0" w:firstLine="0"/>
              <w:jc w:val="center"/>
            </w:pPr>
            <w:proofErr w:type="spellStart"/>
            <w:r>
              <w:t>Datanode</w:t>
            </w:r>
            <w:proofErr w:type="spellEnd"/>
            <w:r>
              <w:t>, Worker</w:t>
            </w:r>
          </w:p>
        </w:tc>
      </w:tr>
      <w:tr w:rsidR="00434787" w14:paraId="46F52411" w14:textId="77777777" w:rsidTr="00434787">
        <w:tc>
          <w:tcPr>
            <w:tcW w:w="1418" w:type="dxa"/>
          </w:tcPr>
          <w:p w14:paraId="3F0BD990" w14:textId="39C1819E" w:rsidR="00434787" w:rsidRDefault="00434787" w:rsidP="00434787">
            <w:pPr>
              <w:pStyle w:val="a1"/>
              <w:ind w:firstLineChars="0" w:firstLine="0"/>
              <w:jc w:val="center"/>
            </w:pPr>
            <w:r>
              <w:rPr>
                <w:rFonts w:hint="eastAsia"/>
              </w:rPr>
              <w:t>Servant</w:t>
            </w:r>
            <w:r>
              <w:t>2</w:t>
            </w:r>
          </w:p>
        </w:tc>
        <w:tc>
          <w:tcPr>
            <w:tcW w:w="3760" w:type="dxa"/>
          </w:tcPr>
          <w:p w14:paraId="44A651D6" w14:textId="2BCA5621"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3B9E677E" w14:textId="6D963B0F" w:rsidR="00434787" w:rsidRDefault="00686884" w:rsidP="00686884">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434787">
        <w:tc>
          <w:tcPr>
            <w:tcW w:w="1418" w:type="dxa"/>
          </w:tcPr>
          <w:p w14:paraId="45756B1B" w14:textId="18EDC7FD" w:rsidR="00434787" w:rsidRDefault="00434787" w:rsidP="00434787">
            <w:pPr>
              <w:pStyle w:val="a1"/>
              <w:ind w:firstLineChars="0" w:firstLine="0"/>
              <w:jc w:val="center"/>
            </w:pPr>
            <w:r>
              <w:rPr>
                <w:rFonts w:hint="eastAsia"/>
              </w:rPr>
              <w:t xml:space="preserve">GPU </w:t>
            </w:r>
            <w:r>
              <w:t>Server</w:t>
            </w:r>
          </w:p>
        </w:tc>
        <w:tc>
          <w:tcPr>
            <w:tcW w:w="3760" w:type="dxa"/>
          </w:tcPr>
          <w:p w14:paraId="449AB6DC" w14:textId="788073A4" w:rsidR="00434787" w:rsidRDefault="00B12C06" w:rsidP="00B12C0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tcPr>
          <w:p w14:paraId="7E65FDC5" w14:textId="42632628" w:rsidR="00434787" w:rsidRDefault="00686884" w:rsidP="00686884">
            <w:pPr>
              <w:pStyle w:val="a1"/>
              <w:ind w:firstLineChars="0" w:firstLine="0"/>
              <w:jc w:val="center"/>
            </w:pPr>
            <w:r>
              <w:rPr>
                <w:rFonts w:hint="eastAsia"/>
              </w:rPr>
              <w:t>训练神经网络</w:t>
            </w:r>
          </w:p>
        </w:tc>
      </w:tr>
    </w:tbl>
    <w:p w14:paraId="7B96B477" w14:textId="58662701" w:rsidR="00B05D6C" w:rsidRPr="00F4600E"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334FBDA0" w14:textId="1EE016E3" w:rsidR="001F3C80" w:rsidRPr="001F3C80" w:rsidRDefault="001F3C80" w:rsidP="001F3C80">
      <w:pPr>
        <w:pStyle w:val="2"/>
      </w:pPr>
      <w:bookmarkStart w:id="32" w:name="_Toc72346919"/>
      <w:r>
        <w:rPr>
          <w:rFonts w:hint="eastAsia"/>
        </w:rPr>
        <w:t>本章小结</w:t>
      </w:r>
      <w:bookmarkEnd w:id="32"/>
    </w:p>
    <w:p w14:paraId="019026EA" w14:textId="51F6DC75"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从软件工程的角度出发，对整个系统进行了需求分析。从功能性需求到非功能性需求，规定了整个系统的功能范围和其他要求，为下面对整个系统进行详细设计指明了方向。</w:t>
      </w:r>
    </w:p>
    <w:p w14:paraId="5279CB0D" w14:textId="4251A1A0" w:rsidR="00DD4B34" w:rsidRDefault="00DD4B34" w:rsidP="0012602E">
      <w:pPr>
        <w:pStyle w:val="1"/>
      </w:pPr>
      <w:bookmarkStart w:id="33" w:name="_Toc72346920"/>
      <w:r>
        <w:rPr>
          <w:rFonts w:hint="eastAsia"/>
        </w:rPr>
        <w:t>程序设计竞赛组队推荐系统设计</w:t>
      </w:r>
      <w:bookmarkEnd w:id="33"/>
    </w:p>
    <w:p w14:paraId="256F90BC" w14:textId="4658A0A1" w:rsidR="00DD4B34" w:rsidRDefault="009D67EF" w:rsidP="00C26CBA">
      <w:pPr>
        <w:pStyle w:val="2"/>
      </w:pPr>
      <w:bookmarkStart w:id="34" w:name="_Toc72346921"/>
      <w:r>
        <w:rPr>
          <w:rFonts w:hint="eastAsia"/>
        </w:rPr>
        <w:t>系统</w:t>
      </w:r>
      <w:r w:rsidR="00C7699D">
        <w:rPr>
          <w:rFonts w:hint="eastAsia"/>
        </w:rPr>
        <w:t>总体设计</w:t>
      </w:r>
      <w:bookmarkEnd w:id="34"/>
    </w:p>
    <w:p w14:paraId="51172C16" w14:textId="77777777" w:rsidR="0012602E" w:rsidRPr="0012602E" w:rsidRDefault="0012602E" w:rsidP="0012602E">
      <w:pPr>
        <w:pStyle w:val="a1"/>
        <w:ind w:firstLine="480"/>
        <w:rPr>
          <w:rFonts w:hint="eastAsia"/>
        </w:rPr>
      </w:pPr>
    </w:p>
    <w:p w14:paraId="512CA4F1" w14:textId="3DBADEBD" w:rsidR="006904DD" w:rsidRDefault="006904DD" w:rsidP="00C26CBA">
      <w:pPr>
        <w:pStyle w:val="2"/>
      </w:pPr>
      <w:bookmarkStart w:id="35" w:name="_Toc72346922"/>
      <w:r>
        <w:rPr>
          <w:rFonts w:hint="eastAsia"/>
        </w:rPr>
        <w:t>数据收集模块</w:t>
      </w:r>
      <w:bookmarkEnd w:id="35"/>
    </w:p>
    <w:p w14:paraId="38B29E83" w14:textId="12ACCFAC" w:rsidR="003225B7" w:rsidRPr="003225B7" w:rsidRDefault="003225B7" w:rsidP="003225B7">
      <w:pPr>
        <w:pStyle w:val="a1"/>
        <w:ind w:firstLine="480"/>
      </w:pPr>
      <w:r w:rsidRPr="003225B7">
        <w:rPr>
          <w:rFonts w:hint="eastAsia"/>
        </w:rPr>
        <w:t>谷歌的研发总监</w:t>
      </w:r>
      <w:r w:rsidRPr="003225B7">
        <w:rPr>
          <w:rFonts w:hint="eastAsia"/>
        </w:rPr>
        <w:t xml:space="preserve">Peter </w:t>
      </w:r>
      <w:proofErr w:type="spellStart"/>
      <w:r w:rsidRPr="003225B7">
        <w:rPr>
          <w:rFonts w:hint="eastAsia"/>
        </w:rPr>
        <w:t>Norvig</w:t>
      </w:r>
      <w:proofErr w:type="spellEnd"/>
      <w:r w:rsidR="002E4D8F">
        <w:rPr>
          <w:rFonts w:hint="eastAsia"/>
        </w:rPr>
        <w:t>曾说过：“</w:t>
      </w:r>
      <w:r w:rsidR="002E4D8F" w:rsidRPr="002E4D8F">
        <w:rPr>
          <w:rFonts w:hint="eastAsia"/>
        </w:rPr>
        <w:t>更多的数据优于</w:t>
      </w:r>
      <w:r w:rsidR="002E4D8F">
        <w:rPr>
          <w:rFonts w:hint="eastAsia"/>
        </w:rPr>
        <w:t>更好</w:t>
      </w:r>
      <w:r w:rsidR="002E4D8F" w:rsidRPr="002E4D8F">
        <w:rPr>
          <w:rFonts w:hint="eastAsia"/>
        </w:rPr>
        <w:t>的算法，而好的数据优于多的数据</w:t>
      </w:r>
      <w:r w:rsidR="002E4D8F">
        <w:rPr>
          <w:rFonts w:hint="eastAsia"/>
        </w:rPr>
        <w:t>”。这句话强调了数据对于整个系统至关重要。本次设计需要使用离线与在线的数据为队员们进行推荐，离线数据主要来源于</w:t>
      </w:r>
      <w:proofErr w:type="spellStart"/>
      <w:r w:rsidR="002E4D8F">
        <w:rPr>
          <w:rFonts w:hint="eastAsia"/>
        </w:rPr>
        <w:t>Codeforces</w:t>
      </w:r>
      <w:proofErr w:type="spellEnd"/>
      <w:r w:rsidR="002E4D8F">
        <w:rPr>
          <w:rFonts w:hint="eastAsia"/>
        </w:rPr>
        <w:t>训练记录的爬取；在线数据主要来源于用户在网站上操作（构建知识库、提交题解、回复问题等），需要通过埋点日志记录并通过消息队列传递给</w:t>
      </w:r>
      <w:proofErr w:type="spellStart"/>
      <w:r w:rsidR="002E4D8F">
        <w:rPr>
          <w:rFonts w:hint="eastAsia"/>
        </w:rPr>
        <w:t>Flink</w:t>
      </w:r>
      <w:proofErr w:type="spellEnd"/>
      <w:r w:rsidR="002E4D8F">
        <w:rPr>
          <w:rFonts w:hint="eastAsia"/>
        </w:rPr>
        <w:t>进行消费。</w:t>
      </w:r>
      <w:r w:rsidR="002250F1">
        <w:rPr>
          <w:rFonts w:hint="eastAsia"/>
        </w:rPr>
        <w:t>下面介绍数据爬取模块</w:t>
      </w:r>
      <w:r w:rsidR="00F83C39">
        <w:rPr>
          <w:rFonts w:hint="eastAsia"/>
        </w:rPr>
        <w:t>时</w:t>
      </w:r>
      <w:r w:rsidR="002250F1">
        <w:rPr>
          <w:rFonts w:hint="eastAsia"/>
        </w:rPr>
        <w:t>的技术</w:t>
      </w:r>
      <w:r w:rsidR="00F83C39">
        <w:rPr>
          <w:rFonts w:hint="eastAsia"/>
        </w:rPr>
        <w:t>选型</w:t>
      </w:r>
      <w:r w:rsidR="002250F1">
        <w:rPr>
          <w:rFonts w:hint="eastAsia"/>
        </w:rPr>
        <w:t>和选取原因。</w:t>
      </w:r>
    </w:p>
    <w:p w14:paraId="5CA3FA79" w14:textId="085840FE" w:rsidR="00C26CBA" w:rsidRDefault="00C26CBA" w:rsidP="0012602E">
      <w:pPr>
        <w:pStyle w:val="3"/>
      </w:pPr>
      <w:bookmarkStart w:id="36" w:name="_Toc72346923"/>
      <w:r>
        <w:rPr>
          <w:rFonts w:hint="eastAsia"/>
        </w:rPr>
        <w:t>编程语言</w:t>
      </w:r>
      <w:r>
        <w:rPr>
          <w:rFonts w:hint="eastAsia"/>
        </w:rPr>
        <w:t>Golang</w:t>
      </w:r>
      <w:bookmarkEnd w:id="36"/>
    </w:p>
    <w:p w14:paraId="3CC1F451" w14:textId="6E179BDE" w:rsidR="000F7E4A" w:rsidRDefault="000F7E4A" w:rsidP="000F7E4A">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sidR="00DA6C41">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sidR="00DA6C41">
        <w:rPr>
          <w:rFonts w:hint="eastAsia"/>
        </w:rPr>
        <w:t>在</w:t>
      </w:r>
      <w:r w:rsidRPr="000F7E4A">
        <w:rPr>
          <w:rFonts w:hint="eastAsia"/>
        </w:rPr>
        <w:t>2009</w:t>
      </w:r>
      <w:r w:rsidRPr="000F7E4A">
        <w:rPr>
          <w:rFonts w:hint="eastAsia"/>
        </w:rPr>
        <w:t>年开源</w:t>
      </w:r>
      <w:r w:rsidR="00DA6C41">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sidR="00DA6C41">
        <w:rPr>
          <w:rFonts w:hint="eastAsia"/>
        </w:rPr>
        <w:t>发布了第一个</w:t>
      </w:r>
      <w:r w:rsidRPr="000F7E4A">
        <w:rPr>
          <w:rFonts w:hint="eastAsia"/>
        </w:rPr>
        <w:t>稳定版本。</w:t>
      </w:r>
    </w:p>
    <w:p w14:paraId="050BE671" w14:textId="4A834A95" w:rsidR="00DA6C41" w:rsidRDefault="00DA6C41" w:rsidP="000F7E4A">
      <w:pPr>
        <w:pStyle w:val="a1"/>
        <w:ind w:firstLine="480"/>
      </w:pPr>
      <w:r>
        <w:rPr>
          <w:rFonts w:hint="eastAsia"/>
        </w:rPr>
        <w:t>为什么本文选择</w:t>
      </w:r>
      <w:r>
        <w:rPr>
          <w:rFonts w:hint="eastAsia"/>
        </w:rPr>
        <w:t>Go</w:t>
      </w:r>
      <w:r>
        <w:rPr>
          <w:rFonts w:hint="eastAsia"/>
        </w:rPr>
        <w:t>作为系统开发的主要语言？</w:t>
      </w:r>
    </w:p>
    <w:p w14:paraId="29D10DF2" w14:textId="0BBE5F13" w:rsidR="00DA6C41" w:rsidRDefault="00DA6C41" w:rsidP="000F7E4A">
      <w:pPr>
        <w:pStyle w:val="a1"/>
        <w:ind w:firstLine="482"/>
      </w:pPr>
      <w:r w:rsidRPr="00DA6C41">
        <w:rPr>
          <w:rFonts w:hint="eastAsia"/>
          <w:b/>
          <w:bCs/>
        </w:rPr>
        <w:t>1</w:t>
      </w:r>
      <w:r w:rsidRPr="00DA6C41">
        <w:rPr>
          <w:b/>
          <w:bCs/>
        </w:rPr>
        <w:t xml:space="preserve">. </w:t>
      </w:r>
      <w:r w:rsidRPr="00DA6C41">
        <w:rPr>
          <w:rFonts w:hint="eastAsia"/>
          <w:b/>
          <w:bCs/>
        </w:rPr>
        <w:t>性能优势</w:t>
      </w:r>
      <w:r>
        <w:rPr>
          <w:rFonts w:hint="eastAsia"/>
          <w:b/>
          <w:bCs/>
        </w:rPr>
        <w:t>：</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w:t>
      </w:r>
      <w:r w:rsidRPr="00DA6C41">
        <w:rPr>
          <w:rFonts w:hint="eastAsia"/>
        </w:rPr>
        <w:t>这意味着</w:t>
      </w:r>
      <w:r>
        <w:rPr>
          <w:rFonts w:hint="eastAsia"/>
        </w:rPr>
        <w:t>它</w:t>
      </w:r>
      <w:r w:rsidRPr="00DA6C41">
        <w:rPr>
          <w:rFonts w:hint="eastAsia"/>
        </w:rPr>
        <w:t>可以快速编译，快速运行并且</w:t>
      </w:r>
      <w:r>
        <w:rPr>
          <w:rFonts w:hint="eastAsia"/>
        </w:rPr>
        <w:t>快速上手开发</w:t>
      </w:r>
      <w:r w:rsidRPr="00DA6C41">
        <w:rPr>
          <w:rFonts w:hint="eastAsia"/>
        </w:rPr>
        <w:t>。</w:t>
      </w:r>
      <w:r>
        <w:rPr>
          <w:rFonts w:hint="eastAsia"/>
        </w:rPr>
        <w:t>实测中</w:t>
      </w:r>
      <w:r>
        <w:rPr>
          <w:rFonts w:hint="eastAsia"/>
        </w:rPr>
        <w:t>Go</w:t>
      </w:r>
      <w:r>
        <w:rPr>
          <w:rFonts w:hint="eastAsia"/>
        </w:rPr>
        <w:t>拥有</w:t>
      </w:r>
      <w:r w:rsidR="00876E04">
        <w:rPr>
          <w:rFonts w:hint="eastAsia"/>
        </w:rPr>
        <w:t>着近乎</w:t>
      </w:r>
      <w:r>
        <w:rPr>
          <w:rFonts w:hint="eastAsia"/>
        </w:rPr>
        <w:t>C</w:t>
      </w:r>
      <w:r>
        <w:t>++</w:t>
      </w:r>
      <w:r>
        <w:rPr>
          <w:rFonts w:hint="eastAsia"/>
        </w:rPr>
        <w:t>的编译速度与</w:t>
      </w:r>
      <w:r>
        <w:rPr>
          <w:rFonts w:hint="eastAsia"/>
        </w:rPr>
        <w:t>Python</w:t>
      </w:r>
      <w:r>
        <w:rPr>
          <w:rFonts w:hint="eastAsia"/>
        </w:rPr>
        <w:t>的开发效率。</w:t>
      </w:r>
    </w:p>
    <w:p w14:paraId="21521779" w14:textId="0C716A2B" w:rsidR="00876E04" w:rsidRDefault="00876E04" w:rsidP="00BB264E">
      <w:pPr>
        <w:pStyle w:val="22"/>
        <w:ind w:firstLine="482"/>
      </w:pPr>
      <w:r w:rsidRPr="007D4820">
        <w:rPr>
          <w:b/>
          <w:bCs/>
        </w:rPr>
        <w:t xml:space="preserve">2. </w:t>
      </w:r>
      <w:r w:rsidRPr="007D4820">
        <w:rPr>
          <w:rFonts w:hint="eastAsia"/>
          <w:b/>
          <w:bCs/>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007E4F27" w:rsidRPr="00465576">
        <w:rPr>
          <w:rFonts w:hint="eastAsia"/>
        </w:rPr>
        <w:t>的并发</w:t>
      </w:r>
      <w:r w:rsidR="00F24804" w:rsidRPr="00465576">
        <w:rPr>
          <w:rFonts w:hint="eastAsia"/>
        </w:rPr>
        <w:t>哲学源自</w:t>
      </w:r>
      <w:r w:rsidR="00F24804" w:rsidRPr="00465576">
        <w:rPr>
          <w:rFonts w:hint="eastAsia"/>
        </w:rPr>
        <w:t>CSP</w:t>
      </w:r>
      <w:r w:rsidR="00F24804" w:rsidRPr="00465576">
        <w:rPr>
          <w:rFonts w:hint="eastAsia"/>
        </w:rPr>
        <w:t>理论</w:t>
      </w:r>
      <w:r w:rsidR="00F24804" w:rsidRPr="00465576">
        <w:rPr>
          <w:rFonts w:hint="eastAsia"/>
          <w:vertAlign w:val="superscript"/>
        </w:rPr>
        <w:t>[</w:t>
      </w:r>
      <w:r w:rsidR="00F24804" w:rsidRPr="00465576">
        <w:rPr>
          <w:vertAlign w:val="superscript"/>
        </w:rPr>
        <w:t>2</w:t>
      </w:r>
      <w:r w:rsidR="00E4022D">
        <w:rPr>
          <w:vertAlign w:val="superscript"/>
        </w:rPr>
        <w:t>3</w:t>
      </w:r>
      <w:r w:rsidR="00F24804" w:rsidRPr="00465576">
        <w:rPr>
          <w:vertAlign w:val="superscript"/>
        </w:rPr>
        <w:t>]</w:t>
      </w:r>
      <w:r w:rsidR="00F24804" w:rsidRPr="00465576">
        <w:t>，</w:t>
      </w:r>
      <w:r w:rsidR="00F24804" w:rsidRPr="00465576">
        <w:rPr>
          <w:rFonts w:hint="eastAsia"/>
        </w:rPr>
        <w:t>选择</w:t>
      </w:r>
      <w:r w:rsidR="00F24804" w:rsidRPr="00465576">
        <w:t>Channel</w:t>
      </w:r>
      <w:r w:rsidR="00F24804" w:rsidRPr="00465576">
        <w:rPr>
          <w:rFonts w:hint="eastAsia"/>
        </w:rPr>
        <w:t>通信而不是加锁来控制共享资源，从设计上避免了数据竞争的问题</w:t>
      </w:r>
      <w:r w:rsidR="00154E16" w:rsidRPr="00465576">
        <w:rPr>
          <w:rFonts w:hint="eastAsia"/>
        </w:rPr>
        <w:t>。而并发的基本单位协程</w:t>
      </w:r>
      <w:r w:rsidR="00154E16" w:rsidRPr="00465576">
        <w:t>Goroutine</w:t>
      </w:r>
      <w:r w:rsidR="00154E16" w:rsidRPr="00465576">
        <w:rPr>
          <w:rFonts w:hint="eastAsia"/>
        </w:rPr>
        <w:t>相比线程来说，避免了操作系统内核对线程的调度，减少了大量</w:t>
      </w:r>
      <w:r w:rsidR="00154E16" w:rsidRPr="00465576">
        <w:rPr>
          <w:rFonts w:hint="eastAsia"/>
        </w:rPr>
        <w:t>CPU</w:t>
      </w:r>
      <w:r w:rsidR="00154E16" w:rsidRPr="00465576">
        <w:rPr>
          <w:rFonts w:hint="eastAsia"/>
        </w:rPr>
        <w:t>用来保存上下文和恢复现场的时间，对操作系统完全透明。这也是</w:t>
      </w:r>
      <w:r w:rsidR="00154E16" w:rsidRPr="00465576">
        <w:rPr>
          <w:rFonts w:hint="eastAsia"/>
        </w:rPr>
        <w:t>Go</w:t>
      </w:r>
      <w:r w:rsidR="00154E16" w:rsidRPr="00465576">
        <w:rPr>
          <w:rFonts w:hint="eastAsia"/>
        </w:rPr>
        <w:t>在编写</w:t>
      </w:r>
      <w:r w:rsidR="00154E16" w:rsidRPr="00465576">
        <w:rPr>
          <w:rFonts w:hint="eastAsia"/>
        </w:rPr>
        <w:t>HTTP</w:t>
      </w:r>
      <w:r w:rsidR="00154E16" w:rsidRPr="00465576">
        <w:rPr>
          <w:rFonts w:hint="eastAsia"/>
        </w:rPr>
        <w:t>服务器方面表现出色的主要原因之一</w:t>
      </w:r>
      <w:r w:rsidR="003B3BA2" w:rsidRPr="00465576">
        <w:rPr>
          <w:rFonts w:hint="eastAsia"/>
        </w:rPr>
        <w:t>。</w:t>
      </w:r>
    </w:p>
    <w:p w14:paraId="4CB9440B" w14:textId="0884450B" w:rsidR="00533B06" w:rsidRPr="00154E16" w:rsidRDefault="00154E16" w:rsidP="00C7699D">
      <w:pPr>
        <w:pStyle w:val="22"/>
        <w:ind w:firstLine="482"/>
      </w:pPr>
      <w:r w:rsidRPr="007D4820">
        <w:rPr>
          <w:rFonts w:hint="eastAsia"/>
          <w:b/>
          <w:bCs/>
        </w:rPr>
        <w:t>3</w:t>
      </w:r>
      <w:r w:rsidRPr="007D4820">
        <w:rPr>
          <w:b/>
          <w:bCs/>
        </w:rPr>
        <w:t xml:space="preserve">. </w:t>
      </w:r>
      <w:r w:rsidRPr="007D4820">
        <w:rPr>
          <w:rFonts w:hint="eastAsia"/>
          <w:b/>
          <w:bCs/>
        </w:rPr>
        <w:t>跨平台且易于维护：</w:t>
      </w:r>
      <w:r w:rsidR="003B3BA2" w:rsidRPr="00465576">
        <w:rPr>
          <w:rFonts w:hint="eastAsia"/>
        </w:rPr>
        <w:t>Go</w:t>
      </w:r>
      <w:r w:rsidR="003B3BA2" w:rsidRPr="00465576">
        <w:rPr>
          <w:rFonts w:hint="eastAsia"/>
        </w:rPr>
        <w:t>编译生成的二进制文件可以在</w:t>
      </w:r>
      <w:r w:rsidR="003B3BA2" w:rsidRPr="00465576">
        <w:rPr>
          <w:rFonts w:hint="eastAsia"/>
        </w:rPr>
        <w:t>Windows</w:t>
      </w:r>
      <w:r w:rsidR="003B3BA2" w:rsidRPr="00465576">
        <w:rPr>
          <w:rFonts w:hint="eastAsia"/>
        </w:rPr>
        <w:t>，</w:t>
      </w:r>
      <w:r w:rsidR="003B3BA2" w:rsidRPr="00465576">
        <w:rPr>
          <w:rFonts w:hint="eastAsia"/>
        </w:rPr>
        <w:t>Linux</w:t>
      </w:r>
      <w:r w:rsidR="003B3BA2" w:rsidRPr="00465576">
        <w:rPr>
          <w:rFonts w:hint="eastAsia"/>
        </w:rPr>
        <w:t>，</w:t>
      </w:r>
      <w:r w:rsidR="003B3BA2" w:rsidRPr="00465576">
        <w:rPr>
          <w:rFonts w:hint="eastAsia"/>
        </w:rPr>
        <w:t>macOS</w:t>
      </w:r>
      <w:r w:rsidR="003B3BA2" w:rsidRPr="00465576">
        <w:rPr>
          <w:rFonts w:hint="eastAsia"/>
        </w:rPr>
        <w:t>或其他平台上直接运行，降低了部署的难度。</w:t>
      </w:r>
    </w:p>
    <w:p w14:paraId="7FF52FCB" w14:textId="68AF5C56" w:rsidR="00C26CBA" w:rsidRDefault="00C26CBA" w:rsidP="0012602E">
      <w:pPr>
        <w:pStyle w:val="3"/>
      </w:pPr>
      <w:bookmarkStart w:id="37" w:name="_Toc72346924"/>
      <w:r>
        <w:rPr>
          <w:rFonts w:hint="eastAsia"/>
        </w:rPr>
        <w:t>爬虫框架</w:t>
      </w:r>
      <w:r>
        <w:rPr>
          <w:rFonts w:hint="eastAsia"/>
        </w:rPr>
        <w:t>Go</w:t>
      </w:r>
      <w:r>
        <w:t>-</w:t>
      </w:r>
      <w:r>
        <w:rPr>
          <w:rFonts w:hint="eastAsia"/>
        </w:rPr>
        <w:t>Colly</w:t>
      </w:r>
      <w:bookmarkEnd w:id="37"/>
    </w:p>
    <w:p w14:paraId="52DECC29" w14:textId="133F9001" w:rsidR="00C7699D" w:rsidRDefault="00D62F2C" w:rsidP="00C7699D">
      <w:pPr>
        <w:pStyle w:val="a1"/>
        <w:ind w:firstLine="480"/>
      </w:pPr>
      <w:r>
        <w:rPr>
          <w:rFonts w:hint="eastAsia"/>
        </w:rPr>
        <w:t>由于整个服务端由</w:t>
      </w:r>
      <w:r>
        <w:rPr>
          <w:rFonts w:hint="eastAsia"/>
        </w:rPr>
        <w:t>Go</w:t>
      </w:r>
      <w:r>
        <w:rPr>
          <w:rFonts w:hint="eastAsia"/>
        </w:rPr>
        <w:t>语言构建，便没有选择知名的</w:t>
      </w:r>
      <w:r>
        <w:rPr>
          <w:rFonts w:hint="eastAsia"/>
        </w:rPr>
        <w:t>Python</w:t>
      </w:r>
      <w:r>
        <w:rPr>
          <w:rFonts w:hint="eastAsia"/>
        </w:rPr>
        <w:t>爬虫框架</w:t>
      </w:r>
      <w:r w:rsidR="00224BBB">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w:t>
      </w:r>
      <w:r w:rsidR="00224BBB">
        <w:rPr>
          <w:rFonts w:hint="eastAsia"/>
        </w:rPr>
        <w:t>下表</w:t>
      </w:r>
      <w:r w:rsidR="00224BBB">
        <w:rPr>
          <w:rFonts w:hint="eastAsia"/>
        </w:rPr>
        <w:t>2</w:t>
      </w:r>
      <w:r w:rsidR="00224BBB">
        <w:t>-1</w:t>
      </w:r>
      <w:r w:rsidR="00224BBB">
        <w:rPr>
          <w:rFonts w:hint="eastAsia"/>
        </w:rPr>
        <w:t>展示了两者之间的差异：</w:t>
      </w:r>
    </w:p>
    <w:p w14:paraId="2EC957DA" w14:textId="04CA11B8" w:rsidR="00224BBB" w:rsidRDefault="00224BBB"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4</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1</w:t>
      </w:r>
      <w:r w:rsidR="00434787">
        <w:fldChar w:fldCharType="end"/>
      </w:r>
      <w:r>
        <w:t xml:space="preserve"> </w:t>
      </w:r>
      <w:r>
        <w:rPr>
          <w:rFonts w:hint="eastAsia"/>
        </w:rPr>
        <w:t>爬虫框架</w:t>
      </w:r>
      <w:r>
        <w:rPr>
          <w:rFonts w:hint="eastAsia"/>
        </w:rPr>
        <w:t>Colly</w:t>
      </w:r>
      <w:r w:rsidR="00AF68F6">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224BBB" w:rsidRPr="00224BBB" w14:paraId="18327923" w14:textId="77777777" w:rsidTr="00CB33F9">
        <w:trPr>
          <w:cnfStyle w:val="100000000000" w:firstRow="1" w:lastRow="0" w:firstColumn="0" w:lastColumn="0" w:oddVBand="0" w:evenVBand="0" w:oddHBand="0" w:evenHBand="0" w:firstRowFirstColumn="0" w:firstRowLastColumn="0" w:lastRowFirstColumn="0" w:lastRowLastColumn="0"/>
        </w:trPr>
        <w:tc>
          <w:tcPr>
            <w:tcW w:w="2589" w:type="dxa"/>
          </w:tcPr>
          <w:p w14:paraId="7EEC3D2A" w14:textId="0BE081BF" w:rsidR="00224BBB" w:rsidRPr="00523906" w:rsidRDefault="00224BBB" w:rsidP="00CB33F9">
            <w:pPr>
              <w:pStyle w:val="a1"/>
              <w:ind w:firstLineChars="0" w:firstLine="0"/>
              <w:rPr>
                <w:b/>
                <w:bCs/>
                <w:szCs w:val="16"/>
              </w:rPr>
            </w:pPr>
            <w:r w:rsidRPr="00523906">
              <w:rPr>
                <w:rFonts w:hint="eastAsia"/>
                <w:b/>
                <w:bCs/>
                <w:szCs w:val="16"/>
              </w:rPr>
              <w:t>对比内容</w:t>
            </w:r>
          </w:p>
        </w:tc>
        <w:tc>
          <w:tcPr>
            <w:tcW w:w="2589" w:type="dxa"/>
          </w:tcPr>
          <w:p w14:paraId="47F36014" w14:textId="0310CAA6" w:rsidR="00224BBB" w:rsidRPr="00523906" w:rsidRDefault="00224BBB" w:rsidP="00CB33F9">
            <w:pPr>
              <w:pStyle w:val="a1"/>
              <w:ind w:firstLineChars="0" w:firstLine="0"/>
              <w:rPr>
                <w:b/>
                <w:bCs/>
                <w:szCs w:val="16"/>
              </w:rPr>
            </w:pPr>
            <w:r w:rsidRPr="00523906">
              <w:rPr>
                <w:rFonts w:hint="eastAsia"/>
                <w:b/>
                <w:bCs/>
                <w:szCs w:val="16"/>
              </w:rPr>
              <w:t>Colly</w:t>
            </w:r>
          </w:p>
        </w:tc>
        <w:tc>
          <w:tcPr>
            <w:tcW w:w="2589" w:type="dxa"/>
          </w:tcPr>
          <w:p w14:paraId="5EB9C7CA" w14:textId="7FB52502" w:rsidR="00224BBB" w:rsidRPr="00523906" w:rsidRDefault="00224BBB" w:rsidP="00CB33F9">
            <w:pPr>
              <w:pStyle w:val="a1"/>
              <w:ind w:firstLineChars="0" w:firstLine="0"/>
              <w:rPr>
                <w:b/>
                <w:bCs/>
                <w:szCs w:val="16"/>
              </w:rPr>
            </w:pPr>
            <w:r w:rsidRPr="00523906">
              <w:rPr>
                <w:rFonts w:hint="eastAsia"/>
                <w:b/>
                <w:bCs/>
                <w:szCs w:val="16"/>
              </w:rPr>
              <w:t>Scrapy</w:t>
            </w:r>
          </w:p>
        </w:tc>
      </w:tr>
      <w:tr w:rsidR="00224BBB" w:rsidRPr="00224BBB" w14:paraId="0CE160AB" w14:textId="77777777" w:rsidTr="00CB33F9">
        <w:tc>
          <w:tcPr>
            <w:tcW w:w="2589" w:type="dxa"/>
          </w:tcPr>
          <w:p w14:paraId="635DE4A4" w14:textId="30DB9321" w:rsidR="00224BBB" w:rsidRPr="00224BBB" w:rsidRDefault="00224BBB" w:rsidP="00CB33F9">
            <w:pPr>
              <w:pStyle w:val="a1"/>
              <w:ind w:firstLineChars="0" w:firstLine="0"/>
              <w:rPr>
                <w:szCs w:val="16"/>
              </w:rPr>
            </w:pPr>
            <w:r w:rsidRPr="00224BBB">
              <w:rPr>
                <w:rFonts w:hint="eastAsia"/>
                <w:szCs w:val="16"/>
              </w:rPr>
              <w:t>爬取速度</w:t>
            </w:r>
          </w:p>
        </w:tc>
        <w:tc>
          <w:tcPr>
            <w:tcW w:w="2589" w:type="dxa"/>
          </w:tcPr>
          <w:p w14:paraId="241958DF" w14:textId="15E14C16" w:rsidR="00224BBB" w:rsidRPr="00224BBB" w:rsidRDefault="002F1467" w:rsidP="00CB33F9">
            <w:pPr>
              <w:pStyle w:val="a1"/>
              <w:ind w:firstLineChars="0" w:firstLine="0"/>
              <w:rPr>
                <w:szCs w:val="16"/>
              </w:rPr>
            </w:pPr>
            <w:r>
              <w:rPr>
                <w:rFonts w:hint="eastAsia"/>
                <w:szCs w:val="16"/>
              </w:rPr>
              <w:t>较快</w:t>
            </w:r>
          </w:p>
        </w:tc>
        <w:tc>
          <w:tcPr>
            <w:tcW w:w="2589" w:type="dxa"/>
          </w:tcPr>
          <w:p w14:paraId="7B732F10" w14:textId="3545E272" w:rsidR="00224BBB" w:rsidRPr="00224BBB" w:rsidRDefault="002F1467" w:rsidP="00CB33F9">
            <w:pPr>
              <w:pStyle w:val="a1"/>
              <w:ind w:firstLineChars="0" w:firstLine="0"/>
              <w:rPr>
                <w:szCs w:val="16"/>
              </w:rPr>
            </w:pPr>
            <w:r>
              <w:rPr>
                <w:rFonts w:hint="eastAsia"/>
                <w:szCs w:val="16"/>
              </w:rPr>
              <w:t>较慢</w:t>
            </w:r>
          </w:p>
        </w:tc>
      </w:tr>
      <w:tr w:rsidR="00224BBB" w:rsidRPr="00224BBB" w14:paraId="7AFFEC71" w14:textId="77777777" w:rsidTr="00CB33F9">
        <w:tc>
          <w:tcPr>
            <w:tcW w:w="2589" w:type="dxa"/>
          </w:tcPr>
          <w:p w14:paraId="3D462A4E" w14:textId="7307B716" w:rsidR="00224BBB" w:rsidRPr="00224BBB" w:rsidRDefault="00224BBB" w:rsidP="00CB33F9">
            <w:pPr>
              <w:pStyle w:val="a1"/>
              <w:ind w:firstLineChars="0" w:firstLine="0"/>
              <w:rPr>
                <w:szCs w:val="16"/>
              </w:rPr>
            </w:pPr>
            <w:r>
              <w:rPr>
                <w:rFonts w:hint="eastAsia"/>
                <w:szCs w:val="16"/>
              </w:rPr>
              <w:t>API</w:t>
            </w:r>
            <w:r>
              <w:rPr>
                <w:rFonts w:hint="eastAsia"/>
                <w:szCs w:val="16"/>
              </w:rPr>
              <w:t>设计</w:t>
            </w:r>
          </w:p>
        </w:tc>
        <w:tc>
          <w:tcPr>
            <w:tcW w:w="2589" w:type="dxa"/>
          </w:tcPr>
          <w:p w14:paraId="47D1D64A" w14:textId="59BD015C" w:rsidR="00224BBB" w:rsidRPr="00224BBB" w:rsidRDefault="009D2DE8" w:rsidP="00CB33F9">
            <w:pPr>
              <w:pStyle w:val="a1"/>
              <w:ind w:firstLineChars="0" w:firstLine="0"/>
              <w:rPr>
                <w:szCs w:val="16"/>
              </w:rPr>
            </w:pPr>
            <w:r>
              <w:rPr>
                <w:rFonts w:hint="eastAsia"/>
                <w:szCs w:val="16"/>
              </w:rPr>
              <w:t>简洁</w:t>
            </w:r>
          </w:p>
        </w:tc>
        <w:tc>
          <w:tcPr>
            <w:tcW w:w="2589" w:type="dxa"/>
          </w:tcPr>
          <w:p w14:paraId="5816BA8F" w14:textId="22FDF2C2" w:rsidR="00224BBB" w:rsidRPr="00224BBB" w:rsidRDefault="009D2DE8" w:rsidP="00CB33F9">
            <w:pPr>
              <w:pStyle w:val="a1"/>
              <w:ind w:firstLineChars="0" w:firstLine="0"/>
              <w:rPr>
                <w:szCs w:val="16"/>
              </w:rPr>
            </w:pPr>
            <w:r>
              <w:rPr>
                <w:rFonts w:hint="eastAsia"/>
                <w:szCs w:val="16"/>
              </w:rPr>
              <w:t>每个版本都有改变</w:t>
            </w:r>
          </w:p>
        </w:tc>
      </w:tr>
      <w:tr w:rsidR="00224BBB" w:rsidRPr="00224BBB" w14:paraId="6ACD4788" w14:textId="77777777" w:rsidTr="00CB33F9">
        <w:tc>
          <w:tcPr>
            <w:tcW w:w="2589" w:type="dxa"/>
          </w:tcPr>
          <w:p w14:paraId="471EABDA" w14:textId="288A4BD4" w:rsidR="00224BBB" w:rsidRPr="00224BBB" w:rsidRDefault="009D2DE8" w:rsidP="00CB33F9">
            <w:pPr>
              <w:pStyle w:val="a1"/>
              <w:ind w:firstLineChars="0" w:firstLine="0"/>
              <w:rPr>
                <w:szCs w:val="16"/>
              </w:rPr>
            </w:pPr>
            <w:r>
              <w:rPr>
                <w:rFonts w:hint="eastAsia"/>
                <w:szCs w:val="16"/>
              </w:rPr>
              <w:t>并发支持</w:t>
            </w:r>
          </w:p>
        </w:tc>
        <w:tc>
          <w:tcPr>
            <w:tcW w:w="2589" w:type="dxa"/>
          </w:tcPr>
          <w:p w14:paraId="7EB3AD52" w14:textId="7CF00DD8" w:rsidR="00224BBB" w:rsidRPr="00224BBB" w:rsidRDefault="009D2DE8" w:rsidP="00CB33F9">
            <w:pPr>
              <w:pStyle w:val="a1"/>
              <w:ind w:firstLineChars="0" w:firstLine="0"/>
              <w:rPr>
                <w:szCs w:val="16"/>
              </w:rPr>
            </w:pPr>
            <w:r>
              <w:rPr>
                <w:rFonts w:hint="eastAsia"/>
                <w:szCs w:val="16"/>
              </w:rPr>
              <w:t>原生支持</w:t>
            </w:r>
          </w:p>
        </w:tc>
        <w:tc>
          <w:tcPr>
            <w:tcW w:w="2589" w:type="dxa"/>
          </w:tcPr>
          <w:p w14:paraId="4E0D2EE8" w14:textId="0BB36E32" w:rsidR="00224BBB" w:rsidRPr="00224BBB" w:rsidRDefault="009D2DE8" w:rsidP="00CB33F9">
            <w:pPr>
              <w:pStyle w:val="a1"/>
              <w:ind w:firstLineChars="0" w:firstLine="0"/>
              <w:rPr>
                <w:szCs w:val="16"/>
              </w:rPr>
            </w:pPr>
            <w:r>
              <w:rPr>
                <w:rFonts w:hint="eastAsia"/>
                <w:szCs w:val="16"/>
              </w:rPr>
              <w:t>需要配置</w:t>
            </w:r>
          </w:p>
        </w:tc>
      </w:tr>
      <w:tr w:rsidR="00224BBB" w:rsidRPr="00224BBB" w14:paraId="6D2DF2CB" w14:textId="77777777" w:rsidTr="00CB33F9">
        <w:tc>
          <w:tcPr>
            <w:tcW w:w="2589" w:type="dxa"/>
          </w:tcPr>
          <w:p w14:paraId="603E10A9" w14:textId="6957B192" w:rsidR="00224BBB" w:rsidRPr="00224BBB" w:rsidRDefault="009D2DE8" w:rsidP="00CB33F9">
            <w:pPr>
              <w:pStyle w:val="a1"/>
              <w:ind w:firstLineChars="0" w:firstLine="0"/>
              <w:rPr>
                <w:szCs w:val="16"/>
              </w:rPr>
            </w:pPr>
            <w:r w:rsidRPr="009D2DE8">
              <w:rPr>
                <w:szCs w:val="16"/>
              </w:rPr>
              <w:t>Robots</w:t>
            </w:r>
            <w:r>
              <w:rPr>
                <w:rFonts w:hint="eastAsia"/>
                <w:szCs w:val="16"/>
              </w:rPr>
              <w:t>协议支持</w:t>
            </w:r>
          </w:p>
        </w:tc>
        <w:tc>
          <w:tcPr>
            <w:tcW w:w="2589" w:type="dxa"/>
          </w:tcPr>
          <w:p w14:paraId="4811FEBB" w14:textId="7380B5BB" w:rsidR="00224BBB" w:rsidRPr="00224BBB" w:rsidRDefault="009D2DE8" w:rsidP="00CB33F9">
            <w:pPr>
              <w:pStyle w:val="a1"/>
              <w:ind w:firstLineChars="0" w:firstLine="0"/>
              <w:rPr>
                <w:szCs w:val="16"/>
              </w:rPr>
            </w:pPr>
            <w:r>
              <w:rPr>
                <w:rFonts w:hint="eastAsia"/>
                <w:szCs w:val="16"/>
              </w:rPr>
              <w:t>有</w:t>
            </w:r>
          </w:p>
        </w:tc>
        <w:tc>
          <w:tcPr>
            <w:tcW w:w="2589" w:type="dxa"/>
          </w:tcPr>
          <w:p w14:paraId="756635E1" w14:textId="7647A757" w:rsidR="00224BBB" w:rsidRPr="00224BBB" w:rsidRDefault="009D2DE8" w:rsidP="00CB33F9">
            <w:pPr>
              <w:pStyle w:val="a1"/>
              <w:ind w:firstLineChars="0" w:firstLine="0"/>
              <w:rPr>
                <w:szCs w:val="16"/>
              </w:rPr>
            </w:pPr>
            <w:r>
              <w:rPr>
                <w:rFonts w:hint="eastAsia"/>
                <w:szCs w:val="16"/>
              </w:rPr>
              <w:t>有</w:t>
            </w:r>
          </w:p>
        </w:tc>
      </w:tr>
      <w:tr w:rsidR="00224BBB" w:rsidRPr="00224BBB" w14:paraId="42B3404A" w14:textId="77777777" w:rsidTr="00CB33F9">
        <w:tc>
          <w:tcPr>
            <w:tcW w:w="2589" w:type="dxa"/>
          </w:tcPr>
          <w:p w14:paraId="16C851E8" w14:textId="5743031B" w:rsidR="00224BBB" w:rsidRPr="00224BBB" w:rsidRDefault="002F1467" w:rsidP="00CB33F9">
            <w:pPr>
              <w:pStyle w:val="a1"/>
              <w:ind w:firstLineChars="0" w:firstLine="0"/>
              <w:rPr>
                <w:szCs w:val="16"/>
              </w:rPr>
            </w:pPr>
            <w:r>
              <w:rPr>
                <w:rFonts w:hint="eastAsia"/>
                <w:szCs w:val="16"/>
              </w:rPr>
              <w:t>分布式支持</w:t>
            </w:r>
          </w:p>
        </w:tc>
        <w:tc>
          <w:tcPr>
            <w:tcW w:w="2589" w:type="dxa"/>
          </w:tcPr>
          <w:p w14:paraId="1DFAE403" w14:textId="25B54C79" w:rsidR="00224BBB" w:rsidRPr="00224BBB" w:rsidRDefault="002F1467" w:rsidP="00CB33F9">
            <w:pPr>
              <w:pStyle w:val="a1"/>
              <w:ind w:firstLineChars="0" w:firstLine="0"/>
              <w:rPr>
                <w:szCs w:val="16"/>
              </w:rPr>
            </w:pPr>
            <w:r>
              <w:rPr>
                <w:rFonts w:hint="eastAsia"/>
                <w:szCs w:val="16"/>
              </w:rPr>
              <w:t>支持</w:t>
            </w:r>
          </w:p>
        </w:tc>
        <w:tc>
          <w:tcPr>
            <w:tcW w:w="2589" w:type="dxa"/>
          </w:tcPr>
          <w:p w14:paraId="3D09F971" w14:textId="1CC85BF8" w:rsidR="00224BBB" w:rsidRPr="00224BBB" w:rsidRDefault="002F1467" w:rsidP="00CB33F9">
            <w:pPr>
              <w:pStyle w:val="a1"/>
              <w:ind w:firstLineChars="0" w:firstLine="0"/>
              <w:rPr>
                <w:szCs w:val="16"/>
              </w:rPr>
            </w:pPr>
            <w:r>
              <w:rPr>
                <w:rFonts w:hint="eastAsia"/>
                <w:szCs w:val="16"/>
              </w:rPr>
              <w:t>需要配置</w:t>
            </w:r>
          </w:p>
        </w:tc>
      </w:tr>
      <w:tr w:rsidR="00224BBB" w:rsidRPr="00224BBB" w14:paraId="152E5D98" w14:textId="77777777" w:rsidTr="00CB33F9">
        <w:tc>
          <w:tcPr>
            <w:tcW w:w="2589" w:type="dxa"/>
          </w:tcPr>
          <w:p w14:paraId="71B6215C" w14:textId="4A874378" w:rsidR="00224BBB" w:rsidRPr="00224BBB" w:rsidRDefault="002F1467" w:rsidP="00CB33F9">
            <w:pPr>
              <w:pStyle w:val="a1"/>
              <w:ind w:firstLineChars="0" w:firstLine="0"/>
              <w:rPr>
                <w:szCs w:val="16"/>
              </w:rPr>
            </w:pPr>
            <w:r>
              <w:rPr>
                <w:rFonts w:hint="eastAsia"/>
                <w:szCs w:val="16"/>
              </w:rPr>
              <w:t>解析库支持</w:t>
            </w:r>
          </w:p>
        </w:tc>
        <w:tc>
          <w:tcPr>
            <w:tcW w:w="2589" w:type="dxa"/>
          </w:tcPr>
          <w:p w14:paraId="732AB563" w14:textId="51F93F50" w:rsidR="00224BBB" w:rsidRPr="00224BBB" w:rsidRDefault="002F1467" w:rsidP="00CB33F9">
            <w:pPr>
              <w:pStyle w:val="a1"/>
              <w:ind w:firstLineChars="0" w:firstLine="0"/>
              <w:rPr>
                <w:szCs w:val="16"/>
              </w:rPr>
            </w:pPr>
            <w:proofErr w:type="spellStart"/>
            <w:r>
              <w:rPr>
                <w:szCs w:val="16"/>
              </w:rPr>
              <w:t>G</w:t>
            </w:r>
            <w:r>
              <w:rPr>
                <w:rFonts w:hint="eastAsia"/>
                <w:szCs w:val="16"/>
              </w:rPr>
              <w:t>oquery</w:t>
            </w:r>
            <w:proofErr w:type="spellEnd"/>
          </w:p>
        </w:tc>
        <w:tc>
          <w:tcPr>
            <w:tcW w:w="2589" w:type="dxa"/>
          </w:tcPr>
          <w:p w14:paraId="487D979E" w14:textId="0634717D" w:rsidR="00224BBB" w:rsidRPr="00224BBB" w:rsidRDefault="002F1467" w:rsidP="00CB33F9">
            <w:pPr>
              <w:pStyle w:val="a1"/>
              <w:ind w:firstLineChars="0" w:firstLine="0"/>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2F1467" w:rsidRPr="00224BBB" w14:paraId="1D49EF2A" w14:textId="77777777" w:rsidTr="00CB33F9">
        <w:tc>
          <w:tcPr>
            <w:tcW w:w="2589" w:type="dxa"/>
          </w:tcPr>
          <w:p w14:paraId="61BE13E0" w14:textId="365ADE8E" w:rsidR="002F1467" w:rsidRDefault="002F1467" w:rsidP="00CB33F9">
            <w:pPr>
              <w:pStyle w:val="a1"/>
              <w:ind w:firstLineChars="0" w:firstLine="0"/>
              <w:rPr>
                <w:szCs w:val="16"/>
              </w:rPr>
            </w:pPr>
            <w:r>
              <w:rPr>
                <w:rFonts w:hint="eastAsia"/>
                <w:szCs w:val="16"/>
              </w:rPr>
              <w:t>定时任务</w:t>
            </w:r>
          </w:p>
        </w:tc>
        <w:tc>
          <w:tcPr>
            <w:tcW w:w="2589" w:type="dxa"/>
          </w:tcPr>
          <w:p w14:paraId="540D6971" w14:textId="59B53786" w:rsidR="002F1467" w:rsidRDefault="002F1467" w:rsidP="00CB33F9">
            <w:pPr>
              <w:pStyle w:val="a1"/>
              <w:ind w:firstLineChars="0" w:firstLine="0"/>
              <w:rPr>
                <w:szCs w:val="16"/>
              </w:rPr>
            </w:pPr>
            <w:r>
              <w:rPr>
                <w:rFonts w:hint="eastAsia"/>
                <w:szCs w:val="16"/>
              </w:rPr>
              <w:t>不支持</w:t>
            </w:r>
          </w:p>
        </w:tc>
        <w:tc>
          <w:tcPr>
            <w:tcW w:w="2589" w:type="dxa"/>
          </w:tcPr>
          <w:p w14:paraId="2192F190" w14:textId="0C7B1DEB" w:rsidR="002F1467" w:rsidRDefault="002F1467" w:rsidP="00CB33F9">
            <w:pPr>
              <w:pStyle w:val="a1"/>
              <w:ind w:firstLineChars="0" w:firstLine="0"/>
              <w:rPr>
                <w:szCs w:val="16"/>
              </w:rPr>
            </w:pPr>
            <w:r>
              <w:rPr>
                <w:rFonts w:hint="eastAsia"/>
                <w:szCs w:val="16"/>
              </w:rPr>
              <w:t>支持</w:t>
            </w:r>
          </w:p>
        </w:tc>
      </w:tr>
      <w:tr w:rsidR="002F1467" w:rsidRPr="00224BBB" w14:paraId="7A0F6779" w14:textId="77777777" w:rsidTr="00CB33F9">
        <w:tc>
          <w:tcPr>
            <w:tcW w:w="2589" w:type="dxa"/>
          </w:tcPr>
          <w:p w14:paraId="1557CABC" w14:textId="51687541" w:rsidR="002F1467" w:rsidRDefault="002F1467" w:rsidP="00CB33F9">
            <w:pPr>
              <w:pStyle w:val="a1"/>
              <w:ind w:firstLineChars="0" w:firstLine="0"/>
              <w:rPr>
                <w:szCs w:val="16"/>
              </w:rPr>
            </w:pPr>
            <w:r>
              <w:rPr>
                <w:rFonts w:hint="eastAsia"/>
                <w:szCs w:val="16"/>
              </w:rPr>
              <w:t>扩展性</w:t>
            </w:r>
          </w:p>
        </w:tc>
        <w:tc>
          <w:tcPr>
            <w:tcW w:w="2589" w:type="dxa"/>
          </w:tcPr>
          <w:p w14:paraId="6409430B" w14:textId="59902E53" w:rsidR="002F1467" w:rsidRDefault="002F1467" w:rsidP="00CB33F9">
            <w:pPr>
              <w:pStyle w:val="a1"/>
              <w:ind w:firstLineChars="0" w:firstLine="0"/>
              <w:rPr>
                <w:szCs w:val="16"/>
              </w:rPr>
            </w:pPr>
            <w:r>
              <w:rPr>
                <w:rFonts w:hint="eastAsia"/>
                <w:szCs w:val="16"/>
              </w:rPr>
              <w:t>不支持</w:t>
            </w:r>
          </w:p>
        </w:tc>
        <w:tc>
          <w:tcPr>
            <w:tcW w:w="2589" w:type="dxa"/>
          </w:tcPr>
          <w:p w14:paraId="525DF867" w14:textId="2103FA13" w:rsidR="002F1467" w:rsidRDefault="002F1467" w:rsidP="00CB33F9">
            <w:pPr>
              <w:pStyle w:val="a1"/>
              <w:ind w:firstLineChars="0" w:firstLine="0"/>
              <w:rPr>
                <w:szCs w:val="16"/>
              </w:rPr>
            </w:pPr>
            <w:r>
              <w:rPr>
                <w:rFonts w:hint="eastAsia"/>
                <w:szCs w:val="16"/>
              </w:rPr>
              <w:t>有许多第三方扩展</w:t>
            </w:r>
          </w:p>
        </w:tc>
      </w:tr>
    </w:tbl>
    <w:p w14:paraId="2EA8BFF6" w14:textId="1AD910EB" w:rsidR="00A57EB2" w:rsidRDefault="00A57EB2" w:rsidP="00BB264E">
      <w:pPr>
        <w:pStyle w:val="22"/>
      </w:pPr>
      <w:r>
        <w:rPr>
          <w:rFonts w:hint="eastAsia"/>
        </w:rPr>
        <w:t>相较于</w:t>
      </w:r>
      <w:r>
        <w:rPr>
          <w:rFonts w:hint="eastAsia"/>
        </w:rPr>
        <w:t>S</w:t>
      </w:r>
      <w:r>
        <w:t>crapy</w:t>
      </w:r>
      <w:r>
        <w:rPr>
          <w:rFonts w:hint="eastAsia"/>
        </w:rPr>
        <w:t>而言，作为一个新生爬虫框架，依靠着</w:t>
      </w:r>
      <w:r>
        <w:rPr>
          <w:rFonts w:hint="eastAsia"/>
        </w:rPr>
        <w:t>Go</w:t>
      </w:r>
      <w:r>
        <w:rPr>
          <w:rFonts w:hint="eastAsia"/>
        </w:rPr>
        <w:t>语言强大的并发性能和简洁的语言风格，在爬取速度和使用难易程度上都有一定优势。但是在可扩展性和爬取后数据的分发，都和生态完整的</w:t>
      </w:r>
      <w:r>
        <w:rPr>
          <w:rFonts w:hint="eastAsia"/>
        </w:rPr>
        <w:t>Scrapy</w:t>
      </w:r>
      <w:r>
        <w:rPr>
          <w:rFonts w:hint="eastAsia"/>
        </w:rPr>
        <w:t>框架有着一定的差距。</w:t>
      </w:r>
    </w:p>
    <w:p w14:paraId="09E92BB0" w14:textId="0CDA8E63" w:rsidR="00C26CBA" w:rsidRDefault="00C26CBA" w:rsidP="0012602E">
      <w:pPr>
        <w:pStyle w:val="3"/>
      </w:pPr>
      <w:bookmarkStart w:id="38" w:name="_Toc72346925"/>
      <w:r>
        <w:rPr>
          <w:rFonts w:hint="eastAsia"/>
        </w:rPr>
        <w:t>定时任务</w:t>
      </w:r>
      <w:r>
        <w:rPr>
          <w:rFonts w:hint="eastAsia"/>
        </w:rPr>
        <w:t>Cro</w:t>
      </w:r>
      <w:r w:rsidR="00575440">
        <w:rPr>
          <w:rFonts w:hint="eastAsia"/>
        </w:rPr>
        <w:t>n</w:t>
      </w:r>
      <w:bookmarkEnd w:id="38"/>
    </w:p>
    <w:p w14:paraId="68EA4BF7" w14:textId="3B08A77F" w:rsidR="002B271A" w:rsidRDefault="00597838" w:rsidP="002B271A">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w:t>
      </w:r>
      <w:r w:rsidR="00D07938">
        <w:rPr>
          <w:rFonts w:hint="eastAsia"/>
        </w:rPr>
        <w:t>时</w:t>
      </w:r>
      <w:r w:rsidR="00D07938">
        <w:rPr>
          <w:rFonts w:hint="eastAsia"/>
        </w:rPr>
        <w:t>crontab</w:t>
      </w:r>
      <w:r w:rsidR="00D07938">
        <w:rPr>
          <w:rFonts w:hint="eastAsia"/>
        </w:rPr>
        <w:t>文件被异常写入</w:t>
      </w:r>
      <w:r>
        <w:rPr>
          <w:rFonts w:hint="eastAsia"/>
        </w:rPr>
        <w:t>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E077B78" w14:textId="77777777" w:rsidR="00D645C8" w:rsidRDefault="00D645C8" w:rsidP="002B271A">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64B7D967" w14:textId="0BAAD90D" w:rsidR="00D645C8" w:rsidRDefault="00D645C8"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4</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2</w:t>
      </w:r>
      <w:r w:rsidR="00434787">
        <w:fldChar w:fldCharType="end"/>
      </w:r>
      <w:r w:rsidR="001402AA">
        <w:t xml:space="preserve"> </w:t>
      </w:r>
      <w:r w:rsidR="001402AA">
        <w:rPr>
          <w:rFonts w:hint="eastAsia"/>
        </w:rPr>
        <w:t>Cron</w:t>
      </w:r>
      <w:r w:rsidR="001402AA">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D645C8" w:rsidRPr="009D47C8" w14:paraId="382D605E" w14:textId="77777777" w:rsidTr="004B0619">
        <w:trPr>
          <w:cnfStyle w:val="100000000000" w:firstRow="1" w:lastRow="0" w:firstColumn="0" w:lastColumn="0" w:oddVBand="0" w:evenVBand="0" w:oddHBand="0" w:evenHBand="0" w:firstRowFirstColumn="0" w:firstRowLastColumn="0" w:lastRowFirstColumn="0" w:lastRowLastColumn="0"/>
        </w:trPr>
        <w:tc>
          <w:tcPr>
            <w:tcW w:w="3402" w:type="dxa"/>
          </w:tcPr>
          <w:p w14:paraId="33DC6131" w14:textId="694E4372" w:rsidR="00D645C8" w:rsidRPr="00523906" w:rsidRDefault="00D645C8" w:rsidP="004B0619">
            <w:pPr>
              <w:pStyle w:val="a1"/>
              <w:ind w:firstLineChars="0" w:firstLine="0"/>
              <w:rPr>
                <w:b/>
                <w:bCs/>
                <w:szCs w:val="16"/>
              </w:rPr>
            </w:pPr>
            <w:r w:rsidRPr="00523906">
              <w:rPr>
                <w:rFonts w:hint="eastAsia"/>
                <w:b/>
                <w:bCs/>
                <w:szCs w:val="16"/>
              </w:rPr>
              <w:t>功能</w:t>
            </w:r>
          </w:p>
        </w:tc>
        <w:tc>
          <w:tcPr>
            <w:tcW w:w="4365" w:type="dxa"/>
          </w:tcPr>
          <w:p w14:paraId="28895923" w14:textId="4A4BD6E7" w:rsidR="00D645C8" w:rsidRPr="00523906" w:rsidRDefault="00D645C8" w:rsidP="004B0619">
            <w:pPr>
              <w:pStyle w:val="a1"/>
              <w:ind w:firstLineChars="0" w:firstLine="0"/>
              <w:rPr>
                <w:b/>
                <w:bCs/>
                <w:szCs w:val="16"/>
              </w:rPr>
            </w:pPr>
            <w:r w:rsidRPr="00523906">
              <w:rPr>
                <w:rFonts w:hint="eastAsia"/>
                <w:b/>
                <w:bCs/>
                <w:szCs w:val="16"/>
              </w:rPr>
              <w:t>意义</w:t>
            </w:r>
          </w:p>
        </w:tc>
      </w:tr>
      <w:tr w:rsidR="00D645C8" w:rsidRPr="009D47C8" w14:paraId="1C3A2BB0" w14:textId="77777777" w:rsidTr="004B0619">
        <w:tc>
          <w:tcPr>
            <w:tcW w:w="3402" w:type="dxa"/>
          </w:tcPr>
          <w:p w14:paraId="3FD6C905" w14:textId="3D257482" w:rsidR="00D645C8" w:rsidRPr="009D47C8" w:rsidRDefault="00D645C8" w:rsidP="004B0619">
            <w:pPr>
              <w:pStyle w:val="a1"/>
              <w:ind w:firstLineChars="0" w:firstLine="0"/>
              <w:rPr>
                <w:szCs w:val="16"/>
              </w:rPr>
            </w:pPr>
            <w:proofErr w:type="spellStart"/>
            <w:r w:rsidRPr="009D47C8">
              <w:rPr>
                <w:szCs w:val="16"/>
              </w:rPr>
              <w:t>WithLocation</w:t>
            </w:r>
            <w:proofErr w:type="spellEnd"/>
          </w:p>
        </w:tc>
        <w:tc>
          <w:tcPr>
            <w:tcW w:w="4365" w:type="dxa"/>
          </w:tcPr>
          <w:p w14:paraId="2DEA9A9C" w14:textId="757531E7" w:rsidR="00D645C8" w:rsidRPr="009D47C8" w:rsidRDefault="00D645C8" w:rsidP="004B0619">
            <w:pPr>
              <w:pStyle w:val="a1"/>
              <w:ind w:firstLineChars="0" w:firstLine="0"/>
              <w:rPr>
                <w:szCs w:val="16"/>
              </w:rPr>
            </w:pPr>
            <w:r w:rsidRPr="009D47C8">
              <w:rPr>
                <w:rFonts w:hint="eastAsia"/>
                <w:szCs w:val="16"/>
              </w:rPr>
              <w:t>指定时区</w:t>
            </w:r>
          </w:p>
        </w:tc>
      </w:tr>
      <w:tr w:rsidR="00D645C8" w:rsidRPr="009D47C8" w14:paraId="05C80015" w14:textId="77777777" w:rsidTr="004B0619">
        <w:tc>
          <w:tcPr>
            <w:tcW w:w="3402" w:type="dxa"/>
          </w:tcPr>
          <w:p w14:paraId="7EAAD0AE" w14:textId="2AA514DA" w:rsidR="00D645C8" w:rsidRPr="009D47C8" w:rsidRDefault="006B0AE0" w:rsidP="004B0619">
            <w:pPr>
              <w:pStyle w:val="a1"/>
              <w:ind w:firstLineChars="0" w:firstLine="0"/>
              <w:rPr>
                <w:szCs w:val="16"/>
              </w:rPr>
            </w:pPr>
            <w:proofErr w:type="spellStart"/>
            <w:r w:rsidRPr="009D47C8">
              <w:rPr>
                <w:szCs w:val="16"/>
              </w:rPr>
              <w:t>WithParser</w:t>
            </w:r>
            <w:proofErr w:type="spellEnd"/>
          </w:p>
        </w:tc>
        <w:tc>
          <w:tcPr>
            <w:tcW w:w="4365" w:type="dxa"/>
          </w:tcPr>
          <w:p w14:paraId="7A14A9EE" w14:textId="0B7006D2" w:rsidR="00D645C8" w:rsidRPr="009D47C8" w:rsidRDefault="006B0AE0" w:rsidP="004B0619">
            <w:pPr>
              <w:pStyle w:val="a1"/>
              <w:ind w:firstLineChars="0" w:firstLine="0"/>
              <w:rPr>
                <w:szCs w:val="16"/>
              </w:rPr>
            </w:pPr>
            <w:r w:rsidRPr="009D47C8">
              <w:rPr>
                <w:rFonts w:hint="eastAsia"/>
                <w:szCs w:val="16"/>
              </w:rPr>
              <w:t>使用自定义的解析器</w:t>
            </w:r>
          </w:p>
        </w:tc>
      </w:tr>
      <w:tr w:rsidR="006B0AE0" w:rsidRPr="009D47C8" w14:paraId="2D553440" w14:textId="77777777" w:rsidTr="004B0619">
        <w:tc>
          <w:tcPr>
            <w:tcW w:w="3402" w:type="dxa"/>
          </w:tcPr>
          <w:p w14:paraId="38B1983A" w14:textId="3C78A9B0" w:rsidR="006B0AE0" w:rsidRPr="009D47C8" w:rsidRDefault="006B0AE0" w:rsidP="004B0619">
            <w:pPr>
              <w:pStyle w:val="a1"/>
              <w:ind w:firstLineChars="0" w:firstLine="0"/>
              <w:rPr>
                <w:szCs w:val="16"/>
              </w:rPr>
            </w:pPr>
            <w:proofErr w:type="spellStart"/>
            <w:r w:rsidRPr="009D47C8">
              <w:rPr>
                <w:szCs w:val="16"/>
              </w:rPr>
              <w:t>WithLogger</w:t>
            </w:r>
            <w:proofErr w:type="spellEnd"/>
          </w:p>
        </w:tc>
        <w:tc>
          <w:tcPr>
            <w:tcW w:w="4365" w:type="dxa"/>
          </w:tcPr>
          <w:p w14:paraId="1029C41D" w14:textId="1F4A0E8E" w:rsidR="006B0AE0" w:rsidRPr="009D47C8" w:rsidRDefault="006B0AE0" w:rsidP="004B0619">
            <w:pPr>
              <w:pStyle w:val="a1"/>
              <w:ind w:firstLineChars="0" w:firstLine="0"/>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4B0619" w:rsidRPr="009D47C8" w14:paraId="456632FE" w14:textId="77777777" w:rsidTr="004B0619">
        <w:tc>
          <w:tcPr>
            <w:tcW w:w="3402" w:type="dxa"/>
          </w:tcPr>
          <w:p w14:paraId="7F86CB0E" w14:textId="6E5F8205" w:rsidR="004B0619" w:rsidRPr="009D47C8" w:rsidRDefault="004B0619" w:rsidP="004B0619">
            <w:pPr>
              <w:pStyle w:val="a1"/>
              <w:ind w:firstLineChars="0" w:firstLine="0"/>
              <w:rPr>
                <w:szCs w:val="16"/>
              </w:rPr>
            </w:pPr>
            <w:proofErr w:type="spellStart"/>
            <w:r>
              <w:rPr>
                <w:rFonts w:hint="eastAsia"/>
                <w:szCs w:val="16"/>
              </w:rPr>
              <w:t>T</w:t>
            </w:r>
            <w:r>
              <w:rPr>
                <w:szCs w:val="16"/>
              </w:rPr>
              <w:t>hreadSafe</w:t>
            </w:r>
            <w:proofErr w:type="spellEnd"/>
          </w:p>
        </w:tc>
        <w:tc>
          <w:tcPr>
            <w:tcW w:w="4365" w:type="dxa"/>
          </w:tcPr>
          <w:p w14:paraId="7128CDA5" w14:textId="71324E28" w:rsidR="004B0619" w:rsidRPr="009D47C8" w:rsidRDefault="004B0619" w:rsidP="004B0619">
            <w:pPr>
              <w:pStyle w:val="a1"/>
              <w:ind w:firstLineChars="0" w:firstLine="0"/>
              <w:rPr>
                <w:szCs w:val="16"/>
              </w:rPr>
            </w:pPr>
            <w:r>
              <w:rPr>
                <w:rFonts w:hint="eastAsia"/>
                <w:szCs w:val="16"/>
              </w:rPr>
              <w:t>显式的处理回调</w:t>
            </w:r>
          </w:p>
        </w:tc>
      </w:tr>
      <w:tr w:rsidR="006B0AE0" w:rsidRPr="009D47C8" w14:paraId="3385A3D3" w14:textId="77777777" w:rsidTr="004B0619">
        <w:tc>
          <w:tcPr>
            <w:tcW w:w="3402" w:type="dxa"/>
            <w:vAlign w:val="center"/>
          </w:tcPr>
          <w:p w14:paraId="38C23911" w14:textId="747A3DB0" w:rsidR="006B0AE0" w:rsidRPr="009D47C8" w:rsidRDefault="00C048DA" w:rsidP="004B0619">
            <w:pPr>
              <w:pStyle w:val="a1"/>
              <w:ind w:firstLineChars="0" w:firstLine="0"/>
              <w:rPr>
                <w:szCs w:val="16"/>
              </w:rPr>
            </w:pPr>
            <w:proofErr w:type="spellStart"/>
            <w:r w:rsidRPr="00C048DA">
              <w:rPr>
                <w:szCs w:val="16"/>
              </w:rPr>
              <w:t>WithChain</w:t>
            </w:r>
            <w:proofErr w:type="spellEnd"/>
          </w:p>
        </w:tc>
        <w:tc>
          <w:tcPr>
            <w:tcW w:w="4365" w:type="dxa"/>
          </w:tcPr>
          <w:p w14:paraId="0E141566" w14:textId="1E55B1B3" w:rsidR="00C048DA" w:rsidRPr="009D47C8" w:rsidRDefault="00C048DA" w:rsidP="004B0619">
            <w:pPr>
              <w:pStyle w:val="a1"/>
              <w:ind w:firstLineChars="0" w:firstLine="0"/>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4635E47B" w14:textId="0B805FF8" w:rsidR="00C26CBA" w:rsidRDefault="001E6CF5" w:rsidP="0012602E">
      <w:pPr>
        <w:pStyle w:val="3"/>
      </w:pPr>
      <w:bookmarkStart w:id="39" w:name="_Toc72346926"/>
      <w:r>
        <w:rPr>
          <w:rFonts w:hint="eastAsia"/>
        </w:rPr>
        <w:t>日志收集</w:t>
      </w:r>
      <w:r>
        <w:rPr>
          <w:rFonts w:hint="eastAsia"/>
        </w:rPr>
        <w:t>Zap</w:t>
      </w:r>
      <w:bookmarkEnd w:id="39"/>
    </w:p>
    <w:p w14:paraId="6C8FACE5" w14:textId="43C2588C" w:rsidR="00B6103D" w:rsidRDefault="006F727E" w:rsidP="00144B27">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001C0742" w:rsidRPr="00C4707F">
        <w:rPr>
          <w:rFonts w:hint="eastAsia"/>
        </w:rPr>
        <w:t>所以选择了开源日志库</w:t>
      </w:r>
      <w:r w:rsidR="001C0742" w:rsidRPr="00C4707F">
        <w:rPr>
          <w:rFonts w:hint="eastAsia"/>
        </w:rPr>
        <w:t>Zap</w:t>
      </w:r>
      <w:r w:rsidR="001C0742"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sidR="00DD491A">
        <w:rPr>
          <w:rFonts w:hint="eastAsia"/>
        </w:rPr>
        <w:t>、</w:t>
      </w:r>
      <w:r w:rsidRPr="006F727E">
        <w:rPr>
          <w:rFonts w:hint="eastAsia"/>
        </w:rPr>
        <w:t>零分配的</w:t>
      </w:r>
      <w:r w:rsidRPr="006F727E">
        <w:rPr>
          <w:rFonts w:hint="eastAsia"/>
        </w:rPr>
        <w:t>JSON</w:t>
      </w:r>
      <w:r w:rsidRPr="006F727E">
        <w:rPr>
          <w:rFonts w:hint="eastAsia"/>
        </w:rPr>
        <w:t>编码器，</w:t>
      </w:r>
      <w:r w:rsidR="00B6103D">
        <w:rPr>
          <w:rFonts w:hint="eastAsia"/>
        </w:rPr>
        <w:t>减少</w:t>
      </w:r>
      <w:r>
        <w:rPr>
          <w:rFonts w:hint="eastAsia"/>
        </w:rPr>
        <w:t>了在序列化数据时造成的</w:t>
      </w:r>
      <w:r w:rsidR="00B6103D">
        <w:rPr>
          <w:rFonts w:hint="eastAsia"/>
        </w:rPr>
        <w:t>时间开销。下表</w:t>
      </w:r>
      <w:r w:rsidR="00B6103D">
        <w:rPr>
          <w:rFonts w:hint="eastAsia"/>
        </w:rPr>
        <w:t>2</w:t>
      </w:r>
      <w:r w:rsidR="00B6103D">
        <w:t>-3</w:t>
      </w:r>
      <w:r w:rsidR="00B6103D">
        <w:rPr>
          <w:rFonts w:hint="eastAsia"/>
        </w:rPr>
        <w:t>展示了</w:t>
      </w:r>
      <w:r w:rsidR="00B6103D">
        <w:rPr>
          <w:rFonts w:hint="eastAsia"/>
        </w:rPr>
        <w:t>Zap</w:t>
      </w:r>
      <w:r w:rsidR="00B6103D">
        <w:rPr>
          <w:rFonts w:hint="eastAsia"/>
        </w:rPr>
        <w:t>与其他</w:t>
      </w:r>
      <w:r w:rsidR="00B6103D">
        <w:rPr>
          <w:rFonts w:hint="eastAsia"/>
        </w:rPr>
        <w:t>Go</w:t>
      </w:r>
      <w:r w:rsidR="00B6103D">
        <w:rPr>
          <w:rFonts w:hint="eastAsia"/>
        </w:rPr>
        <w:t>语言日志库的性能差距：</w:t>
      </w:r>
    </w:p>
    <w:p w14:paraId="374EA8FE" w14:textId="11E020FA" w:rsidR="00B6103D" w:rsidRDefault="00B6103D"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4</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3</w:t>
      </w:r>
      <w:r w:rsidR="00434787">
        <w:fldChar w:fldCharType="end"/>
      </w:r>
      <w:r w:rsidR="00523906">
        <w:t xml:space="preserve"> </w:t>
      </w:r>
      <w:r w:rsidR="00523906">
        <w:rPr>
          <w:rFonts w:hint="eastAsia"/>
        </w:rPr>
        <w:t>Zap</w:t>
      </w:r>
      <w:r w:rsidR="00523906">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B6103D" w:rsidRPr="00B6103D" w14:paraId="0741C2E0" w14:textId="77777777" w:rsidTr="00B6103D">
        <w:trPr>
          <w:cnfStyle w:val="100000000000" w:firstRow="1" w:lastRow="0" w:firstColumn="0" w:lastColumn="0" w:oddVBand="0" w:evenVBand="0" w:oddHBand="0" w:evenHBand="0" w:firstRowFirstColumn="0" w:firstRowLastColumn="0" w:lastRowFirstColumn="0" w:lastRowLastColumn="0"/>
        </w:trPr>
        <w:tc>
          <w:tcPr>
            <w:tcW w:w="1941" w:type="dxa"/>
          </w:tcPr>
          <w:p w14:paraId="765C28B2" w14:textId="17B71852" w:rsidR="00B6103D" w:rsidRPr="00523906" w:rsidRDefault="00B6103D" w:rsidP="00B6103D">
            <w:pPr>
              <w:pStyle w:val="a1"/>
              <w:ind w:firstLineChars="0" w:firstLine="0"/>
              <w:rPr>
                <w:b/>
                <w:bCs/>
                <w:szCs w:val="16"/>
              </w:rPr>
            </w:pPr>
            <w:r w:rsidRPr="00523906">
              <w:rPr>
                <w:b/>
                <w:bCs/>
                <w:szCs w:val="16"/>
              </w:rPr>
              <w:t>Package</w:t>
            </w:r>
          </w:p>
        </w:tc>
        <w:tc>
          <w:tcPr>
            <w:tcW w:w="1942" w:type="dxa"/>
          </w:tcPr>
          <w:p w14:paraId="489238FD" w14:textId="2716C676" w:rsidR="00B6103D" w:rsidRPr="00523906" w:rsidRDefault="00B6103D" w:rsidP="00B6103D">
            <w:pPr>
              <w:pStyle w:val="a1"/>
              <w:ind w:firstLineChars="0" w:firstLine="0"/>
              <w:rPr>
                <w:b/>
                <w:bCs/>
                <w:szCs w:val="16"/>
              </w:rPr>
            </w:pPr>
            <w:r w:rsidRPr="00523906">
              <w:rPr>
                <w:b/>
                <w:bCs/>
                <w:szCs w:val="16"/>
              </w:rPr>
              <w:t>Time</w:t>
            </w:r>
          </w:p>
        </w:tc>
        <w:tc>
          <w:tcPr>
            <w:tcW w:w="1942" w:type="dxa"/>
          </w:tcPr>
          <w:p w14:paraId="2CA1135C" w14:textId="77608B56" w:rsidR="00B6103D" w:rsidRPr="00523906" w:rsidRDefault="00B6103D" w:rsidP="00B6103D">
            <w:pPr>
              <w:pStyle w:val="a1"/>
              <w:ind w:firstLineChars="0" w:firstLine="0"/>
              <w:rPr>
                <w:b/>
                <w:bCs/>
                <w:szCs w:val="16"/>
              </w:rPr>
            </w:pPr>
            <w:r w:rsidRPr="00523906">
              <w:rPr>
                <w:b/>
                <w:bCs/>
                <w:szCs w:val="16"/>
              </w:rPr>
              <w:t>Time % to zap</w:t>
            </w:r>
          </w:p>
        </w:tc>
        <w:tc>
          <w:tcPr>
            <w:tcW w:w="1942" w:type="dxa"/>
          </w:tcPr>
          <w:p w14:paraId="3A7074E8" w14:textId="139B11B6" w:rsidR="00B6103D" w:rsidRPr="00523906" w:rsidRDefault="00B6103D" w:rsidP="00B6103D">
            <w:pPr>
              <w:pStyle w:val="a1"/>
              <w:ind w:firstLineChars="0" w:firstLine="0"/>
              <w:rPr>
                <w:b/>
                <w:bCs/>
                <w:szCs w:val="16"/>
              </w:rPr>
            </w:pPr>
            <w:r w:rsidRPr="00523906">
              <w:rPr>
                <w:b/>
                <w:bCs/>
                <w:szCs w:val="16"/>
              </w:rPr>
              <w:t>Objects Allocated</w:t>
            </w:r>
          </w:p>
        </w:tc>
      </w:tr>
      <w:tr w:rsidR="00B6103D" w:rsidRPr="00B6103D" w14:paraId="0593D923" w14:textId="77777777" w:rsidTr="00B6103D">
        <w:tc>
          <w:tcPr>
            <w:tcW w:w="1941" w:type="dxa"/>
          </w:tcPr>
          <w:p w14:paraId="00DDAFA5" w14:textId="1A0B2F2D" w:rsidR="00B6103D" w:rsidRPr="000F070C" w:rsidRDefault="00B6103D" w:rsidP="00B6103D">
            <w:pPr>
              <w:pStyle w:val="a1"/>
              <w:ind w:firstLineChars="0" w:firstLine="0"/>
              <w:rPr>
                <w:b/>
                <w:bCs/>
                <w:szCs w:val="16"/>
              </w:rPr>
            </w:pPr>
            <w:r w:rsidRPr="000F070C">
              <w:rPr>
                <w:b/>
                <w:bCs/>
                <w:szCs w:val="16"/>
              </w:rPr>
              <w:t>zap</w:t>
            </w:r>
          </w:p>
        </w:tc>
        <w:tc>
          <w:tcPr>
            <w:tcW w:w="1942" w:type="dxa"/>
          </w:tcPr>
          <w:p w14:paraId="53A7FD1F" w14:textId="1DAB97C9" w:rsidR="00B6103D" w:rsidRPr="000F070C" w:rsidRDefault="00B6103D" w:rsidP="00B6103D">
            <w:pPr>
              <w:pStyle w:val="a1"/>
              <w:ind w:firstLineChars="0" w:firstLine="0"/>
              <w:rPr>
                <w:b/>
                <w:bCs/>
                <w:szCs w:val="16"/>
              </w:rPr>
            </w:pPr>
            <w:r w:rsidRPr="000F070C">
              <w:rPr>
                <w:b/>
                <w:bCs/>
                <w:szCs w:val="16"/>
              </w:rPr>
              <w:t>862 ns/op</w:t>
            </w:r>
          </w:p>
        </w:tc>
        <w:tc>
          <w:tcPr>
            <w:tcW w:w="1942" w:type="dxa"/>
          </w:tcPr>
          <w:p w14:paraId="6EA6603B" w14:textId="7B628671" w:rsidR="00B6103D" w:rsidRPr="000F070C" w:rsidRDefault="00B6103D" w:rsidP="00B6103D">
            <w:pPr>
              <w:pStyle w:val="a1"/>
              <w:ind w:firstLineChars="0" w:firstLine="0"/>
              <w:rPr>
                <w:b/>
                <w:bCs/>
                <w:szCs w:val="16"/>
              </w:rPr>
            </w:pPr>
            <w:r w:rsidRPr="000F070C">
              <w:rPr>
                <w:b/>
                <w:bCs/>
                <w:szCs w:val="16"/>
              </w:rPr>
              <w:t>+0%</w:t>
            </w:r>
          </w:p>
        </w:tc>
        <w:tc>
          <w:tcPr>
            <w:tcW w:w="1942" w:type="dxa"/>
          </w:tcPr>
          <w:p w14:paraId="7FC6B828" w14:textId="489D7C2D" w:rsidR="00B6103D" w:rsidRPr="000F070C" w:rsidRDefault="00B6103D" w:rsidP="00B6103D">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B6103D" w:rsidRPr="00B6103D" w14:paraId="5C1D056D" w14:textId="77777777" w:rsidTr="00B6103D">
        <w:tc>
          <w:tcPr>
            <w:tcW w:w="1941" w:type="dxa"/>
          </w:tcPr>
          <w:p w14:paraId="13FDB7E9" w14:textId="1D2553F9" w:rsidR="00B6103D" w:rsidRPr="00B6103D" w:rsidRDefault="00B6103D" w:rsidP="00B6103D">
            <w:pPr>
              <w:pStyle w:val="a1"/>
              <w:ind w:firstLineChars="0" w:firstLine="0"/>
              <w:rPr>
                <w:szCs w:val="16"/>
              </w:rPr>
            </w:pPr>
            <w:proofErr w:type="spellStart"/>
            <w:r w:rsidRPr="00B6103D">
              <w:rPr>
                <w:szCs w:val="16"/>
              </w:rPr>
              <w:t>zerolog</w:t>
            </w:r>
            <w:proofErr w:type="spellEnd"/>
          </w:p>
        </w:tc>
        <w:tc>
          <w:tcPr>
            <w:tcW w:w="1942" w:type="dxa"/>
          </w:tcPr>
          <w:p w14:paraId="07850EDC" w14:textId="65D8DD3C" w:rsidR="00B6103D" w:rsidRPr="00B6103D" w:rsidRDefault="00B6103D" w:rsidP="00B6103D">
            <w:pPr>
              <w:pStyle w:val="a1"/>
              <w:ind w:firstLineChars="0" w:firstLine="0"/>
              <w:rPr>
                <w:szCs w:val="16"/>
              </w:rPr>
            </w:pPr>
            <w:r w:rsidRPr="00B6103D">
              <w:rPr>
                <w:szCs w:val="16"/>
              </w:rPr>
              <w:t>4021 ns/op</w:t>
            </w:r>
          </w:p>
        </w:tc>
        <w:tc>
          <w:tcPr>
            <w:tcW w:w="1942" w:type="dxa"/>
          </w:tcPr>
          <w:p w14:paraId="1697BDA7" w14:textId="7E98D490" w:rsidR="00B6103D" w:rsidRPr="00B6103D" w:rsidRDefault="00B6103D" w:rsidP="00B6103D">
            <w:pPr>
              <w:pStyle w:val="a1"/>
              <w:ind w:firstLineChars="0" w:firstLine="0"/>
              <w:rPr>
                <w:szCs w:val="16"/>
              </w:rPr>
            </w:pPr>
            <w:r w:rsidRPr="00B6103D">
              <w:rPr>
                <w:szCs w:val="16"/>
              </w:rPr>
              <w:t>+366%</w:t>
            </w:r>
          </w:p>
        </w:tc>
        <w:tc>
          <w:tcPr>
            <w:tcW w:w="1942" w:type="dxa"/>
          </w:tcPr>
          <w:p w14:paraId="56537E31" w14:textId="747DEA38" w:rsidR="00B6103D" w:rsidRPr="00B6103D" w:rsidRDefault="00B6103D" w:rsidP="00B6103D">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B6103D" w:rsidRPr="00B6103D" w14:paraId="6901BEB1" w14:textId="77777777" w:rsidTr="00B6103D">
        <w:tc>
          <w:tcPr>
            <w:tcW w:w="1941" w:type="dxa"/>
          </w:tcPr>
          <w:p w14:paraId="60660874" w14:textId="327C3CF2" w:rsidR="00B6103D" w:rsidRPr="00B6103D" w:rsidRDefault="00B6103D" w:rsidP="00B6103D">
            <w:pPr>
              <w:pStyle w:val="a1"/>
              <w:ind w:firstLineChars="0" w:firstLine="0"/>
              <w:rPr>
                <w:szCs w:val="16"/>
              </w:rPr>
            </w:pPr>
            <w:r w:rsidRPr="00B6103D">
              <w:rPr>
                <w:szCs w:val="16"/>
              </w:rPr>
              <w:t>go-kit</w:t>
            </w:r>
          </w:p>
        </w:tc>
        <w:tc>
          <w:tcPr>
            <w:tcW w:w="1942" w:type="dxa"/>
          </w:tcPr>
          <w:p w14:paraId="455F2C85" w14:textId="4B88318A" w:rsidR="00B6103D" w:rsidRPr="00B6103D" w:rsidRDefault="00B6103D" w:rsidP="00B6103D">
            <w:pPr>
              <w:pStyle w:val="a1"/>
              <w:ind w:firstLineChars="0" w:firstLine="0"/>
              <w:rPr>
                <w:szCs w:val="16"/>
              </w:rPr>
            </w:pPr>
            <w:r w:rsidRPr="00B6103D">
              <w:rPr>
                <w:szCs w:val="16"/>
              </w:rPr>
              <w:t>4542 ns/op</w:t>
            </w:r>
          </w:p>
        </w:tc>
        <w:tc>
          <w:tcPr>
            <w:tcW w:w="1942" w:type="dxa"/>
          </w:tcPr>
          <w:p w14:paraId="6F3BD71C" w14:textId="7FD1A203" w:rsidR="00B6103D" w:rsidRPr="00B6103D" w:rsidRDefault="00B6103D" w:rsidP="00B6103D">
            <w:pPr>
              <w:pStyle w:val="a1"/>
              <w:ind w:firstLineChars="0" w:firstLine="0"/>
              <w:rPr>
                <w:szCs w:val="16"/>
              </w:rPr>
            </w:pPr>
            <w:r w:rsidRPr="00B6103D">
              <w:rPr>
                <w:szCs w:val="16"/>
              </w:rPr>
              <w:t>+427%</w:t>
            </w:r>
          </w:p>
        </w:tc>
        <w:tc>
          <w:tcPr>
            <w:tcW w:w="1942" w:type="dxa"/>
          </w:tcPr>
          <w:p w14:paraId="65B8437B" w14:textId="254B62A3" w:rsidR="00B6103D" w:rsidRPr="00B6103D" w:rsidRDefault="00B6103D" w:rsidP="00B6103D">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B6103D" w:rsidRPr="00B6103D" w14:paraId="61B63D6F" w14:textId="77777777" w:rsidTr="00B6103D">
        <w:tc>
          <w:tcPr>
            <w:tcW w:w="1941" w:type="dxa"/>
          </w:tcPr>
          <w:p w14:paraId="02FD738E" w14:textId="66FE5DF0" w:rsidR="00B6103D" w:rsidRPr="00B6103D" w:rsidRDefault="00B6103D" w:rsidP="00B6103D">
            <w:pPr>
              <w:pStyle w:val="a1"/>
              <w:ind w:firstLineChars="0" w:firstLine="0"/>
              <w:rPr>
                <w:szCs w:val="16"/>
              </w:rPr>
            </w:pPr>
            <w:r w:rsidRPr="00B6103D">
              <w:rPr>
                <w:szCs w:val="16"/>
              </w:rPr>
              <w:t>apex/log</w:t>
            </w:r>
          </w:p>
        </w:tc>
        <w:tc>
          <w:tcPr>
            <w:tcW w:w="1942" w:type="dxa"/>
          </w:tcPr>
          <w:p w14:paraId="5046CD9A" w14:textId="16ED8B09" w:rsidR="00B6103D" w:rsidRPr="00B6103D" w:rsidRDefault="00B6103D" w:rsidP="00B6103D">
            <w:pPr>
              <w:pStyle w:val="a1"/>
              <w:ind w:firstLineChars="0" w:firstLine="0"/>
              <w:rPr>
                <w:szCs w:val="16"/>
              </w:rPr>
            </w:pPr>
            <w:r w:rsidRPr="00B6103D">
              <w:rPr>
                <w:szCs w:val="16"/>
              </w:rPr>
              <w:t>26785 ns/op</w:t>
            </w:r>
          </w:p>
        </w:tc>
        <w:tc>
          <w:tcPr>
            <w:tcW w:w="1942" w:type="dxa"/>
          </w:tcPr>
          <w:p w14:paraId="474A5D92" w14:textId="5176E4C5" w:rsidR="00B6103D" w:rsidRPr="00B6103D" w:rsidRDefault="00B6103D" w:rsidP="00B6103D">
            <w:pPr>
              <w:pStyle w:val="a1"/>
              <w:ind w:firstLineChars="0" w:firstLine="0"/>
              <w:rPr>
                <w:szCs w:val="16"/>
              </w:rPr>
            </w:pPr>
            <w:r w:rsidRPr="00B6103D">
              <w:rPr>
                <w:szCs w:val="16"/>
              </w:rPr>
              <w:t>+3007%</w:t>
            </w:r>
          </w:p>
        </w:tc>
        <w:tc>
          <w:tcPr>
            <w:tcW w:w="1942" w:type="dxa"/>
          </w:tcPr>
          <w:p w14:paraId="0AF4859B" w14:textId="2721459A" w:rsidR="00B6103D" w:rsidRPr="00B6103D" w:rsidRDefault="00B6103D" w:rsidP="00B6103D">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B6103D" w:rsidRPr="00B6103D" w14:paraId="479CFCC5" w14:textId="77777777" w:rsidTr="00B6103D">
        <w:tc>
          <w:tcPr>
            <w:tcW w:w="1941" w:type="dxa"/>
          </w:tcPr>
          <w:p w14:paraId="275FB905" w14:textId="43036060" w:rsidR="00B6103D" w:rsidRPr="00B6103D" w:rsidRDefault="00B6103D" w:rsidP="00B6103D">
            <w:pPr>
              <w:pStyle w:val="a1"/>
              <w:ind w:firstLineChars="0" w:firstLine="0"/>
              <w:rPr>
                <w:szCs w:val="16"/>
              </w:rPr>
            </w:pPr>
            <w:proofErr w:type="spellStart"/>
            <w:r w:rsidRPr="00B6103D">
              <w:rPr>
                <w:szCs w:val="16"/>
              </w:rPr>
              <w:t>logrus</w:t>
            </w:r>
            <w:proofErr w:type="spellEnd"/>
          </w:p>
        </w:tc>
        <w:tc>
          <w:tcPr>
            <w:tcW w:w="1942" w:type="dxa"/>
          </w:tcPr>
          <w:p w14:paraId="1E49CBA9" w14:textId="21B7AE25" w:rsidR="00B6103D" w:rsidRPr="00B6103D" w:rsidRDefault="00B6103D" w:rsidP="00B6103D">
            <w:pPr>
              <w:pStyle w:val="a1"/>
              <w:ind w:firstLineChars="0" w:firstLine="0"/>
              <w:rPr>
                <w:szCs w:val="16"/>
              </w:rPr>
            </w:pPr>
            <w:r w:rsidRPr="00B6103D">
              <w:rPr>
                <w:szCs w:val="16"/>
              </w:rPr>
              <w:t>29501 ns/op</w:t>
            </w:r>
          </w:p>
        </w:tc>
        <w:tc>
          <w:tcPr>
            <w:tcW w:w="1942" w:type="dxa"/>
          </w:tcPr>
          <w:p w14:paraId="1016D9E1" w14:textId="0E16F708" w:rsidR="00B6103D" w:rsidRPr="00B6103D" w:rsidRDefault="00B6103D" w:rsidP="00B6103D">
            <w:pPr>
              <w:pStyle w:val="a1"/>
              <w:ind w:firstLineChars="0" w:firstLine="0"/>
              <w:rPr>
                <w:szCs w:val="16"/>
              </w:rPr>
            </w:pPr>
            <w:r w:rsidRPr="00B6103D">
              <w:rPr>
                <w:szCs w:val="16"/>
              </w:rPr>
              <w:t>+3322%</w:t>
            </w:r>
          </w:p>
        </w:tc>
        <w:tc>
          <w:tcPr>
            <w:tcW w:w="1942" w:type="dxa"/>
          </w:tcPr>
          <w:p w14:paraId="57B14B27" w14:textId="4433D43D" w:rsidR="00B6103D" w:rsidRPr="00B6103D" w:rsidRDefault="00B6103D" w:rsidP="00B6103D">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B6103D" w:rsidRPr="00B6103D" w14:paraId="7F4467F2" w14:textId="77777777" w:rsidTr="00B6103D">
        <w:tc>
          <w:tcPr>
            <w:tcW w:w="1941" w:type="dxa"/>
          </w:tcPr>
          <w:p w14:paraId="6C99F718" w14:textId="061F4BCA" w:rsidR="00B6103D" w:rsidRPr="00B6103D" w:rsidRDefault="00B6103D" w:rsidP="00B6103D">
            <w:pPr>
              <w:pStyle w:val="a1"/>
              <w:ind w:firstLineChars="0" w:firstLine="0"/>
              <w:rPr>
                <w:szCs w:val="16"/>
              </w:rPr>
            </w:pPr>
            <w:r w:rsidRPr="00B6103D">
              <w:rPr>
                <w:szCs w:val="16"/>
              </w:rPr>
              <w:t>log15</w:t>
            </w:r>
          </w:p>
        </w:tc>
        <w:tc>
          <w:tcPr>
            <w:tcW w:w="1942" w:type="dxa"/>
          </w:tcPr>
          <w:p w14:paraId="69A93247" w14:textId="7917484A" w:rsidR="00B6103D" w:rsidRPr="00B6103D" w:rsidRDefault="00B6103D" w:rsidP="00B6103D">
            <w:pPr>
              <w:pStyle w:val="a1"/>
              <w:ind w:firstLineChars="0" w:firstLine="0"/>
              <w:rPr>
                <w:szCs w:val="16"/>
              </w:rPr>
            </w:pPr>
            <w:r w:rsidRPr="00B6103D">
              <w:rPr>
                <w:szCs w:val="16"/>
              </w:rPr>
              <w:t>29906 ns/op</w:t>
            </w:r>
          </w:p>
        </w:tc>
        <w:tc>
          <w:tcPr>
            <w:tcW w:w="1942" w:type="dxa"/>
          </w:tcPr>
          <w:p w14:paraId="1AFAB0A0" w14:textId="264479FF" w:rsidR="00B6103D" w:rsidRPr="00B6103D" w:rsidRDefault="00B6103D" w:rsidP="00B6103D">
            <w:pPr>
              <w:pStyle w:val="a1"/>
              <w:ind w:firstLineChars="0" w:firstLine="0"/>
              <w:rPr>
                <w:szCs w:val="16"/>
              </w:rPr>
            </w:pPr>
            <w:r w:rsidRPr="00B6103D">
              <w:rPr>
                <w:szCs w:val="16"/>
              </w:rPr>
              <w:t>+3369%</w:t>
            </w:r>
          </w:p>
        </w:tc>
        <w:tc>
          <w:tcPr>
            <w:tcW w:w="1942" w:type="dxa"/>
          </w:tcPr>
          <w:p w14:paraId="1E56B402" w14:textId="6A142589" w:rsidR="00B6103D" w:rsidRPr="00B6103D" w:rsidRDefault="00B6103D" w:rsidP="00B6103D">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5D77AEA4" w14:textId="5AC4E2D3" w:rsidR="00B164F5" w:rsidRPr="00767D82" w:rsidRDefault="00437D79" w:rsidP="004A061C">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w:t>
      </w:r>
      <w:r w:rsidR="00767D82">
        <w:rPr>
          <w:rFonts w:hint="eastAsia"/>
        </w:rPr>
        <w:t>实用性方面，</w:t>
      </w:r>
      <w:r w:rsidR="00767D82">
        <w:rPr>
          <w:rFonts w:hint="eastAsia"/>
        </w:rPr>
        <w:t>Zap</w:t>
      </w:r>
      <w:r w:rsidR="00767D82">
        <w:rPr>
          <w:rFonts w:hint="eastAsia"/>
        </w:rPr>
        <w:t>也弥补了上述所提到的官方库缺点，让我们可以随意的定制所需要的日志输出。</w:t>
      </w:r>
    </w:p>
    <w:p w14:paraId="77F21033" w14:textId="1C0D8A58" w:rsidR="006904DD" w:rsidRDefault="006904DD" w:rsidP="00C26CBA">
      <w:pPr>
        <w:pStyle w:val="2"/>
      </w:pPr>
      <w:bookmarkStart w:id="40" w:name="_Toc72346927"/>
      <w:r>
        <w:rPr>
          <w:rFonts w:hint="eastAsia"/>
        </w:rPr>
        <w:t>大数据特征处理模块</w:t>
      </w:r>
      <w:bookmarkEnd w:id="40"/>
    </w:p>
    <w:p w14:paraId="4E810AB0" w14:textId="1F8A48B9"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9">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643CD6CB" w:rsidR="00E85EF6" w:rsidRDefault="009A2A5F" w:rsidP="000A3CB1">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4</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1</w:t>
      </w:r>
      <w:r w:rsidR="00027A66">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44DAE199" w14:textId="2F18F8A8" w:rsidR="007E5BFD" w:rsidRDefault="004D4B40" w:rsidP="0012602E">
      <w:pPr>
        <w:pStyle w:val="3"/>
      </w:pPr>
      <w:bookmarkStart w:id="41" w:name="_Toc72346928"/>
      <w:r>
        <w:rPr>
          <w:rFonts w:hint="eastAsia"/>
        </w:rPr>
        <w:t>分布式文件系统</w:t>
      </w:r>
      <w:r>
        <w:rPr>
          <w:rFonts w:hint="eastAsia"/>
        </w:rPr>
        <w:t>HDFS</w:t>
      </w:r>
      <w:bookmarkEnd w:id="41"/>
    </w:p>
    <w:p w14:paraId="03C22795" w14:textId="3B345682" w:rsidR="00B20A27" w:rsidRDefault="007E220C" w:rsidP="00B20A27">
      <w:pPr>
        <w:pStyle w:val="a1"/>
        <w:ind w:firstLine="480"/>
      </w:pPr>
      <w:r>
        <w:rPr>
          <w:rFonts w:hint="eastAsia"/>
        </w:rPr>
        <w:t>由于系统中主要使用</w:t>
      </w:r>
      <w:r>
        <w:rPr>
          <w:rFonts w:hint="eastAsia"/>
        </w:rPr>
        <w:t>HDFS</w:t>
      </w:r>
      <w:r>
        <w:rPr>
          <w:rFonts w:hint="eastAsia"/>
        </w:rPr>
        <w:t>作为分布式文件存储，而</w:t>
      </w:r>
      <w:r>
        <w:rPr>
          <w:rFonts w:hint="eastAsia"/>
        </w:rPr>
        <w:t>MapReduce</w:t>
      </w:r>
      <w:r>
        <w:rPr>
          <w:rFonts w:hint="eastAsia"/>
        </w:rPr>
        <w:t>的任务被</w:t>
      </w:r>
      <w:r>
        <w:rPr>
          <w:rFonts w:hint="eastAsia"/>
        </w:rPr>
        <w:t>Spark</w:t>
      </w:r>
      <w:r>
        <w:rPr>
          <w:rFonts w:hint="eastAsia"/>
        </w:rPr>
        <w:t>取代，在此主要介绍以下</w:t>
      </w:r>
      <w:r>
        <w:rPr>
          <w:rFonts w:hint="eastAsia"/>
        </w:rPr>
        <w:t>HDFS</w:t>
      </w:r>
      <w:r>
        <w:rPr>
          <w:rFonts w:hint="eastAsia"/>
        </w:rPr>
        <w:t>实现高可用的原理。</w:t>
      </w:r>
    </w:p>
    <w:p w14:paraId="61E77A43" w14:textId="2E9CECC8" w:rsidR="007E220C" w:rsidRDefault="007E220C" w:rsidP="00B20A27">
      <w:pPr>
        <w:pStyle w:val="a1"/>
        <w:ind w:firstLine="480"/>
      </w:pPr>
      <w:r>
        <w:rPr>
          <w:rFonts w:hint="eastAsia"/>
        </w:rPr>
        <w:t>HDFS</w:t>
      </w:r>
      <w:r>
        <w:rPr>
          <w:rFonts w:hint="eastAsia"/>
        </w:rPr>
        <w:t>从设计之初就假设</w:t>
      </w:r>
      <w:r w:rsidR="00EF5303">
        <w:rPr>
          <w:rFonts w:hint="eastAsia"/>
        </w:rPr>
        <w:t>存储节点并不可靠，</w:t>
      </w:r>
      <w:r w:rsidR="00AA333A" w:rsidRPr="00C4707F">
        <w:rPr>
          <w:rFonts w:hint="eastAsia"/>
        </w:rPr>
        <w:t>并设计了心跳检测、数据冗余备份等机制来帮助节点在</w:t>
      </w:r>
      <w:r w:rsidR="00DC715E" w:rsidRPr="00C4707F">
        <w:rPr>
          <w:rFonts w:hint="eastAsia"/>
        </w:rPr>
        <w:t>发生</w:t>
      </w:r>
      <w:r w:rsidR="00AA333A" w:rsidRPr="00C4707F">
        <w:rPr>
          <w:rFonts w:hint="eastAsia"/>
        </w:rPr>
        <w:t>故障时</w:t>
      </w:r>
      <w:r w:rsidR="001113FB" w:rsidRPr="00C4707F">
        <w:rPr>
          <w:rFonts w:hint="eastAsia"/>
        </w:rPr>
        <w:t>及时</w:t>
      </w:r>
      <w:r w:rsidR="00F7619C" w:rsidRPr="00C4707F">
        <w:rPr>
          <w:rFonts w:hint="eastAsia"/>
        </w:rPr>
        <w:t>发现并</w:t>
      </w:r>
      <w:r w:rsidR="00AA333A" w:rsidRPr="00C4707F">
        <w:rPr>
          <w:rFonts w:hint="eastAsia"/>
        </w:rPr>
        <w:t>恢复。</w:t>
      </w:r>
      <w:r w:rsidR="00AA333A">
        <w:rPr>
          <w:rFonts w:hint="eastAsia"/>
        </w:rPr>
        <w:t xml:space="preserve"> </w:t>
      </w:r>
      <w:r w:rsidR="00840A02" w:rsidRPr="00C4707F">
        <w:rPr>
          <w:rFonts w:hint="eastAsia"/>
          <w:color w:val="FF0000"/>
        </w:rPr>
        <w:t>HDFS</w:t>
      </w:r>
      <w:r w:rsidR="00840A02" w:rsidRPr="00C4707F">
        <w:rPr>
          <w:rFonts w:hint="eastAsia"/>
          <w:color w:val="FF0000"/>
        </w:rPr>
        <w:t>的主要组件包括一个</w:t>
      </w:r>
      <w:proofErr w:type="spellStart"/>
      <w:r w:rsidR="00840A02" w:rsidRPr="00C4707F">
        <w:rPr>
          <w:rFonts w:hint="eastAsia"/>
          <w:color w:val="FF0000"/>
        </w:rPr>
        <w:t>namenode</w:t>
      </w:r>
      <w:proofErr w:type="spellEnd"/>
      <w:r w:rsidR="00840A02" w:rsidRPr="00C4707F">
        <w:rPr>
          <w:rFonts w:hint="eastAsia"/>
          <w:color w:val="FF0000"/>
        </w:rPr>
        <w:t>和其管理的多个</w:t>
      </w:r>
      <w:proofErr w:type="spellStart"/>
      <w:r w:rsidR="00840A02" w:rsidRPr="00C4707F">
        <w:rPr>
          <w:rFonts w:hint="eastAsia"/>
          <w:color w:val="FF0000"/>
        </w:rPr>
        <w:t>datanode</w:t>
      </w:r>
      <w:proofErr w:type="spellEnd"/>
      <w:r w:rsidR="00840A02" w:rsidRPr="00C4707F">
        <w:rPr>
          <w:rFonts w:hint="eastAsia"/>
          <w:color w:val="FF0000"/>
        </w:rPr>
        <w:t>，</w:t>
      </w:r>
      <w:r w:rsidR="00840A02">
        <w:rPr>
          <w:rFonts w:hint="eastAsia"/>
        </w:rPr>
        <w:t>以及</w:t>
      </w:r>
      <w:proofErr w:type="spellStart"/>
      <w:r w:rsidR="00840A02">
        <w:rPr>
          <w:rFonts w:hint="eastAsia"/>
        </w:rPr>
        <w:t>S</w:t>
      </w:r>
      <w:r w:rsidR="00840A02" w:rsidRPr="00840A02">
        <w:t>econdarynamenode</w:t>
      </w:r>
      <w:proofErr w:type="spellEnd"/>
      <w:r w:rsidR="00B424BB">
        <w:rPr>
          <w:rFonts w:hint="eastAsia"/>
        </w:rPr>
        <w:t>检测节点。</w:t>
      </w:r>
    </w:p>
    <w:p w14:paraId="461DD1FA" w14:textId="4EEECF73" w:rsidR="00EF5303" w:rsidRDefault="00840A02" w:rsidP="00B20A27">
      <w:pPr>
        <w:pStyle w:val="a1"/>
        <w:ind w:firstLine="482"/>
      </w:pPr>
      <w:r w:rsidRPr="00840A02">
        <w:rPr>
          <w:rFonts w:hint="eastAsia"/>
          <w:b/>
          <w:bCs/>
        </w:rPr>
        <w:t>1</w:t>
      </w:r>
      <w:r w:rsidRPr="00840A02">
        <w:rPr>
          <w:b/>
          <w:bCs/>
        </w:rPr>
        <w:t xml:space="preserve">. </w:t>
      </w:r>
      <w:proofErr w:type="spellStart"/>
      <w:r w:rsidR="00514539">
        <w:rPr>
          <w:rFonts w:hint="eastAsia"/>
          <w:b/>
          <w:bCs/>
        </w:rPr>
        <w:t>N</w:t>
      </w:r>
      <w:r w:rsidRPr="00840A02">
        <w:rPr>
          <w:rFonts w:hint="eastAsia"/>
          <w:b/>
          <w:bCs/>
        </w:rPr>
        <w:t>amenode</w:t>
      </w:r>
      <w:proofErr w:type="spellEnd"/>
      <w:r w:rsidR="00514539">
        <w:rPr>
          <w:b/>
          <w:bCs/>
        </w:rPr>
        <w:t>(NN)</w:t>
      </w:r>
      <w:r w:rsidRPr="00840A02">
        <w:rPr>
          <w:rFonts w:hint="eastAsia"/>
          <w:b/>
          <w:bCs/>
        </w:rPr>
        <w:t>：</w:t>
      </w:r>
      <w:r w:rsidR="00E71185" w:rsidRPr="00514539">
        <w:rPr>
          <w:rFonts w:hint="eastAsia"/>
        </w:rPr>
        <w:t>HDFS</w:t>
      </w:r>
      <w:r w:rsidR="00E71185" w:rsidRPr="00514539">
        <w:rPr>
          <w:rFonts w:hint="eastAsia"/>
        </w:rPr>
        <w:t>的唯一主节点</w:t>
      </w:r>
      <w:r w:rsidRPr="00840A02">
        <w:rPr>
          <w:rFonts w:hint="eastAsia"/>
        </w:rPr>
        <w:t>。主节点可以跟踪文件，管理文件系统，并在其中具有所有已存储数据的元数据。</w:t>
      </w:r>
      <w:r w:rsidR="00E71185">
        <w:rPr>
          <w:rFonts w:hint="eastAsia"/>
        </w:rPr>
        <w:t>并</w:t>
      </w:r>
      <w:r w:rsidRPr="00840A02">
        <w:rPr>
          <w:rFonts w:hint="eastAsia"/>
        </w:rPr>
        <w:t>直接与客户端联系。</w:t>
      </w:r>
    </w:p>
    <w:p w14:paraId="7619669A" w14:textId="650D29E0" w:rsidR="00840A02" w:rsidRDefault="00E71185" w:rsidP="00B20A27">
      <w:pPr>
        <w:pStyle w:val="a1"/>
        <w:ind w:firstLine="482"/>
      </w:pPr>
      <w:r w:rsidRPr="00E71185">
        <w:rPr>
          <w:rFonts w:hint="eastAsia"/>
          <w:b/>
          <w:bCs/>
        </w:rPr>
        <w:t>2</w:t>
      </w:r>
      <w:r w:rsidRPr="00E71185">
        <w:rPr>
          <w:b/>
          <w:bCs/>
        </w:rPr>
        <w:t xml:space="preserve">. </w:t>
      </w:r>
      <w:proofErr w:type="spellStart"/>
      <w:r w:rsidRPr="00E71185">
        <w:rPr>
          <w:rFonts w:hint="eastAsia"/>
          <w:b/>
          <w:bCs/>
        </w:rPr>
        <w:t>S</w:t>
      </w:r>
      <w:r w:rsidRPr="00E71185">
        <w:rPr>
          <w:b/>
          <w:bCs/>
        </w:rPr>
        <w:t>econdarynamenode</w:t>
      </w:r>
      <w:proofErr w:type="spellEnd"/>
      <w:r w:rsidR="00514539">
        <w:rPr>
          <w:b/>
          <w:bCs/>
        </w:rPr>
        <w:t>(SN)</w:t>
      </w:r>
      <w:r w:rsidRPr="00E71185">
        <w:rPr>
          <w:rFonts w:hint="eastAsia"/>
          <w:b/>
          <w:bCs/>
        </w:rPr>
        <w:t>：</w:t>
      </w:r>
      <w:r w:rsidR="00514539">
        <w:rPr>
          <w:rFonts w:hint="eastAsia"/>
        </w:rPr>
        <w:t>名称节点的检查节点。</w:t>
      </w:r>
      <w:r w:rsidR="00514539" w:rsidRPr="00514539">
        <w:rPr>
          <w:rFonts w:hint="eastAsia"/>
        </w:rPr>
        <w:t>指示</w:t>
      </w:r>
      <w:r w:rsidR="00514539">
        <w:rPr>
          <w:rFonts w:hint="eastAsia"/>
        </w:rPr>
        <w:t>名称节点</w:t>
      </w:r>
      <w:r w:rsidR="00514539" w:rsidRPr="00514539">
        <w:rPr>
          <w:rFonts w:hint="eastAsia"/>
        </w:rPr>
        <w:t>创建并</w:t>
      </w:r>
      <w:r w:rsidR="00514539">
        <w:rPr>
          <w:rFonts w:hint="eastAsia"/>
        </w:rPr>
        <w:t>向其</w:t>
      </w:r>
      <w:r w:rsidR="00514539" w:rsidRPr="00514539">
        <w:rPr>
          <w:rFonts w:hint="eastAsia"/>
        </w:rPr>
        <w:t>发送</w:t>
      </w:r>
      <w:r w:rsidR="00514539">
        <w:rPr>
          <w:rFonts w:hint="eastAsia"/>
        </w:rPr>
        <w:t>镜像文件</w:t>
      </w:r>
      <w:r w:rsidR="00514539" w:rsidRPr="00514539">
        <w:rPr>
          <w:rFonts w:hint="eastAsia"/>
        </w:rPr>
        <w:t>和</w:t>
      </w:r>
      <w:r w:rsidR="00514539">
        <w:rPr>
          <w:rFonts w:hint="eastAsia"/>
        </w:rPr>
        <w:t>操作日志</w:t>
      </w:r>
      <w:r w:rsidR="00514539" w:rsidRPr="00514539">
        <w:rPr>
          <w:rFonts w:hint="eastAsia"/>
        </w:rPr>
        <w:t>，然后由</w:t>
      </w:r>
      <w:r w:rsidR="00514539">
        <w:rPr>
          <w:rFonts w:hint="eastAsia"/>
        </w:rPr>
        <w:t>S</w:t>
      </w:r>
      <w:r w:rsidR="00514539">
        <w:t>N</w:t>
      </w:r>
      <w:r w:rsidR="00514539" w:rsidRPr="00514539">
        <w:rPr>
          <w:rFonts w:hint="eastAsia"/>
        </w:rPr>
        <w:t>创建压缩</w:t>
      </w:r>
      <w:r w:rsidR="00514539">
        <w:rPr>
          <w:rFonts w:hint="eastAsia"/>
        </w:rPr>
        <w:t>镜像。</w:t>
      </w:r>
      <w:r w:rsidR="00370E62">
        <w:rPr>
          <w:rFonts w:hint="eastAsia"/>
        </w:rPr>
        <w:t>当主节点出现故障时，</w:t>
      </w:r>
      <w:r w:rsidR="00370E62">
        <w:rPr>
          <w:rFonts w:hint="eastAsia"/>
        </w:rPr>
        <w:t>SN</w:t>
      </w:r>
      <w:r w:rsidR="00370E62">
        <w:rPr>
          <w:rFonts w:hint="eastAsia"/>
        </w:rPr>
        <w:t>会利用备份的镜像文件帮助其快速恢复。</w:t>
      </w:r>
    </w:p>
    <w:p w14:paraId="52EEF9F7" w14:textId="6495F399" w:rsidR="00840A02" w:rsidRDefault="00514539" w:rsidP="00EA713B">
      <w:pPr>
        <w:pStyle w:val="a1"/>
        <w:ind w:firstLine="482"/>
      </w:pPr>
      <w:r w:rsidRPr="00514539">
        <w:rPr>
          <w:rFonts w:hint="eastAsia"/>
          <w:b/>
          <w:bCs/>
        </w:rPr>
        <w:t>3</w:t>
      </w:r>
      <w:r w:rsidRPr="00514539">
        <w:rPr>
          <w:b/>
          <w:bCs/>
        </w:rPr>
        <w:t xml:space="preserve">. </w:t>
      </w:r>
      <w:proofErr w:type="spellStart"/>
      <w:r>
        <w:rPr>
          <w:b/>
          <w:bCs/>
        </w:rPr>
        <w:t>D</w:t>
      </w:r>
      <w:r w:rsidRPr="00514539">
        <w:rPr>
          <w:rFonts w:hint="eastAsia"/>
          <w:b/>
          <w:bCs/>
        </w:rPr>
        <w:t>atanode</w:t>
      </w:r>
      <w:proofErr w:type="spellEnd"/>
      <w:r>
        <w:rPr>
          <w:rFonts w:hint="eastAsia"/>
          <w:b/>
          <w:bCs/>
        </w:rPr>
        <w:t>（</w:t>
      </w:r>
      <w:r>
        <w:rPr>
          <w:rFonts w:hint="eastAsia"/>
          <w:b/>
          <w:bCs/>
        </w:rPr>
        <w:t>DN</w:t>
      </w:r>
      <w:r>
        <w:rPr>
          <w:rFonts w:hint="eastAsia"/>
          <w:b/>
          <w:bCs/>
        </w:rPr>
        <w:t>）</w:t>
      </w:r>
      <w:r w:rsidRPr="00514539">
        <w:rPr>
          <w:rFonts w:hint="eastAsia"/>
          <w:b/>
          <w:bCs/>
        </w:rPr>
        <w:t>：</w:t>
      </w:r>
      <w:r>
        <w:rPr>
          <w:rFonts w:hint="eastAsia"/>
        </w:rPr>
        <w:t>数据节点</w:t>
      </w:r>
      <w:r w:rsidR="006F758C">
        <w:rPr>
          <w:rFonts w:hint="eastAsia"/>
        </w:rPr>
        <w:t>。每</w:t>
      </w:r>
      <w:r w:rsidR="006F758C">
        <w:rPr>
          <w:rFonts w:hint="eastAsia"/>
        </w:rPr>
        <w:t>3</w:t>
      </w:r>
      <w:r w:rsidR="006F758C">
        <w:rPr>
          <w:rFonts w:hint="eastAsia"/>
        </w:rPr>
        <w:t>秒向主节点</w:t>
      </w:r>
      <w:r w:rsidR="00370E62">
        <w:rPr>
          <w:rFonts w:hint="eastAsia"/>
        </w:rPr>
        <w:t>报告一次，超过</w:t>
      </w:r>
      <w:r w:rsidR="00370E62">
        <w:rPr>
          <w:rFonts w:hint="eastAsia"/>
        </w:rPr>
        <w:t>2</w:t>
      </w:r>
      <w:r w:rsidR="00370E62">
        <w:rPr>
          <w:rFonts w:hint="eastAsia"/>
        </w:rPr>
        <w:t>分钟将被视为掉线，</w:t>
      </w:r>
      <w:r w:rsidR="00980021">
        <w:rPr>
          <w:rFonts w:hint="eastAsia"/>
        </w:rPr>
        <w:t>这时由其他节点上存储的备份数据会重新构建一个</w:t>
      </w:r>
      <w:r w:rsidR="00980021">
        <w:rPr>
          <w:rFonts w:hint="eastAsia"/>
        </w:rPr>
        <w:t>DN</w:t>
      </w:r>
      <w:r w:rsidR="00980021">
        <w:rPr>
          <w:rFonts w:hint="eastAsia"/>
        </w:rPr>
        <w:t>。</w:t>
      </w:r>
    </w:p>
    <w:p w14:paraId="39784F30" w14:textId="0D1162FD" w:rsidR="00840A02" w:rsidRPr="00EF5303" w:rsidRDefault="00840A02" w:rsidP="00B20A27">
      <w:pPr>
        <w:pStyle w:val="a1"/>
        <w:ind w:firstLine="480"/>
      </w:pPr>
      <w:r>
        <w:rPr>
          <w:rFonts w:hint="eastAsia"/>
        </w:rPr>
        <w:t>下图</w:t>
      </w:r>
      <w:r>
        <w:rPr>
          <w:rFonts w:hint="eastAsia"/>
        </w:rPr>
        <w:t>2</w:t>
      </w:r>
      <w:r>
        <w:t>-2</w:t>
      </w:r>
      <w:r>
        <w:rPr>
          <w:rFonts w:hint="eastAsia"/>
        </w:rPr>
        <w:t>展示了</w:t>
      </w:r>
      <w:r>
        <w:rPr>
          <w:rFonts w:hint="eastAsia"/>
        </w:rPr>
        <w:t>HDFS</w:t>
      </w:r>
      <w:r>
        <w:rPr>
          <w:rFonts w:hint="eastAsia"/>
        </w:rPr>
        <w:t>的组织架构：</w:t>
      </w:r>
    </w:p>
    <w:p w14:paraId="79B40C06" w14:textId="77777777" w:rsidR="00840A02" w:rsidRDefault="007E220C" w:rsidP="00840A02">
      <w:pPr>
        <w:pStyle w:val="a1"/>
        <w:keepNext/>
        <w:spacing w:before="240"/>
        <w:ind w:firstLineChars="0" w:firstLine="0"/>
        <w:jc w:val="center"/>
      </w:pPr>
      <w:r>
        <w:rPr>
          <w:noProof/>
        </w:rPr>
        <w:drawing>
          <wp:inline distT="0" distB="0" distL="0" distR="0" wp14:anchorId="070AA585" wp14:editId="08D1EA27">
            <wp:extent cx="3679372" cy="2541026"/>
            <wp:effectExtent l="0" t="0" r="0" b="0"/>
            <wp:docPr id="5" name="图片 5" descr="HDF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架构"/>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7762" cy="2574445"/>
                    </a:xfrm>
                    <a:prstGeom prst="rect">
                      <a:avLst/>
                    </a:prstGeom>
                    <a:noFill/>
                    <a:ln>
                      <a:noFill/>
                    </a:ln>
                  </pic:spPr>
                </pic:pic>
              </a:graphicData>
            </a:graphic>
          </wp:inline>
        </w:drawing>
      </w:r>
    </w:p>
    <w:p w14:paraId="7867D00A" w14:textId="48535458" w:rsidR="007E220C" w:rsidRPr="00B20A27" w:rsidRDefault="00840A02" w:rsidP="000A3CB1">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4</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2</w:t>
      </w:r>
      <w:r w:rsidR="00027A66">
        <w:fldChar w:fldCharType="end"/>
      </w:r>
      <w:r>
        <w:t xml:space="preserve"> </w:t>
      </w:r>
      <w:r>
        <w:rPr>
          <w:rFonts w:hint="eastAsia"/>
        </w:rPr>
        <w:t>HDFS</w:t>
      </w:r>
      <w:r>
        <w:rPr>
          <w:rFonts w:hint="eastAsia"/>
        </w:rPr>
        <w:t>架构图</w:t>
      </w:r>
    </w:p>
    <w:p w14:paraId="4D39651F" w14:textId="63C6B0A6" w:rsidR="000F7E4A" w:rsidRDefault="00DB6605" w:rsidP="0012602E">
      <w:pPr>
        <w:pStyle w:val="3"/>
      </w:pPr>
      <w:bookmarkStart w:id="42" w:name="_Toc72346929"/>
      <w:r>
        <w:rPr>
          <w:rFonts w:hint="eastAsia"/>
        </w:rPr>
        <w:t>分布式计算平台</w:t>
      </w:r>
      <w:r>
        <w:rPr>
          <w:rFonts w:hint="eastAsia"/>
        </w:rPr>
        <w:t>S</w:t>
      </w:r>
      <w:r>
        <w:t>park</w:t>
      </w:r>
      <w:bookmarkEnd w:id="42"/>
    </w:p>
    <w:p w14:paraId="10AFEB5B" w14:textId="149F635B" w:rsidR="00620380" w:rsidRPr="00620380" w:rsidRDefault="00620380" w:rsidP="00620380">
      <w:pPr>
        <w:pStyle w:val="a1"/>
        <w:ind w:firstLine="480"/>
      </w:pPr>
      <w:r>
        <w:rPr>
          <w:rFonts w:hint="eastAsia"/>
        </w:rPr>
        <w:t>Spark</w:t>
      </w:r>
      <w:r>
        <w:rPr>
          <w:rFonts w:hint="eastAsia"/>
        </w:rPr>
        <w:t>生态系统如下图</w:t>
      </w:r>
      <w:r>
        <w:rPr>
          <w:rFonts w:hint="eastAsia"/>
        </w:rPr>
        <w:t>2</w:t>
      </w:r>
      <w:r>
        <w:t>-3</w:t>
      </w:r>
      <w:r>
        <w:rPr>
          <w:rFonts w:hint="eastAsia"/>
        </w:rPr>
        <w:t>所示：</w:t>
      </w:r>
    </w:p>
    <w:p w14:paraId="56E0B5A7" w14:textId="77777777" w:rsidR="00620380" w:rsidRDefault="00620380" w:rsidP="00E222FE">
      <w:pPr>
        <w:pStyle w:val="a1"/>
        <w:keepNext/>
        <w:spacing w:before="240"/>
        <w:ind w:firstLineChars="0" w:firstLine="0"/>
        <w:jc w:val="center"/>
      </w:pPr>
      <w:r>
        <w:rPr>
          <w:noProof/>
        </w:rPr>
        <w:drawing>
          <wp:inline distT="0" distB="0" distL="0" distR="0" wp14:anchorId="07661B0F" wp14:editId="20A627FC">
            <wp:extent cx="4654735" cy="21850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4982" cy="2218010"/>
                    </a:xfrm>
                    <a:prstGeom prst="rect">
                      <a:avLst/>
                    </a:prstGeom>
                  </pic:spPr>
                </pic:pic>
              </a:graphicData>
            </a:graphic>
          </wp:inline>
        </w:drawing>
      </w:r>
    </w:p>
    <w:p w14:paraId="0B3ECBB5" w14:textId="06BFC28E" w:rsidR="00620380" w:rsidRDefault="00620380" w:rsidP="000A3CB1">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4</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3</w:t>
      </w:r>
      <w:r w:rsidR="00027A66">
        <w:fldChar w:fldCharType="end"/>
      </w:r>
      <w:r>
        <w:t xml:space="preserve"> </w:t>
      </w:r>
      <w:r>
        <w:rPr>
          <w:rFonts w:hint="eastAsia"/>
        </w:rPr>
        <w:t>Spark</w:t>
      </w:r>
      <w:r>
        <w:rPr>
          <w:rFonts w:hint="eastAsia"/>
        </w:rPr>
        <w:t>生态系统</w:t>
      </w:r>
    </w:p>
    <w:p w14:paraId="065B9B87" w14:textId="0A403DDA" w:rsidR="007B41A4" w:rsidRDefault="00614768" w:rsidP="00C53A2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w:t>
      </w:r>
      <w:r w:rsidR="007B41A4">
        <w:rPr>
          <w:rFonts w:hint="eastAsia"/>
        </w:rPr>
        <w:t>，并为其做了大量的性能优化，使得</w:t>
      </w:r>
      <w:r w:rsidR="007B41A4">
        <w:rPr>
          <w:rFonts w:hint="eastAsia"/>
        </w:rPr>
        <w:t>Python/Java</w:t>
      </w:r>
      <w:r w:rsidR="007B41A4">
        <w:rPr>
          <w:rFonts w:hint="eastAsia"/>
        </w:rPr>
        <w:t>等语言有了等同于原生</w:t>
      </w:r>
      <w:proofErr w:type="spellStart"/>
      <w:r w:rsidR="007B41A4">
        <w:rPr>
          <w:rFonts w:hint="eastAsia"/>
        </w:rPr>
        <w:t>scala</w:t>
      </w:r>
      <w:proofErr w:type="spellEnd"/>
      <w:r w:rsidR="007B41A4">
        <w:rPr>
          <w:rFonts w:hint="eastAsia"/>
        </w:rPr>
        <w:t>编程的执行效率。</w:t>
      </w:r>
    </w:p>
    <w:p w14:paraId="5D918C9D" w14:textId="22CE8EED" w:rsidR="00EA713B" w:rsidRDefault="00EA713B" w:rsidP="00C53A29">
      <w:pPr>
        <w:pStyle w:val="a1"/>
        <w:ind w:firstLine="480"/>
      </w:pPr>
    </w:p>
    <w:p w14:paraId="694DDAC2" w14:textId="6ACE3B4F" w:rsidR="00290AD6" w:rsidRDefault="00290AD6" w:rsidP="00C53A29">
      <w:pPr>
        <w:pStyle w:val="a1"/>
        <w:ind w:firstLine="480"/>
      </w:pPr>
    </w:p>
    <w:p w14:paraId="04C6490D" w14:textId="77777777" w:rsidR="00290AD6" w:rsidRPr="00290AD6" w:rsidRDefault="00290AD6" w:rsidP="00C53A29">
      <w:pPr>
        <w:pStyle w:val="a1"/>
        <w:ind w:firstLine="480"/>
      </w:pPr>
    </w:p>
    <w:p w14:paraId="58917091" w14:textId="37BFF14D" w:rsidR="007B41A4" w:rsidRDefault="007B41A4" w:rsidP="00614768">
      <w:pPr>
        <w:pStyle w:val="a1"/>
        <w:ind w:firstLine="480"/>
      </w:pPr>
      <w:r>
        <w:rPr>
          <w:rFonts w:hint="eastAsia"/>
        </w:rPr>
        <w:t>下表</w:t>
      </w:r>
      <w:r>
        <w:rPr>
          <w:rFonts w:hint="eastAsia"/>
        </w:rPr>
        <w:t>2</w:t>
      </w:r>
      <w:r>
        <w:t>-4</w:t>
      </w:r>
      <w:r>
        <w:rPr>
          <w:rFonts w:hint="eastAsia"/>
        </w:rPr>
        <w:t>列出了</w:t>
      </w:r>
      <w:r>
        <w:rPr>
          <w:rFonts w:hint="eastAsia"/>
        </w:rPr>
        <w:t>Spark</w:t>
      </w:r>
      <w:r>
        <w:rPr>
          <w:rFonts w:hint="eastAsia"/>
        </w:rPr>
        <w:t>各个模块的功能：</w:t>
      </w:r>
    </w:p>
    <w:p w14:paraId="37429913" w14:textId="51FDA37B" w:rsidR="007B41A4" w:rsidRDefault="007B41A4" w:rsidP="000A3CB1">
      <w:pPr>
        <w:pStyle w:val="af7"/>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4</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4</w:t>
      </w:r>
      <w:r w:rsidR="00434787">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7B41A4" w:rsidRPr="00372E9F" w14:paraId="7D997227" w14:textId="77777777" w:rsidTr="008B228A">
        <w:trPr>
          <w:cnfStyle w:val="100000000000" w:firstRow="1" w:lastRow="0" w:firstColumn="0" w:lastColumn="0" w:oddVBand="0" w:evenVBand="0" w:oddHBand="0" w:evenHBand="0" w:firstRowFirstColumn="0" w:firstRowLastColumn="0" w:lastRowFirstColumn="0" w:lastRowLastColumn="0"/>
        </w:trPr>
        <w:tc>
          <w:tcPr>
            <w:tcW w:w="1985" w:type="dxa"/>
          </w:tcPr>
          <w:p w14:paraId="5A3E9CD0" w14:textId="2C80CDE2" w:rsidR="007B41A4" w:rsidRPr="00372E9F" w:rsidRDefault="00372E9F" w:rsidP="00FF284E">
            <w:pPr>
              <w:pStyle w:val="a1"/>
              <w:ind w:firstLineChars="0" w:firstLine="0"/>
              <w:jc w:val="center"/>
              <w:rPr>
                <w:szCs w:val="16"/>
              </w:rPr>
            </w:pPr>
            <w:r w:rsidRPr="00372E9F">
              <w:rPr>
                <w:rFonts w:hint="eastAsia"/>
                <w:szCs w:val="16"/>
              </w:rPr>
              <w:t>模块名</w:t>
            </w:r>
          </w:p>
        </w:tc>
        <w:tc>
          <w:tcPr>
            <w:tcW w:w="5782" w:type="dxa"/>
          </w:tcPr>
          <w:p w14:paraId="2F12C196" w14:textId="4C285180" w:rsidR="007B41A4" w:rsidRPr="00372E9F" w:rsidRDefault="00372E9F" w:rsidP="00FF284E">
            <w:pPr>
              <w:pStyle w:val="a1"/>
              <w:ind w:firstLineChars="0" w:firstLine="0"/>
              <w:jc w:val="center"/>
              <w:rPr>
                <w:szCs w:val="16"/>
              </w:rPr>
            </w:pPr>
            <w:r w:rsidRPr="00372E9F">
              <w:rPr>
                <w:rFonts w:hint="eastAsia"/>
                <w:szCs w:val="16"/>
              </w:rPr>
              <w:t>功能</w:t>
            </w:r>
          </w:p>
        </w:tc>
      </w:tr>
      <w:tr w:rsidR="007B41A4" w:rsidRPr="00372E9F" w14:paraId="34102C5D" w14:textId="77777777" w:rsidTr="008B228A">
        <w:tc>
          <w:tcPr>
            <w:tcW w:w="1985" w:type="dxa"/>
          </w:tcPr>
          <w:p w14:paraId="02BD3A22" w14:textId="6B76CBFF" w:rsidR="007B41A4" w:rsidRPr="00372E9F" w:rsidRDefault="00372E9F" w:rsidP="00FF284E">
            <w:pPr>
              <w:pStyle w:val="a1"/>
              <w:ind w:firstLineChars="0" w:firstLine="0"/>
              <w:jc w:val="center"/>
              <w:rPr>
                <w:szCs w:val="16"/>
              </w:rPr>
            </w:pPr>
            <w:r w:rsidRPr="00372E9F">
              <w:rPr>
                <w:szCs w:val="16"/>
              </w:rPr>
              <w:t>Spark Core</w:t>
            </w:r>
          </w:p>
        </w:tc>
        <w:tc>
          <w:tcPr>
            <w:tcW w:w="5782" w:type="dxa"/>
          </w:tcPr>
          <w:p w14:paraId="306BD67C" w14:textId="60FC0D30" w:rsidR="007B41A4" w:rsidRPr="00372E9F" w:rsidRDefault="00372E9F" w:rsidP="00372E9F">
            <w:pPr>
              <w:pStyle w:val="a1"/>
              <w:ind w:firstLineChars="0" w:firstLine="0"/>
              <w:rPr>
                <w:szCs w:val="16"/>
              </w:rPr>
            </w:pPr>
            <w:r w:rsidRPr="008B228A">
              <w:rPr>
                <w:rFonts w:hint="eastAsia"/>
                <w:b/>
                <w:bCs/>
                <w:szCs w:val="16"/>
              </w:rPr>
              <w:t>Spark Core</w:t>
            </w:r>
            <w:r w:rsidRPr="00372E9F">
              <w:rPr>
                <w:rFonts w:hint="eastAsia"/>
                <w:szCs w:val="16"/>
              </w:rPr>
              <w:t xml:space="preserve"> </w:t>
            </w:r>
            <w:r w:rsidRPr="00372E9F">
              <w:rPr>
                <w:rFonts w:hint="eastAsia"/>
                <w:szCs w:val="16"/>
              </w:rPr>
              <w:t>定义操作</w:t>
            </w:r>
            <w:r>
              <w:rPr>
                <w:rFonts w:hint="eastAsia"/>
                <w:szCs w:val="16"/>
              </w:rPr>
              <w:t>RDD</w:t>
            </w:r>
            <w:r w:rsidRPr="00372E9F">
              <w:rPr>
                <w:rFonts w:hint="eastAsia"/>
                <w:szCs w:val="16"/>
              </w:rPr>
              <w:t>的相关</w:t>
            </w:r>
            <w:r w:rsidRPr="00372E9F">
              <w:rPr>
                <w:rFonts w:hint="eastAsia"/>
                <w:szCs w:val="16"/>
              </w:rPr>
              <w:t>API</w:t>
            </w:r>
            <w:r w:rsidRPr="00372E9F">
              <w:rPr>
                <w:rFonts w:hint="eastAsia"/>
                <w:szCs w:val="16"/>
              </w:rPr>
              <w:t>，实现内存管理、错误恢复、任务调度、与存储系统交互等基础功能。</w:t>
            </w:r>
          </w:p>
        </w:tc>
      </w:tr>
      <w:tr w:rsidR="007B41A4" w:rsidRPr="00372E9F" w14:paraId="48033F1F" w14:textId="77777777" w:rsidTr="008B228A">
        <w:tc>
          <w:tcPr>
            <w:tcW w:w="1985" w:type="dxa"/>
          </w:tcPr>
          <w:p w14:paraId="6B82CA0B" w14:textId="6BCA9D42" w:rsidR="007B41A4" w:rsidRPr="00372E9F" w:rsidRDefault="00372E9F" w:rsidP="00FF284E">
            <w:pPr>
              <w:pStyle w:val="a1"/>
              <w:ind w:firstLineChars="0" w:firstLine="0"/>
              <w:jc w:val="center"/>
              <w:rPr>
                <w:szCs w:val="16"/>
              </w:rPr>
            </w:pPr>
            <w:r w:rsidRPr="00372E9F">
              <w:rPr>
                <w:szCs w:val="16"/>
              </w:rPr>
              <w:t>Spark SQL</w:t>
            </w:r>
          </w:p>
        </w:tc>
        <w:tc>
          <w:tcPr>
            <w:tcW w:w="5782" w:type="dxa"/>
          </w:tcPr>
          <w:p w14:paraId="138DF52B" w14:textId="4EED1A37" w:rsidR="007B41A4" w:rsidRPr="00372E9F" w:rsidRDefault="00372E9F" w:rsidP="00372E9F">
            <w:pPr>
              <w:pStyle w:val="a1"/>
              <w:ind w:firstLineChars="0" w:firstLine="0"/>
              <w:rPr>
                <w:szCs w:val="16"/>
              </w:rPr>
            </w:pPr>
            <w:r w:rsidRPr="008B228A">
              <w:rPr>
                <w:rFonts w:hint="eastAsia"/>
                <w:b/>
                <w:bCs/>
                <w:szCs w:val="16"/>
              </w:rPr>
              <w:t>Spark SQL</w:t>
            </w:r>
            <w:r w:rsidRPr="00372E9F">
              <w:rPr>
                <w:rFonts w:hint="eastAsia"/>
                <w:szCs w:val="16"/>
              </w:rPr>
              <w:t>用于操作各种结构化数据</w:t>
            </w:r>
            <w:r>
              <w:rPr>
                <w:rFonts w:hint="eastAsia"/>
                <w:szCs w:val="16"/>
              </w:rPr>
              <w:t>，</w:t>
            </w:r>
            <w:r w:rsidRPr="00372E9F">
              <w:rPr>
                <w:rFonts w:hint="eastAsia"/>
                <w:szCs w:val="16"/>
              </w:rPr>
              <w:t>通过</w:t>
            </w:r>
            <w:r w:rsidRPr="00372E9F">
              <w:rPr>
                <w:rFonts w:hint="eastAsia"/>
                <w:szCs w:val="16"/>
              </w:rPr>
              <w:t>Spark SQL</w:t>
            </w:r>
            <w:r w:rsidRPr="00372E9F">
              <w:rPr>
                <w:rFonts w:hint="eastAsia"/>
                <w:szCs w:val="16"/>
              </w:rPr>
              <w:t>，可以使用</w:t>
            </w:r>
            <w:r w:rsidRPr="00372E9F">
              <w:rPr>
                <w:rFonts w:hint="eastAsia"/>
                <w:szCs w:val="16"/>
              </w:rPr>
              <w:t>SQL</w:t>
            </w:r>
            <w:r w:rsidRPr="00372E9F">
              <w:rPr>
                <w:rFonts w:hint="eastAsia"/>
                <w:szCs w:val="16"/>
              </w:rPr>
              <w:t>来查询或修改数据。</w:t>
            </w:r>
          </w:p>
        </w:tc>
      </w:tr>
      <w:tr w:rsidR="007B41A4" w:rsidRPr="00372E9F" w14:paraId="142C25D1" w14:textId="77777777" w:rsidTr="008B228A">
        <w:tc>
          <w:tcPr>
            <w:tcW w:w="1985" w:type="dxa"/>
          </w:tcPr>
          <w:p w14:paraId="3F99738F" w14:textId="29466262" w:rsidR="007B41A4" w:rsidRPr="00372E9F" w:rsidRDefault="00372E9F" w:rsidP="00FF284E">
            <w:pPr>
              <w:pStyle w:val="a1"/>
              <w:ind w:firstLineChars="0" w:firstLine="0"/>
              <w:jc w:val="center"/>
              <w:rPr>
                <w:szCs w:val="16"/>
              </w:rPr>
            </w:pPr>
            <w:r w:rsidRPr="00372E9F">
              <w:rPr>
                <w:szCs w:val="16"/>
              </w:rPr>
              <w:t>Spark Streaming</w:t>
            </w:r>
          </w:p>
        </w:tc>
        <w:tc>
          <w:tcPr>
            <w:tcW w:w="5782" w:type="dxa"/>
          </w:tcPr>
          <w:p w14:paraId="7CF312FB" w14:textId="72858D28" w:rsidR="007B41A4" w:rsidRPr="00372E9F" w:rsidRDefault="00372E9F" w:rsidP="00372E9F">
            <w:pPr>
              <w:pStyle w:val="a1"/>
              <w:ind w:firstLineChars="0" w:firstLine="0"/>
              <w:rPr>
                <w:szCs w:val="16"/>
              </w:rPr>
            </w:pPr>
            <w:r w:rsidRPr="008B228A">
              <w:rPr>
                <w:rFonts w:hint="eastAsia"/>
                <w:b/>
                <w:bCs/>
                <w:szCs w:val="16"/>
              </w:rPr>
              <w:t>Spark Streaming</w:t>
            </w:r>
            <w:r w:rsidRPr="00372E9F">
              <w:rPr>
                <w:rFonts w:hint="eastAsia"/>
                <w:szCs w:val="16"/>
              </w:rPr>
              <w:t xml:space="preserve"> </w:t>
            </w:r>
            <w:r w:rsidRPr="00372E9F">
              <w:rPr>
                <w:rFonts w:hint="eastAsia"/>
                <w:szCs w:val="16"/>
              </w:rPr>
              <w:t>作为流式计算组件，定义用于操作实时数据流的相关</w:t>
            </w:r>
            <w:r w:rsidRPr="00372E9F">
              <w:rPr>
                <w:rFonts w:hint="eastAsia"/>
                <w:szCs w:val="16"/>
              </w:rPr>
              <w:t>API</w:t>
            </w:r>
            <w:r w:rsidR="00FF284E">
              <w:rPr>
                <w:rFonts w:hint="eastAsia"/>
                <w:szCs w:val="16"/>
              </w:rPr>
              <w:t>。</w:t>
            </w:r>
          </w:p>
        </w:tc>
      </w:tr>
      <w:tr w:rsidR="007B41A4" w:rsidRPr="00372E9F" w14:paraId="6BB29834" w14:textId="77777777" w:rsidTr="008B228A">
        <w:tc>
          <w:tcPr>
            <w:tcW w:w="1985" w:type="dxa"/>
          </w:tcPr>
          <w:p w14:paraId="7CB37580" w14:textId="12EAF082" w:rsidR="007B41A4" w:rsidRPr="00372E9F" w:rsidRDefault="00372E9F" w:rsidP="00FF284E">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tcPr>
          <w:p w14:paraId="0BAFA0A5" w14:textId="15229AA2" w:rsidR="007B41A4" w:rsidRPr="00372E9F" w:rsidRDefault="00372E9F" w:rsidP="00372E9F">
            <w:pPr>
              <w:pStyle w:val="a1"/>
              <w:ind w:firstLineChars="0" w:firstLine="0"/>
              <w:rPr>
                <w:szCs w:val="16"/>
              </w:rPr>
            </w:pPr>
            <w:r w:rsidRPr="008B228A">
              <w:rPr>
                <w:rFonts w:hint="eastAsia"/>
                <w:b/>
                <w:bCs/>
                <w:szCs w:val="16"/>
              </w:rPr>
              <w:t xml:space="preserve">Spark </w:t>
            </w:r>
            <w:proofErr w:type="spellStart"/>
            <w:r w:rsidRPr="008B228A">
              <w:rPr>
                <w:rFonts w:hint="eastAsia"/>
                <w:b/>
                <w:bCs/>
                <w:szCs w:val="16"/>
              </w:rPr>
              <w:t>MLlib</w:t>
            </w:r>
            <w:proofErr w:type="spellEnd"/>
            <w:r w:rsidRPr="00372E9F">
              <w:rPr>
                <w:rFonts w:hint="eastAsia"/>
                <w:szCs w:val="16"/>
              </w:rPr>
              <w:t xml:space="preserve"> </w:t>
            </w:r>
            <w:r w:rsidRPr="00372E9F">
              <w:rPr>
                <w:rFonts w:hint="eastAsia"/>
                <w:szCs w:val="16"/>
              </w:rPr>
              <w:t>定义一些常见的机器学习相关算法和功能，如分类、聚类、回归</w:t>
            </w:r>
            <w:r w:rsidR="008B228A">
              <w:rPr>
                <w:rFonts w:hint="eastAsia"/>
                <w:szCs w:val="16"/>
              </w:rPr>
              <w:t>分析</w:t>
            </w:r>
            <w:r w:rsidRPr="00372E9F">
              <w:rPr>
                <w:rFonts w:hint="eastAsia"/>
                <w:szCs w:val="16"/>
              </w:rPr>
              <w:t>、协同过滤等，同时支持数据导入、模型评估等额外功能。</w:t>
            </w:r>
          </w:p>
        </w:tc>
      </w:tr>
      <w:tr w:rsidR="007B41A4" w:rsidRPr="00372E9F" w14:paraId="5D4973A1" w14:textId="77777777" w:rsidTr="008B228A">
        <w:tc>
          <w:tcPr>
            <w:tcW w:w="1985" w:type="dxa"/>
          </w:tcPr>
          <w:p w14:paraId="3D8600EC" w14:textId="40155DAF" w:rsidR="007B41A4" w:rsidRPr="00372E9F" w:rsidRDefault="00372E9F" w:rsidP="00FF284E">
            <w:pPr>
              <w:pStyle w:val="a1"/>
              <w:ind w:firstLineChars="0" w:firstLine="0"/>
              <w:jc w:val="center"/>
              <w:rPr>
                <w:szCs w:val="16"/>
              </w:rPr>
            </w:pPr>
            <w:r w:rsidRPr="00372E9F">
              <w:rPr>
                <w:rFonts w:hint="eastAsia"/>
                <w:szCs w:val="16"/>
              </w:rPr>
              <w:t>集群管理器</w:t>
            </w:r>
          </w:p>
        </w:tc>
        <w:tc>
          <w:tcPr>
            <w:tcW w:w="5782" w:type="dxa"/>
          </w:tcPr>
          <w:p w14:paraId="58DE254A" w14:textId="51FC4BEE" w:rsidR="007B41A4" w:rsidRPr="00372E9F" w:rsidRDefault="008B228A" w:rsidP="008B228A">
            <w:pPr>
              <w:pStyle w:val="a1"/>
              <w:ind w:firstLineChars="0" w:firstLine="0"/>
              <w:rPr>
                <w:szCs w:val="16"/>
              </w:rPr>
            </w:pPr>
            <w:r w:rsidRPr="008B228A">
              <w:rPr>
                <w:rFonts w:hint="eastAsia"/>
                <w:b/>
                <w:bCs/>
                <w:szCs w:val="16"/>
              </w:rPr>
              <w:t>集群管理器</w:t>
            </w:r>
            <w:r w:rsidRPr="008B228A">
              <w:rPr>
                <w:rFonts w:hint="eastAsia"/>
                <w:szCs w:val="16"/>
              </w:rPr>
              <w:t>负责整个集群的资源管理以及节点之间的通信，从而灵活地实现集群规模的伸缩扩展。</w:t>
            </w:r>
            <w:r w:rsidRPr="008B228A">
              <w:rPr>
                <w:rFonts w:hint="eastAsia"/>
                <w:szCs w:val="16"/>
              </w:rPr>
              <w:t xml:space="preserve">Spark </w:t>
            </w:r>
            <w:r w:rsidRPr="008B228A">
              <w:rPr>
                <w:rFonts w:hint="eastAsia"/>
                <w:szCs w:val="16"/>
              </w:rPr>
              <w:t>支持在</w:t>
            </w:r>
            <w:r w:rsidRPr="008B228A">
              <w:rPr>
                <w:rFonts w:hint="eastAsia"/>
                <w:szCs w:val="16"/>
              </w:rPr>
              <w:t xml:space="preserve"> Hadoop YARN</w:t>
            </w:r>
            <w:r w:rsidRPr="008B228A">
              <w:rPr>
                <w:rFonts w:hint="eastAsia"/>
                <w:szCs w:val="16"/>
              </w:rPr>
              <w:t>、</w:t>
            </w:r>
            <w:r w:rsidRPr="008B228A">
              <w:rPr>
                <w:rFonts w:hint="eastAsia"/>
                <w:szCs w:val="16"/>
              </w:rPr>
              <w:t xml:space="preserve">Apache Mesos </w:t>
            </w:r>
            <w:r w:rsidRPr="008B228A">
              <w:rPr>
                <w:rFonts w:hint="eastAsia"/>
                <w:szCs w:val="16"/>
              </w:rPr>
              <w:t>等多种集群管理器上部署和运行。</w:t>
            </w:r>
          </w:p>
        </w:tc>
      </w:tr>
    </w:tbl>
    <w:p w14:paraId="7597D941" w14:textId="0D71CB8F" w:rsidR="00C40C6D" w:rsidRPr="00C40C6D" w:rsidRDefault="00C40C6D" w:rsidP="00C40C6D">
      <w:pPr>
        <w:pStyle w:val="a1"/>
        <w:ind w:firstLine="480"/>
      </w:pPr>
    </w:p>
    <w:p w14:paraId="1D6CC39F" w14:textId="243DBF5B" w:rsidR="00D02284" w:rsidRPr="00D02284" w:rsidRDefault="00D02284" w:rsidP="00D02284">
      <w:pPr>
        <w:pStyle w:val="2"/>
      </w:pPr>
      <w:bookmarkStart w:id="43" w:name="_Toc72346930"/>
      <w:r>
        <w:rPr>
          <w:rFonts w:hint="eastAsia"/>
        </w:rPr>
        <w:t>推荐模块</w:t>
      </w:r>
      <w:bookmarkEnd w:id="43"/>
    </w:p>
    <w:p w14:paraId="23F70462" w14:textId="00D6C6EA" w:rsidR="000F7E4A" w:rsidRDefault="000F7E4A" w:rsidP="0012602E">
      <w:pPr>
        <w:pStyle w:val="3"/>
      </w:pPr>
      <w:bookmarkStart w:id="44" w:name="_Toc72346931"/>
      <w:r>
        <w:rPr>
          <w:rFonts w:hint="eastAsia"/>
        </w:rPr>
        <w:t>模型训练</w:t>
      </w:r>
      <w:r>
        <w:rPr>
          <w:rFonts w:hint="eastAsia"/>
        </w:rPr>
        <w:t>TensorFlow</w:t>
      </w:r>
      <w:bookmarkEnd w:id="44"/>
    </w:p>
    <w:p w14:paraId="4A99A5BF" w14:textId="206359CC" w:rsidR="0042430D" w:rsidRPr="0042430D" w:rsidRDefault="0042430D" w:rsidP="0012602E">
      <w:pPr>
        <w:pStyle w:val="3"/>
      </w:pPr>
      <w:bookmarkStart w:id="45" w:name="_Toc72346932"/>
      <w:r>
        <w:rPr>
          <w:rFonts w:hint="eastAsia"/>
        </w:rPr>
        <w:t>模型线上服务</w:t>
      </w:r>
      <w:r w:rsidRPr="0042430D">
        <w:t>TensorFlow Serving</w:t>
      </w:r>
      <w:bookmarkEnd w:id="45"/>
    </w:p>
    <w:p w14:paraId="108E80EA" w14:textId="22EF3EB1" w:rsidR="006904DD" w:rsidRDefault="006904DD" w:rsidP="00C26CBA">
      <w:pPr>
        <w:pStyle w:val="2"/>
      </w:pPr>
      <w:bookmarkStart w:id="46" w:name="_Toc72346933"/>
      <w:r>
        <w:rPr>
          <w:rFonts w:hint="eastAsia"/>
        </w:rPr>
        <w:t>系统业务模块</w:t>
      </w:r>
      <w:bookmarkEnd w:id="46"/>
    </w:p>
    <w:p w14:paraId="4F44CE76" w14:textId="05173CAB" w:rsidR="00285F6A" w:rsidRDefault="00285F6A" w:rsidP="0012602E">
      <w:pPr>
        <w:pStyle w:val="3"/>
      </w:pPr>
      <w:bookmarkStart w:id="47" w:name="_Toc72346934"/>
      <w:r>
        <w:rPr>
          <w:rFonts w:hint="eastAsia"/>
        </w:rPr>
        <w:t>前端框架</w:t>
      </w:r>
      <w:r>
        <w:rPr>
          <w:rFonts w:hint="eastAsia"/>
        </w:rPr>
        <w:t>Vue</w:t>
      </w:r>
      <w:bookmarkEnd w:id="47"/>
    </w:p>
    <w:p w14:paraId="50C7B21A" w14:textId="0CC14587" w:rsidR="00285F6A" w:rsidRPr="00285F6A" w:rsidRDefault="00285F6A" w:rsidP="0012602E">
      <w:pPr>
        <w:pStyle w:val="3"/>
      </w:pPr>
      <w:bookmarkStart w:id="48" w:name="_Toc72346935"/>
      <w:r>
        <w:rPr>
          <w:rFonts w:hint="eastAsia"/>
        </w:rPr>
        <w:t>后端框架</w:t>
      </w:r>
      <w:r>
        <w:rPr>
          <w:rFonts w:hint="eastAsia"/>
        </w:rPr>
        <w:t>Gin</w:t>
      </w:r>
      <w:bookmarkEnd w:id="48"/>
    </w:p>
    <w:p w14:paraId="7C6A8A44" w14:textId="6BA5161E" w:rsidR="00370D77" w:rsidRPr="00A86461" w:rsidRDefault="00370D77" w:rsidP="00C26CBA">
      <w:pPr>
        <w:pStyle w:val="2"/>
      </w:pPr>
      <w:bookmarkStart w:id="49" w:name="_Toc72346936"/>
      <w:r w:rsidRPr="00A86461">
        <w:rPr>
          <w:rFonts w:hint="eastAsia"/>
        </w:rPr>
        <w:t>本章小结</w:t>
      </w:r>
      <w:bookmarkEnd w:id="49"/>
    </w:p>
    <w:p w14:paraId="5A627106" w14:textId="77777777" w:rsidR="00790C85" w:rsidRDefault="00C457B5" w:rsidP="00BB264E">
      <w:pPr>
        <w:pStyle w:val="22"/>
      </w:pPr>
      <w:r>
        <w:rPr>
          <w:rFonts w:hint="eastAsia"/>
        </w:rPr>
        <w:t>本章主要建立了……</w:t>
      </w:r>
    </w:p>
    <w:p w14:paraId="1E475D8C" w14:textId="7FE6F56E" w:rsidR="00370D77" w:rsidRDefault="00C457B5" w:rsidP="00BB264E">
      <w:pPr>
        <w:pStyle w:val="22"/>
      </w:pPr>
      <w:r>
        <w:rPr>
          <w:rFonts w:hint="eastAsia"/>
        </w:rPr>
        <w:t>，给出了……，对……进行了推导……</w:t>
      </w:r>
    </w:p>
    <w:p w14:paraId="0320A6D3" w14:textId="77777777" w:rsidR="00790C85" w:rsidRDefault="00790C85" w:rsidP="00BB264E">
      <w:pPr>
        <w:pStyle w:val="22"/>
      </w:pPr>
    </w:p>
    <w:p w14:paraId="1247DA88" w14:textId="77777777" w:rsidR="008B571F" w:rsidRPr="008B571F" w:rsidRDefault="008B571F" w:rsidP="008B571F">
      <w:pPr>
        <w:pStyle w:val="a1"/>
        <w:ind w:firstLine="480"/>
      </w:pPr>
    </w:p>
    <w:p w14:paraId="0BE74971" w14:textId="77777777" w:rsidR="00395BA5" w:rsidRPr="00395BA5" w:rsidRDefault="00395BA5" w:rsidP="00395BA5">
      <w:pPr>
        <w:pStyle w:val="a1"/>
        <w:ind w:firstLine="480"/>
      </w:pPr>
    </w:p>
    <w:p w14:paraId="05402058" w14:textId="50B257C8" w:rsidR="00196012" w:rsidRPr="00196012" w:rsidRDefault="00196012" w:rsidP="0012602E">
      <w:pPr>
        <w:pStyle w:val="1"/>
      </w:pPr>
      <w:bookmarkStart w:id="50" w:name="_Toc72346937"/>
      <w:r>
        <w:rPr>
          <w:rFonts w:hint="eastAsia"/>
        </w:rPr>
        <w:t>程序设计竞赛组队推荐系统实现</w:t>
      </w:r>
      <w:bookmarkEnd w:id="50"/>
    </w:p>
    <w:p w14:paraId="73E22A80" w14:textId="7122B1C8" w:rsidR="00A86461" w:rsidRDefault="006A7ED0" w:rsidP="006A7ED0">
      <w:pPr>
        <w:pStyle w:val="2"/>
      </w:pPr>
      <w:bookmarkStart w:id="51" w:name="_Toc72346938"/>
      <w:r>
        <w:rPr>
          <w:rFonts w:hint="eastAsia"/>
        </w:rPr>
        <w:t>环境部署</w:t>
      </w:r>
      <w:bookmarkEnd w:id="51"/>
    </w:p>
    <w:p w14:paraId="5B0B29E9" w14:textId="5307C34D" w:rsidR="006A7ED0" w:rsidRDefault="006A7ED0" w:rsidP="0012602E">
      <w:pPr>
        <w:pStyle w:val="3"/>
      </w:pPr>
      <w:bookmarkStart w:id="52" w:name="_Toc72346939"/>
      <w:r>
        <w:rPr>
          <w:rFonts w:hint="eastAsia"/>
        </w:rPr>
        <w:t>开发环境</w:t>
      </w:r>
      <w:bookmarkEnd w:id="52"/>
    </w:p>
    <w:p w14:paraId="6BDC48E5" w14:textId="64C63C10" w:rsidR="006A7ED0" w:rsidRDefault="006A7ED0" w:rsidP="0012602E">
      <w:pPr>
        <w:pStyle w:val="3"/>
      </w:pPr>
      <w:bookmarkStart w:id="53" w:name="_Toc72346940"/>
      <w:r>
        <w:rPr>
          <w:rFonts w:hint="eastAsia"/>
        </w:rPr>
        <w:t>部署环境</w:t>
      </w:r>
      <w:bookmarkEnd w:id="53"/>
    </w:p>
    <w:p w14:paraId="23FB0DC0" w14:textId="038DA1D2" w:rsidR="007119D3" w:rsidRPr="007119D3" w:rsidRDefault="007119D3" w:rsidP="007119D3">
      <w:pPr>
        <w:pStyle w:val="2"/>
      </w:pPr>
      <w:bookmarkStart w:id="54" w:name="_Toc72346941"/>
      <w:r>
        <w:rPr>
          <w:rFonts w:hint="eastAsia"/>
        </w:rPr>
        <w:t>算法实现与结果分析</w:t>
      </w:r>
      <w:bookmarkEnd w:id="54"/>
    </w:p>
    <w:p w14:paraId="7ADA618A" w14:textId="726D4392" w:rsidR="006A7ED0" w:rsidRPr="006A7ED0" w:rsidRDefault="007119D3" w:rsidP="007119D3">
      <w:pPr>
        <w:pStyle w:val="2"/>
      </w:pPr>
      <w:bookmarkStart w:id="55" w:name="_Toc72346942"/>
      <w:r>
        <w:rPr>
          <w:rFonts w:hint="eastAsia"/>
        </w:rPr>
        <w:t>系统实现</w:t>
      </w:r>
      <w:bookmarkEnd w:id="55"/>
    </w:p>
    <w:p w14:paraId="618BF470" w14:textId="77777777" w:rsidR="00A86461" w:rsidRDefault="00A86461" w:rsidP="00BB264E">
      <w:pPr>
        <w:pStyle w:val="22"/>
      </w:pPr>
    </w:p>
    <w:p w14:paraId="512D53B7" w14:textId="77777777" w:rsidR="00A86461" w:rsidRDefault="00A86461" w:rsidP="00BB264E">
      <w:pPr>
        <w:pStyle w:val="22"/>
      </w:pPr>
    </w:p>
    <w:p w14:paraId="52F163F4" w14:textId="77777777" w:rsidR="00A86461" w:rsidRDefault="00A86461" w:rsidP="00BB264E">
      <w:pPr>
        <w:pStyle w:val="22"/>
      </w:pPr>
    </w:p>
    <w:p w14:paraId="119464A1" w14:textId="77777777" w:rsidR="00A86461" w:rsidRPr="00A86461" w:rsidRDefault="00A86461" w:rsidP="00BB264E">
      <w:pPr>
        <w:pStyle w:val="22"/>
      </w:pPr>
    </w:p>
    <w:p w14:paraId="04E537ED" w14:textId="77777777" w:rsidR="00A86461" w:rsidRDefault="00A86461" w:rsidP="00A86461">
      <w:pPr>
        <w:pStyle w:val="a1"/>
        <w:ind w:firstLine="482"/>
        <w:rPr>
          <w:b/>
        </w:rPr>
      </w:pPr>
    </w:p>
    <w:p w14:paraId="689F44DB" w14:textId="15161C7A" w:rsidR="00A86461" w:rsidRDefault="00A86461" w:rsidP="00C26CBA">
      <w:pPr>
        <w:pStyle w:val="2"/>
      </w:pPr>
      <w:bookmarkStart w:id="56" w:name="_Toc72346943"/>
      <w:r w:rsidRPr="00A86461">
        <w:rPr>
          <w:rFonts w:hint="eastAsia"/>
        </w:rPr>
        <w:t>本章小结</w:t>
      </w:r>
      <w:bookmarkEnd w:id="56"/>
    </w:p>
    <w:p w14:paraId="41216385" w14:textId="77777777" w:rsidR="00A86461" w:rsidRDefault="00A86461" w:rsidP="00BB264E">
      <w:pPr>
        <w:pStyle w:val="22"/>
      </w:pPr>
    </w:p>
    <w:p w14:paraId="38F3B69D" w14:textId="77777777" w:rsidR="00A86461" w:rsidRDefault="00A86461" w:rsidP="00BB264E">
      <w:pPr>
        <w:pStyle w:val="22"/>
      </w:pPr>
    </w:p>
    <w:p w14:paraId="769F6E28" w14:textId="77777777" w:rsidR="00A86461" w:rsidRPr="00A86461" w:rsidRDefault="00A86461" w:rsidP="00BB264E">
      <w:pPr>
        <w:pStyle w:val="22"/>
      </w:pPr>
    </w:p>
    <w:p w14:paraId="5D51EB97" w14:textId="77777777" w:rsidR="00370D77" w:rsidRDefault="00370D77" w:rsidP="00BB264E">
      <w:pPr>
        <w:pStyle w:val="22"/>
      </w:pPr>
    </w:p>
    <w:p w14:paraId="2AC7F1D3" w14:textId="77777777" w:rsidR="00370D77" w:rsidRDefault="00370D77" w:rsidP="00BB264E">
      <w:pPr>
        <w:pStyle w:val="22"/>
      </w:pPr>
    </w:p>
    <w:p w14:paraId="5394E9B1" w14:textId="77777777" w:rsidR="00370D77" w:rsidRDefault="00370D77" w:rsidP="00BB264E">
      <w:pPr>
        <w:pStyle w:val="22"/>
      </w:pPr>
    </w:p>
    <w:p w14:paraId="12D6146E" w14:textId="77777777" w:rsidR="00370D77" w:rsidRDefault="00370D77"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32"/>
          <w:footerReference w:type="default" r:id="rId33"/>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57" w:name="_Toc72346944"/>
      <w:r w:rsidRPr="00A86461">
        <w:rPr>
          <w:rFonts w:hint="eastAsia"/>
          <w:b w:val="0"/>
        </w:rPr>
        <w:t>结论</w:t>
      </w:r>
      <w:bookmarkEnd w:id="57"/>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58" w:name="_Toc72346945"/>
      <w:r w:rsidRPr="00A86461">
        <w:rPr>
          <w:rFonts w:hint="eastAsia"/>
          <w:b w:val="0"/>
        </w:rPr>
        <w:t>致谢</w:t>
      </w:r>
      <w:bookmarkEnd w:id="58"/>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59" w:name="_Toc72346946"/>
      <w:r w:rsidRPr="00A86461">
        <w:rPr>
          <w:rFonts w:hint="eastAsia"/>
          <w:b w:val="0"/>
        </w:rPr>
        <w:t>参考文献</w:t>
      </w:r>
      <w:bookmarkEnd w:id="59"/>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r w:rsidRPr="006A2F1F">
        <w:rPr>
          <w:rFonts w:hint="eastAsia"/>
        </w:rPr>
        <w:t>吴佳伟</w:t>
      </w:r>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0" w:name="_Ref72311531"/>
      <w:r w:rsidRPr="00E60B8A">
        <w:t>GOLDBERG D, NICHOLS D, OKI B M. Using collaborative filtering to weave an information tapestry[J]. Communications of the ACM, 1992, 35(12): 61–70. DOI:10.1145/138859.138867.</w:t>
      </w:r>
      <w:bookmarkEnd w:id="60"/>
    </w:p>
    <w:p w14:paraId="698BCD56" w14:textId="77777777" w:rsidR="006A2F1F" w:rsidRDefault="00DF4463" w:rsidP="004C5C93">
      <w:pPr>
        <w:pStyle w:val="a1"/>
        <w:numPr>
          <w:ilvl w:val="0"/>
          <w:numId w:val="11"/>
        </w:numPr>
        <w:ind w:firstLineChars="0"/>
      </w:pPr>
      <w:bookmarkStart w:id="61" w:name="_Ref72311714"/>
      <w:r w:rsidRPr="00E60B8A">
        <w:t>GREG L, BRENT S, JEREMY Y. Industry report: Amazon.com recommendations: Item-to-item collaborative filtering[J]. IEEE Distributed Systems, 2003: 76–80.</w:t>
      </w:r>
      <w:bookmarkEnd w:id="61"/>
    </w:p>
    <w:p w14:paraId="335144EB" w14:textId="77777777" w:rsidR="00940827" w:rsidRDefault="00940827" w:rsidP="00940827">
      <w:pPr>
        <w:pStyle w:val="afe"/>
        <w:numPr>
          <w:ilvl w:val="0"/>
          <w:numId w:val="11"/>
        </w:numPr>
        <w:ind w:firstLineChars="0"/>
      </w:pPr>
      <w:bookmarkStart w:id="62"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2"/>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3"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3"/>
    </w:p>
    <w:p w14:paraId="14E9D6E8" w14:textId="77777777" w:rsidR="000B1CB3" w:rsidRPr="00E60B8A" w:rsidRDefault="000B1CB3" w:rsidP="000B1CB3">
      <w:pPr>
        <w:pStyle w:val="afb"/>
        <w:numPr>
          <w:ilvl w:val="0"/>
          <w:numId w:val="11"/>
        </w:numPr>
      </w:pPr>
      <w:bookmarkStart w:id="64" w:name="_Ref72311998"/>
      <w:r w:rsidRPr="00E60B8A">
        <w:t>张廉月</w:t>
      </w:r>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4"/>
    </w:p>
    <w:p w14:paraId="69E63B99" w14:textId="77777777" w:rsidR="000B1CB3" w:rsidRPr="00E60B8A" w:rsidRDefault="000B1CB3" w:rsidP="000B1CB3">
      <w:pPr>
        <w:pStyle w:val="afb"/>
        <w:numPr>
          <w:ilvl w:val="0"/>
          <w:numId w:val="11"/>
        </w:numPr>
      </w:pPr>
      <w:r w:rsidRPr="00E60B8A">
        <w:tab/>
      </w:r>
      <w:bookmarkStart w:id="65" w:name="_Ref72311992"/>
      <w:r w:rsidRPr="00E60B8A">
        <w:t>景坤</w:t>
      </w:r>
      <w:r w:rsidRPr="00E60B8A">
        <w:t xml:space="preserve">. </w:t>
      </w:r>
      <w:r w:rsidRPr="00E60B8A">
        <w:t>网约车竞赛平台的设计与实现</w:t>
      </w:r>
      <w:r w:rsidRPr="00E60B8A">
        <w:t xml:space="preserve">[D]. </w:t>
      </w:r>
      <w:r w:rsidRPr="00E60B8A">
        <w:t>北京交通大学</w:t>
      </w:r>
      <w:r w:rsidRPr="00E60B8A">
        <w:t>, 2019.</w:t>
      </w:r>
      <w:bookmarkEnd w:id="65"/>
    </w:p>
    <w:p w14:paraId="40895B10" w14:textId="77777777" w:rsidR="000B1CB3" w:rsidRPr="00E60B8A" w:rsidRDefault="000B1CB3" w:rsidP="000B1CB3">
      <w:pPr>
        <w:pStyle w:val="afb"/>
        <w:numPr>
          <w:ilvl w:val="0"/>
          <w:numId w:val="11"/>
        </w:numPr>
      </w:pPr>
      <w:r w:rsidRPr="00E60B8A">
        <w:tab/>
      </w:r>
      <w:bookmarkStart w:id="66"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66"/>
    </w:p>
    <w:p w14:paraId="70773FAA" w14:textId="77777777" w:rsidR="000B1CB3" w:rsidRPr="00E60B8A" w:rsidRDefault="000B1CB3" w:rsidP="000B1CB3">
      <w:pPr>
        <w:pStyle w:val="afb"/>
        <w:numPr>
          <w:ilvl w:val="0"/>
          <w:numId w:val="11"/>
        </w:numPr>
      </w:pPr>
      <w:r w:rsidRPr="00E60B8A">
        <w:tab/>
      </w:r>
      <w:bookmarkStart w:id="67"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67"/>
    </w:p>
    <w:p w14:paraId="29D24835" w14:textId="77777777" w:rsidR="000B1CB3" w:rsidRDefault="00390855" w:rsidP="004C5C93">
      <w:pPr>
        <w:pStyle w:val="a1"/>
        <w:numPr>
          <w:ilvl w:val="0"/>
          <w:numId w:val="11"/>
        </w:numPr>
        <w:ind w:firstLineChars="0"/>
      </w:pPr>
      <w:bookmarkStart w:id="68"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68"/>
    </w:p>
    <w:p w14:paraId="0328DF04" w14:textId="77777777" w:rsidR="00390855" w:rsidRDefault="00EF5C8D" w:rsidP="004C5C93">
      <w:pPr>
        <w:pStyle w:val="a1"/>
        <w:numPr>
          <w:ilvl w:val="0"/>
          <w:numId w:val="11"/>
        </w:numPr>
        <w:ind w:firstLineChars="0"/>
      </w:pPr>
      <w:bookmarkStart w:id="69"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69"/>
    </w:p>
    <w:p w14:paraId="5200540D" w14:textId="77777777" w:rsidR="00EF5C8D" w:rsidRDefault="00EF5C8D" w:rsidP="004C5C93">
      <w:pPr>
        <w:pStyle w:val="a1"/>
        <w:numPr>
          <w:ilvl w:val="0"/>
          <w:numId w:val="11"/>
        </w:numPr>
        <w:ind w:firstLineChars="0"/>
      </w:pPr>
      <w:bookmarkStart w:id="70" w:name="_Ref72311943"/>
      <w:r w:rsidRPr="00EF5C8D">
        <w:t>Caro-Martinez M, Jimenez-Diaz G. Similar users or similar items? Comparing similarity-based approaches for recommender systems in online judges[C]//International Conference on Case-Based Reasoning. Springer, Cham, 2017: 92-107.</w:t>
      </w:r>
      <w:bookmarkEnd w:id="70"/>
    </w:p>
    <w:p w14:paraId="71A54805" w14:textId="77777777" w:rsidR="00F32487" w:rsidRDefault="00F32487" w:rsidP="004C5C93">
      <w:pPr>
        <w:pStyle w:val="a1"/>
        <w:numPr>
          <w:ilvl w:val="0"/>
          <w:numId w:val="11"/>
        </w:numPr>
        <w:ind w:firstLineChars="0"/>
      </w:pPr>
      <w:bookmarkStart w:id="71" w:name="_Ref72311835"/>
      <w:r w:rsidRPr="00F32487">
        <w:t>FANTOZZI P, LAURA L. Recommending Tasks in Online Judges using Autoencoder Neural Networks[J]. 2020.</w:t>
      </w:r>
      <w:bookmarkEnd w:id="71"/>
    </w:p>
    <w:p w14:paraId="6CC8DBBA" w14:textId="77777777" w:rsidR="00EF5C8D" w:rsidRDefault="00D21A13" w:rsidP="004C5C93">
      <w:pPr>
        <w:pStyle w:val="a1"/>
        <w:numPr>
          <w:ilvl w:val="0"/>
          <w:numId w:val="11"/>
        </w:numPr>
        <w:ind w:firstLineChars="0"/>
      </w:pPr>
      <w:bookmarkStart w:id="72"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2"/>
    </w:p>
    <w:p w14:paraId="70A26EC5" w14:textId="738C7E49" w:rsidR="00D21A13" w:rsidRDefault="005E0B8C" w:rsidP="004C5C93">
      <w:pPr>
        <w:pStyle w:val="a1"/>
        <w:numPr>
          <w:ilvl w:val="0"/>
          <w:numId w:val="11"/>
        </w:numPr>
        <w:ind w:firstLineChars="0"/>
      </w:pPr>
      <w:bookmarkStart w:id="73" w:name="_Ref72311790"/>
      <w:r w:rsidRPr="005E0B8C">
        <w:rPr>
          <w:rFonts w:hint="eastAsia"/>
        </w:rPr>
        <w:t>孙权</w:t>
      </w:r>
      <w:r w:rsidRPr="005E0B8C">
        <w:rPr>
          <w:rFonts w:hint="eastAsia"/>
        </w:rPr>
        <w:t xml:space="preserve">, </w:t>
      </w:r>
      <w:r w:rsidRPr="005E0B8C">
        <w:rPr>
          <w:rFonts w:hint="eastAsia"/>
        </w:rPr>
        <w:t>贺细平</w:t>
      </w:r>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3"/>
    </w:p>
    <w:p w14:paraId="6FD5A4F6" w14:textId="72E1478F" w:rsidR="00E4022D" w:rsidRDefault="00E4022D" w:rsidP="004C5C93">
      <w:pPr>
        <w:pStyle w:val="a1"/>
        <w:numPr>
          <w:ilvl w:val="0"/>
          <w:numId w:val="11"/>
        </w:numPr>
        <w:ind w:firstLineChars="0"/>
      </w:pPr>
      <w:bookmarkStart w:id="74" w:name="_Ref72311813"/>
      <w:r w:rsidRPr="00E4022D">
        <w:rPr>
          <w:rFonts w:hint="eastAsia"/>
        </w:rPr>
        <w:t>肖春芸</w:t>
      </w:r>
      <w:r w:rsidRPr="00E4022D">
        <w:rPr>
          <w:rFonts w:hint="eastAsia"/>
        </w:rPr>
        <w:t xml:space="preserve">, </w:t>
      </w:r>
      <w:r w:rsidRPr="00E4022D">
        <w:rPr>
          <w:rFonts w:hint="eastAsia"/>
        </w:rPr>
        <w:t>贺樑</w:t>
      </w:r>
      <w:r w:rsidRPr="00E4022D">
        <w:rPr>
          <w:rFonts w:hint="eastAsia"/>
        </w:rPr>
        <w:t xml:space="preserve">, </w:t>
      </w:r>
      <w:r w:rsidRPr="00E4022D">
        <w:rPr>
          <w:rFonts w:hint="eastAsia"/>
        </w:rPr>
        <w:t>窦亮</w:t>
      </w:r>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4"/>
    </w:p>
    <w:p w14:paraId="74989EE6" w14:textId="63C3FB4A" w:rsidR="00F24804" w:rsidRDefault="00F24804" w:rsidP="004C5C93">
      <w:pPr>
        <w:pStyle w:val="a1"/>
        <w:numPr>
          <w:ilvl w:val="0"/>
          <w:numId w:val="11"/>
        </w:numPr>
        <w:ind w:firstLineChars="0"/>
      </w:pPr>
      <w:r w:rsidRPr="00F24804">
        <w:t>Hoare C A R. Communicating sequential processes[J]. Communications of the ACM, 1978, 21(8): 666-677.</w:t>
      </w:r>
    </w:p>
    <w:p w14:paraId="228073AE" w14:textId="5891E21E" w:rsidR="00370D77" w:rsidRPr="00A86461" w:rsidRDefault="00370D77" w:rsidP="00FD35FB">
      <w:pPr>
        <w:pStyle w:val="a0"/>
        <w:spacing w:line="480" w:lineRule="auto"/>
        <w:rPr>
          <w:b w:val="0"/>
        </w:rPr>
      </w:pPr>
      <w:bookmarkStart w:id="75" w:name="_Toc72346947"/>
      <w:r w:rsidRPr="00A86461">
        <w:rPr>
          <w:rFonts w:hint="eastAsia"/>
          <w:b w:val="0"/>
        </w:rPr>
        <w:t>附录</w:t>
      </w:r>
      <w:r w:rsidR="00C2485C">
        <w:rPr>
          <w:rFonts w:hint="eastAsia"/>
          <w:b w:val="0"/>
        </w:rPr>
        <w:t>A</w:t>
      </w:r>
      <w:bookmarkEnd w:id="75"/>
    </w:p>
    <w:p w14:paraId="34E29448" w14:textId="77777777" w:rsidR="008D4EC8" w:rsidRDefault="008D4EC8" w:rsidP="00FD35FB">
      <w:pPr>
        <w:pStyle w:val="a1"/>
        <w:ind w:firstLineChars="0" w:firstLine="0"/>
        <w:rPr>
          <w:rFonts w:ascii="Courier New" w:hAnsi="Courier New"/>
          <w:b/>
          <w:noProof/>
          <w:snapToGrid w:val="0"/>
          <w:kern w:val="0"/>
          <w:szCs w:val="24"/>
        </w:rPr>
      </w:pPr>
    </w:p>
    <w:p w14:paraId="735F5F3A" w14:textId="77777777" w:rsidR="008D4EC8" w:rsidRDefault="008D4EC8" w:rsidP="008D4EC8">
      <w:pPr>
        <w:pStyle w:val="a1"/>
        <w:ind w:firstLineChars="0" w:firstLine="0"/>
        <w:rPr>
          <w:rFonts w:ascii="Courier New" w:hAnsi="Courier New"/>
          <w:b/>
          <w:noProof/>
          <w:snapToGrid w:val="0"/>
          <w:kern w:val="0"/>
          <w:szCs w:val="24"/>
        </w:rPr>
      </w:pPr>
    </w:p>
    <w:p w14:paraId="2CD52271" w14:textId="77777777" w:rsidR="008D4EC8" w:rsidRDefault="008D4EC8" w:rsidP="008D4EC8">
      <w:pPr>
        <w:pStyle w:val="a1"/>
        <w:ind w:firstLineChars="0" w:firstLine="0"/>
        <w:rPr>
          <w:rFonts w:ascii="Courier New" w:hAnsi="Courier New"/>
          <w:b/>
          <w:noProof/>
          <w:snapToGrid w:val="0"/>
          <w:kern w:val="0"/>
          <w:szCs w:val="24"/>
        </w:rPr>
      </w:pPr>
    </w:p>
    <w:p w14:paraId="079711F6" w14:textId="77777777" w:rsidR="00C2485C" w:rsidRDefault="00C2485C" w:rsidP="008D4EC8">
      <w:pPr>
        <w:pStyle w:val="a1"/>
        <w:ind w:firstLineChars="0" w:firstLine="0"/>
        <w:rPr>
          <w:rFonts w:ascii="Courier New" w:hAnsi="Courier New"/>
          <w:b/>
          <w:noProof/>
          <w:snapToGrid w:val="0"/>
          <w:kern w:val="0"/>
          <w:szCs w:val="24"/>
        </w:rPr>
      </w:pPr>
    </w:p>
    <w:p w14:paraId="4998B3BA" w14:textId="77777777" w:rsidR="00C2485C" w:rsidRDefault="00C2485C" w:rsidP="008D4EC8">
      <w:pPr>
        <w:pStyle w:val="a1"/>
        <w:ind w:firstLineChars="0" w:firstLine="0"/>
        <w:rPr>
          <w:rFonts w:ascii="Courier New" w:hAnsi="Courier New"/>
          <w:b/>
          <w:noProof/>
          <w:snapToGrid w:val="0"/>
          <w:kern w:val="0"/>
          <w:szCs w:val="24"/>
        </w:rPr>
      </w:pPr>
    </w:p>
    <w:p w14:paraId="0233CA9B" w14:textId="77777777" w:rsidR="00C2485C" w:rsidRDefault="00C2485C" w:rsidP="008D4EC8">
      <w:pPr>
        <w:pStyle w:val="a1"/>
        <w:ind w:firstLineChars="0" w:firstLine="0"/>
        <w:rPr>
          <w:rFonts w:ascii="Courier New" w:hAnsi="Courier New"/>
          <w:b/>
          <w:noProof/>
          <w:snapToGrid w:val="0"/>
          <w:kern w:val="0"/>
          <w:szCs w:val="24"/>
        </w:rPr>
      </w:pPr>
    </w:p>
    <w:p w14:paraId="17F03C3B" w14:textId="77777777" w:rsidR="00C2485C" w:rsidRDefault="00C2485C" w:rsidP="008D4EC8">
      <w:pPr>
        <w:pStyle w:val="a1"/>
        <w:ind w:firstLineChars="0" w:firstLine="0"/>
        <w:rPr>
          <w:rFonts w:ascii="Courier New" w:hAnsi="Courier New"/>
          <w:b/>
          <w:noProof/>
          <w:snapToGrid w:val="0"/>
          <w:kern w:val="0"/>
          <w:szCs w:val="24"/>
        </w:rPr>
      </w:pPr>
    </w:p>
    <w:p w14:paraId="76436572" w14:textId="77777777" w:rsidR="00C2485C" w:rsidRDefault="00C2485C" w:rsidP="008D4EC8">
      <w:pPr>
        <w:pStyle w:val="a1"/>
        <w:ind w:firstLineChars="0" w:firstLine="0"/>
        <w:rPr>
          <w:rFonts w:ascii="Courier New" w:hAnsi="Courier New"/>
          <w:b/>
          <w:noProof/>
          <w:snapToGrid w:val="0"/>
          <w:kern w:val="0"/>
          <w:szCs w:val="24"/>
        </w:rPr>
      </w:pPr>
    </w:p>
    <w:p w14:paraId="1297B83C" w14:textId="77777777" w:rsidR="00C2485C" w:rsidRDefault="00C2485C" w:rsidP="008D4EC8">
      <w:pPr>
        <w:pStyle w:val="a1"/>
        <w:ind w:firstLineChars="0" w:firstLine="0"/>
        <w:rPr>
          <w:rFonts w:ascii="Courier New" w:hAnsi="Courier New"/>
          <w:b/>
          <w:noProof/>
          <w:snapToGrid w:val="0"/>
          <w:kern w:val="0"/>
          <w:szCs w:val="24"/>
        </w:rPr>
      </w:pPr>
    </w:p>
    <w:p w14:paraId="618385F9" w14:textId="77777777" w:rsidR="00C2485C" w:rsidRDefault="00C2485C" w:rsidP="008D4EC8">
      <w:pPr>
        <w:pStyle w:val="a1"/>
        <w:ind w:firstLineChars="0" w:firstLine="0"/>
        <w:rPr>
          <w:rFonts w:ascii="Courier New" w:hAnsi="Courier New"/>
          <w:b/>
          <w:noProof/>
          <w:snapToGrid w:val="0"/>
          <w:kern w:val="0"/>
          <w:szCs w:val="24"/>
        </w:rPr>
      </w:pPr>
    </w:p>
    <w:p w14:paraId="0DB799CC" w14:textId="77777777" w:rsidR="00C2485C" w:rsidRDefault="00C2485C" w:rsidP="008D4EC8">
      <w:pPr>
        <w:pStyle w:val="a1"/>
        <w:ind w:firstLineChars="0" w:firstLine="0"/>
        <w:rPr>
          <w:rFonts w:ascii="Courier New" w:hAnsi="Courier New"/>
          <w:b/>
          <w:noProof/>
          <w:snapToGrid w:val="0"/>
          <w:kern w:val="0"/>
          <w:szCs w:val="24"/>
        </w:rPr>
      </w:pPr>
    </w:p>
    <w:p w14:paraId="5793CFA5" w14:textId="77777777" w:rsidR="00C2485C" w:rsidRDefault="00C2485C" w:rsidP="008D4EC8">
      <w:pPr>
        <w:pStyle w:val="a1"/>
        <w:ind w:firstLineChars="0" w:firstLine="0"/>
        <w:rPr>
          <w:rFonts w:ascii="Courier New" w:hAnsi="Courier New"/>
          <w:b/>
          <w:noProof/>
          <w:snapToGrid w:val="0"/>
          <w:kern w:val="0"/>
          <w:szCs w:val="24"/>
        </w:rPr>
      </w:pPr>
    </w:p>
    <w:p w14:paraId="5C91D10B" w14:textId="77777777" w:rsidR="00C2485C" w:rsidRDefault="00C2485C" w:rsidP="008D4EC8">
      <w:pPr>
        <w:pStyle w:val="a1"/>
        <w:ind w:firstLineChars="0" w:firstLine="0"/>
        <w:rPr>
          <w:rFonts w:ascii="Courier New" w:hAnsi="Courier New"/>
          <w:b/>
          <w:noProof/>
          <w:snapToGrid w:val="0"/>
          <w:kern w:val="0"/>
          <w:szCs w:val="24"/>
        </w:rPr>
      </w:pPr>
    </w:p>
    <w:p w14:paraId="610D869C" w14:textId="77777777" w:rsidR="00C2485C" w:rsidRDefault="00C2485C" w:rsidP="008D4EC8">
      <w:pPr>
        <w:pStyle w:val="a1"/>
        <w:ind w:firstLineChars="0" w:firstLine="0"/>
        <w:rPr>
          <w:rFonts w:ascii="Courier New" w:hAnsi="Courier New"/>
          <w:b/>
          <w:noProof/>
          <w:snapToGrid w:val="0"/>
          <w:kern w:val="0"/>
          <w:szCs w:val="24"/>
        </w:rPr>
      </w:pPr>
    </w:p>
    <w:p w14:paraId="5EF1F2ED" w14:textId="77777777" w:rsidR="00C2485C" w:rsidRDefault="00C2485C" w:rsidP="008D4EC8">
      <w:pPr>
        <w:pStyle w:val="a1"/>
        <w:ind w:firstLineChars="0" w:firstLine="0"/>
        <w:rPr>
          <w:rFonts w:ascii="Courier New" w:hAnsi="Courier New"/>
          <w:b/>
          <w:noProof/>
          <w:snapToGrid w:val="0"/>
          <w:kern w:val="0"/>
          <w:szCs w:val="24"/>
        </w:rPr>
      </w:pPr>
    </w:p>
    <w:p w14:paraId="0301494A" w14:textId="77777777" w:rsidR="00C2485C" w:rsidRDefault="00C2485C" w:rsidP="008D4EC8">
      <w:pPr>
        <w:pStyle w:val="a1"/>
        <w:ind w:firstLineChars="0" w:firstLine="0"/>
        <w:rPr>
          <w:rFonts w:ascii="Courier New" w:hAnsi="Courier New"/>
          <w:b/>
          <w:noProof/>
          <w:snapToGrid w:val="0"/>
          <w:kern w:val="0"/>
          <w:szCs w:val="24"/>
        </w:rPr>
      </w:pPr>
    </w:p>
    <w:p w14:paraId="63655188" w14:textId="77777777" w:rsidR="00C2485C" w:rsidRDefault="00C2485C" w:rsidP="008D4EC8">
      <w:pPr>
        <w:pStyle w:val="a1"/>
        <w:ind w:firstLineChars="0" w:firstLine="0"/>
        <w:rPr>
          <w:rFonts w:ascii="Courier New" w:hAnsi="Courier New"/>
          <w:b/>
          <w:noProof/>
          <w:snapToGrid w:val="0"/>
          <w:kern w:val="0"/>
          <w:szCs w:val="24"/>
        </w:rPr>
      </w:pPr>
    </w:p>
    <w:p w14:paraId="40F5AA59" w14:textId="77777777" w:rsidR="00C2485C" w:rsidRDefault="00C2485C" w:rsidP="008D4EC8">
      <w:pPr>
        <w:pStyle w:val="a1"/>
        <w:ind w:firstLineChars="0" w:firstLine="0"/>
        <w:rPr>
          <w:rFonts w:ascii="Courier New" w:hAnsi="Courier New"/>
          <w:b/>
          <w:noProof/>
          <w:snapToGrid w:val="0"/>
          <w:kern w:val="0"/>
          <w:szCs w:val="24"/>
        </w:rPr>
      </w:pPr>
    </w:p>
    <w:p w14:paraId="2B94DDF1" w14:textId="77777777" w:rsidR="00C2485C" w:rsidRDefault="00C2485C" w:rsidP="008D4EC8">
      <w:pPr>
        <w:pStyle w:val="a1"/>
        <w:ind w:firstLineChars="0" w:firstLine="0"/>
        <w:rPr>
          <w:rFonts w:ascii="Courier New" w:hAnsi="Courier New"/>
          <w:b/>
          <w:noProof/>
          <w:snapToGrid w:val="0"/>
          <w:kern w:val="0"/>
          <w:szCs w:val="24"/>
        </w:rPr>
      </w:pPr>
    </w:p>
    <w:p w14:paraId="09133694" w14:textId="77777777" w:rsidR="00C2485C" w:rsidRDefault="00C2485C" w:rsidP="008D4EC8">
      <w:pPr>
        <w:pStyle w:val="a1"/>
        <w:ind w:firstLineChars="0" w:firstLine="0"/>
        <w:rPr>
          <w:rFonts w:ascii="Courier New" w:hAnsi="Courier New"/>
          <w:b/>
          <w:noProof/>
          <w:snapToGrid w:val="0"/>
          <w:kern w:val="0"/>
          <w:szCs w:val="24"/>
        </w:rPr>
      </w:pPr>
    </w:p>
    <w:p w14:paraId="41217EF1" w14:textId="77777777" w:rsidR="00C2485C" w:rsidRDefault="00C2485C" w:rsidP="008D4EC8">
      <w:pPr>
        <w:pStyle w:val="a1"/>
        <w:ind w:firstLineChars="0" w:firstLine="0"/>
        <w:rPr>
          <w:rFonts w:ascii="Courier New" w:hAnsi="Courier New"/>
          <w:b/>
          <w:noProof/>
          <w:snapToGrid w:val="0"/>
          <w:kern w:val="0"/>
          <w:szCs w:val="24"/>
        </w:rPr>
      </w:pPr>
    </w:p>
    <w:p w14:paraId="3D0FBFB7" w14:textId="77777777" w:rsidR="00C2485C" w:rsidRDefault="00C2485C" w:rsidP="008D4EC8">
      <w:pPr>
        <w:pStyle w:val="a1"/>
        <w:ind w:firstLineChars="0" w:firstLine="0"/>
        <w:rPr>
          <w:rFonts w:ascii="Courier New" w:hAnsi="Courier New"/>
          <w:b/>
          <w:noProof/>
          <w:snapToGrid w:val="0"/>
          <w:kern w:val="0"/>
          <w:szCs w:val="24"/>
        </w:rPr>
      </w:pPr>
    </w:p>
    <w:p w14:paraId="203A92FE" w14:textId="77777777" w:rsidR="00C2485C" w:rsidRDefault="00C2485C" w:rsidP="008D4EC8">
      <w:pPr>
        <w:pStyle w:val="a1"/>
        <w:ind w:firstLineChars="0" w:firstLine="0"/>
        <w:rPr>
          <w:rFonts w:ascii="Courier New" w:hAnsi="Courier New"/>
          <w:b/>
          <w:noProof/>
          <w:snapToGrid w:val="0"/>
          <w:kern w:val="0"/>
          <w:szCs w:val="24"/>
        </w:rPr>
      </w:pPr>
    </w:p>
    <w:p w14:paraId="0225E701" w14:textId="77777777" w:rsidR="00C2485C" w:rsidRDefault="00C2485C" w:rsidP="008D4EC8">
      <w:pPr>
        <w:pStyle w:val="a1"/>
        <w:ind w:firstLineChars="0" w:firstLine="0"/>
        <w:rPr>
          <w:rFonts w:ascii="Courier New" w:hAnsi="Courier New"/>
          <w:b/>
          <w:noProof/>
          <w:snapToGrid w:val="0"/>
          <w:kern w:val="0"/>
          <w:szCs w:val="24"/>
        </w:rPr>
      </w:pPr>
    </w:p>
    <w:p w14:paraId="031BC4D8" w14:textId="77777777" w:rsidR="00C2485C" w:rsidRDefault="00C2485C" w:rsidP="008D4EC8">
      <w:pPr>
        <w:pStyle w:val="a1"/>
        <w:ind w:firstLineChars="0" w:firstLine="0"/>
        <w:rPr>
          <w:rFonts w:ascii="Courier New" w:hAnsi="Courier New"/>
          <w:b/>
          <w:noProof/>
          <w:snapToGrid w:val="0"/>
          <w:kern w:val="0"/>
          <w:szCs w:val="24"/>
        </w:rPr>
      </w:pPr>
    </w:p>
    <w:p w14:paraId="5B5B3DC7" w14:textId="77777777" w:rsidR="00C2485C" w:rsidRDefault="00C2485C" w:rsidP="008D4EC8">
      <w:pPr>
        <w:pStyle w:val="a1"/>
        <w:ind w:firstLineChars="0" w:firstLine="0"/>
        <w:rPr>
          <w:rFonts w:ascii="Courier New" w:hAnsi="Courier New"/>
          <w:b/>
          <w:noProof/>
          <w:snapToGrid w:val="0"/>
          <w:kern w:val="0"/>
          <w:szCs w:val="24"/>
        </w:rPr>
      </w:pPr>
    </w:p>
    <w:p w14:paraId="565DEBAE" w14:textId="77777777" w:rsidR="00C2485C" w:rsidRDefault="00C2485C" w:rsidP="008D4EC8">
      <w:pPr>
        <w:pStyle w:val="a1"/>
        <w:ind w:firstLineChars="0" w:firstLine="0"/>
        <w:rPr>
          <w:rFonts w:ascii="Courier New" w:hAnsi="Courier New"/>
          <w:b/>
          <w:noProof/>
          <w:snapToGrid w:val="0"/>
          <w:kern w:val="0"/>
          <w:szCs w:val="24"/>
        </w:rPr>
      </w:pPr>
    </w:p>
    <w:p w14:paraId="6C275617" w14:textId="77777777" w:rsidR="00C2485C" w:rsidRDefault="00C2485C" w:rsidP="008D4EC8">
      <w:pPr>
        <w:pStyle w:val="a1"/>
        <w:ind w:firstLineChars="0" w:firstLine="0"/>
        <w:rPr>
          <w:rFonts w:ascii="Courier New" w:hAnsi="Courier New"/>
          <w:b/>
          <w:noProof/>
          <w:snapToGrid w:val="0"/>
          <w:kern w:val="0"/>
          <w:szCs w:val="24"/>
        </w:rPr>
      </w:pPr>
    </w:p>
    <w:p w14:paraId="3C1E8F11" w14:textId="77777777" w:rsidR="00C2485C" w:rsidRDefault="00C2485C" w:rsidP="008D4EC8">
      <w:pPr>
        <w:pStyle w:val="a1"/>
        <w:ind w:firstLineChars="0" w:firstLine="0"/>
        <w:rPr>
          <w:rFonts w:ascii="Courier New" w:hAnsi="Courier New"/>
          <w:b/>
          <w:noProof/>
          <w:snapToGrid w:val="0"/>
          <w:kern w:val="0"/>
          <w:szCs w:val="24"/>
        </w:rPr>
      </w:pPr>
    </w:p>
    <w:p w14:paraId="7B63496D" w14:textId="77777777" w:rsidR="00C2485C" w:rsidRDefault="00C2485C" w:rsidP="008D4EC8">
      <w:pPr>
        <w:pStyle w:val="a1"/>
        <w:ind w:firstLineChars="0" w:firstLine="0"/>
        <w:rPr>
          <w:rFonts w:ascii="Courier New" w:hAnsi="Courier New"/>
          <w:b/>
          <w:noProof/>
          <w:snapToGrid w:val="0"/>
          <w:kern w:val="0"/>
          <w:szCs w:val="24"/>
        </w:rPr>
      </w:pPr>
    </w:p>
    <w:p w14:paraId="2B04DB07" w14:textId="77777777" w:rsidR="00C2485C" w:rsidRDefault="00C2485C" w:rsidP="008D4EC8">
      <w:pPr>
        <w:pStyle w:val="a1"/>
        <w:ind w:firstLineChars="0" w:firstLine="0"/>
        <w:rPr>
          <w:rFonts w:ascii="Courier New" w:hAnsi="Courier New"/>
          <w:b/>
          <w:noProof/>
          <w:snapToGrid w:val="0"/>
          <w:kern w:val="0"/>
          <w:szCs w:val="24"/>
        </w:rPr>
      </w:pPr>
    </w:p>
    <w:p w14:paraId="74535BE7" w14:textId="77777777" w:rsidR="00C2485C" w:rsidRDefault="00C2485C" w:rsidP="008D4EC8">
      <w:pPr>
        <w:pStyle w:val="a1"/>
        <w:ind w:firstLineChars="0" w:firstLine="0"/>
        <w:rPr>
          <w:rFonts w:ascii="Courier New" w:hAnsi="Courier New"/>
          <w:b/>
          <w:noProof/>
          <w:snapToGrid w:val="0"/>
          <w:kern w:val="0"/>
          <w:szCs w:val="24"/>
        </w:rPr>
      </w:pPr>
    </w:p>
    <w:p w14:paraId="3CF9AE3F" w14:textId="2D47612B" w:rsidR="00C2485C" w:rsidRPr="00A86461" w:rsidRDefault="00C2485C" w:rsidP="00C2485C">
      <w:pPr>
        <w:pStyle w:val="a0"/>
        <w:spacing w:line="480" w:lineRule="auto"/>
        <w:rPr>
          <w:b w:val="0"/>
        </w:rPr>
      </w:pPr>
      <w:bookmarkStart w:id="76" w:name="_Toc72346948"/>
      <w:r w:rsidRPr="00A86461">
        <w:rPr>
          <w:rFonts w:hint="eastAsia"/>
          <w:b w:val="0"/>
        </w:rPr>
        <w:t>附录</w:t>
      </w:r>
      <w:r>
        <w:rPr>
          <w:rFonts w:hint="eastAsia"/>
          <w:b w:val="0"/>
        </w:rPr>
        <w:t>B</w:t>
      </w:r>
      <w:bookmarkEnd w:id="76"/>
    </w:p>
    <w:p w14:paraId="519E6E25" w14:textId="77777777" w:rsidR="00C2485C" w:rsidRDefault="00C2485C" w:rsidP="008D4EC8">
      <w:pPr>
        <w:pStyle w:val="a1"/>
        <w:ind w:firstLineChars="0" w:firstLine="0"/>
        <w:rPr>
          <w:rFonts w:ascii="Courier New" w:hAnsi="Courier New"/>
          <w:b/>
          <w:noProof/>
          <w:snapToGrid w:val="0"/>
          <w:kern w:val="0"/>
          <w:szCs w:val="24"/>
        </w:rPr>
      </w:pPr>
    </w:p>
    <w:p w14:paraId="45F45151" w14:textId="77777777" w:rsidR="00C2485C" w:rsidRDefault="00C2485C" w:rsidP="008D4EC8">
      <w:pPr>
        <w:pStyle w:val="a1"/>
        <w:ind w:firstLineChars="0" w:firstLine="0"/>
        <w:rPr>
          <w:rFonts w:ascii="Courier New" w:hAnsi="Courier New"/>
          <w:b/>
          <w:noProof/>
          <w:snapToGrid w:val="0"/>
          <w:kern w:val="0"/>
          <w:szCs w:val="24"/>
        </w:rPr>
      </w:pPr>
    </w:p>
    <w:p w14:paraId="48E05C07" w14:textId="77777777" w:rsidR="00C2485C" w:rsidRDefault="00C2485C" w:rsidP="008D4EC8">
      <w:pPr>
        <w:pStyle w:val="a1"/>
        <w:ind w:firstLineChars="0" w:firstLine="0"/>
        <w:rPr>
          <w:rFonts w:ascii="Courier New" w:hAnsi="Courier New"/>
          <w:b/>
          <w:noProof/>
          <w:snapToGrid w:val="0"/>
          <w:kern w:val="0"/>
          <w:szCs w:val="24"/>
        </w:rPr>
      </w:pPr>
    </w:p>
    <w:p w14:paraId="62375CF2" w14:textId="77777777" w:rsidR="00C2485C" w:rsidRDefault="00C2485C" w:rsidP="008D4EC8">
      <w:pPr>
        <w:pStyle w:val="a1"/>
        <w:ind w:firstLineChars="0" w:firstLine="0"/>
        <w:rPr>
          <w:rFonts w:ascii="Courier New" w:hAnsi="Courier New"/>
          <w:b/>
          <w:noProof/>
          <w:snapToGrid w:val="0"/>
          <w:kern w:val="0"/>
          <w:szCs w:val="24"/>
        </w:rPr>
      </w:pPr>
    </w:p>
    <w:p w14:paraId="00F5990B" w14:textId="77777777" w:rsidR="00C2485C" w:rsidRDefault="00C2485C" w:rsidP="008D4EC8">
      <w:pPr>
        <w:pStyle w:val="a1"/>
        <w:ind w:firstLineChars="0" w:firstLine="0"/>
        <w:rPr>
          <w:rFonts w:ascii="Courier New" w:hAnsi="Courier New"/>
          <w:b/>
          <w:noProof/>
          <w:snapToGrid w:val="0"/>
          <w:kern w:val="0"/>
          <w:szCs w:val="24"/>
        </w:rPr>
      </w:pPr>
    </w:p>
    <w:p w14:paraId="68FCE867" w14:textId="77777777" w:rsidR="00C2485C" w:rsidRDefault="00C2485C" w:rsidP="008D4EC8">
      <w:pPr>
        <w:pStyle w:val="a1"/>
        <w:ind w:firstLineChars="0" w:firstLine="0"/>
        <w:rPr>
          <w:rFonts w:ascii="Courier New" w:hAnsi="Courier New"/>
          <w:b/>
          <w:noProof/>
          <w:snapToGrid w:val="0"/>
          <w:kern w:val="0"/>
          <w:szCs w:val="24"/>
        </w:rPr>
      </w:pPr>
    </w:p>
    <w:p w14:paraId="496C941B" w14:textId="77777777" w:rsidR="00C2485C" w:rsidRDefault="00C2485C" w:rsidP="008D4EC8">
      <w:pPr>
        <w:pStyle w:val="a1"/>
        <w:ind w:firstLineChars="0" w:firstLine="0"/>
        <w:rPr>
          <w:rFonts w:ascii="Courier New" w:hAnsi="Courier New"/>
          <w:b/>
          <w:noProof/>
          <w:snapToGrid w:val="0"/>
          <w:kern w:val="0"/>
          <w:szCs w:val="24"/>
        </w:rPr>
      </w:pPr>
    </w:p>
    <w:p w14:paraId="657AA932" w14:textId="77777777" w:rsidR="00C2485C" w:rsidRDefault="00C2485C" w:rsidP="008D4EC8">
      <w:pPr>
        <w:pStyle w:val="a1"/>
        <w:ind w:firstLineChars="0" w:firstLine="0"/>
        <w:rPr>
          <w:rFonts w:ascii="Courier New" w:hAnsi="Courier New"/>
          <w:b/>
          <w:noProof/>
          <w:snapToGrid w:val="0"/>
          <w:kern w:val="0"/>
          <w:szCs w:val="24"/>
        </w:rPr>
      </w:pPr>
    </w:p>
    <w:p w14:paraId="2DB9D7C1" w14:textId="77777777" w:rsidR="00C2485C" w:rsidRDefault="00C2485C" w:rsidP="008D4EC8">
      <w:pPr>
        <w:pStyle w:val="a1"/>
        <w:ind w:firstLineChars="0" w:firstLine="0"/>
        <w:rPr>
          <w:rFonts w:ascii="Courier New" w:hAnsi="Courier New"/>
          <w:b/>
          <w:noProof/>
          <w:snapToGrid w:val="0"/>
          <w:kern w:val="0"/>
          <w:szCs w:val="24"/>
        </w:rPr>
      </w:pPr>
    </w:p>
    <w:p w14:paraId="4D96D2DE" w14:textId="77777777" w:rsidR="00C2485C" w:rsidRDefault="00C2485C" w:rsidP="008D4EC8">
      <w:pPr>
        <w:pStyle w:val="a1"/>
        <w:ind w:firstLineChars="0" w:firstLine="0"/>
        <w:rPr>
          <w:rFonts w:ascii="Courier New" w:hAnsi="Courier New"/>
          <w:b/>
          <w:noProof/>
          <w:snapToGrid w:val="0"/>
          <w:kern w:val="0"/>
          <w:szCs w:val="24"/>
        </w:rPr>
      </w:pPr>
    </w:p>
    <w:p w14:paraId="2E245AA1" w14:textId="77777777" w:rsidR="00C2485C" w:rsidRDefault="00C2485C" w:rsidP="008D4EC8">
      <w:pPr>
        <w:pStyle w:val="a1"/>
        <w:ind w:firstLineChars="0" w:firstLine="0"/>
        <w:rPr>
          <w:rFonts w:ascii="Courier New" w:hAnsi="Courier New"/>
          <w:b/>
          <w:noProof/>
          <w:snapToGrid w:val="0"/>
          <w:kern w:val="0"/>
          <w:szCs w:val="24"/>
        </w:rPr>
      </w:pPr>
    </w:p>
    <w:p w14:paraId="43B58D02" w14:textId="77777777" w:rsidR="00C2485C" w:rsidRDefault="00C2485C" w:rsidP="008D4EC8">
      <w:pPr>
        <w:pStyle w:val="a1"/>
        <w:ind w:firstLineChars="0" w:firstLine="0"/>
        <w:rPr>
          <w:rFonts w:ascii="Courier New" w:hAnsi="Courier New"/>
          <w:b/>
          <w:noProof/>
          <w:snapToGrid w:val="0"/>
          <w:kern w:val="0"/>
          <w:szCs w:val="24"/>
        </w:rPr>
      </w:pPr>
    </w:p>
    <w:p w14:paraId="26EF5A3F" w14:textId="77777777" w:rsidR="00C2485C" w:rsidRDefault="00C2485C" w:rsidP="008D4EC8">
      <w:pPr>
        <w:pStyle w:val="a1"/>
        <w:ind w:firstLineChars="0" w:firstLine="0"/>
        <w:rPr>
          <w:rFonts w:ascii="Courier New" w:hAnsi="Courier New"/>
          <w:b/>
          <w:noProof/>
          <w:snapToGrid w:val="0"/>
          <w:kern w:val="0"/>
          <w:szCs w:val="24"/>
        </w:rPr>
      </w:pPr>
    </w:p>
    <w:p w14:paraId="4765F888" w14:textId="77777777" w:rsidR="00C2485C" w:rsidRDefault="00C2485C" w:rsidP="008D4EC8">
      <w:pPr>
        <w:pStyle w:val="a1"/>
        <w:ind w:firstLineChars="0" w:firstLine="0"/>
        <w:rPr>
          <w:rFonts w:ascii="Courier New" w:hAnsi="Courier New"/>
          <w:b/>
          <w:noProof/>
          <w:snapToGrid w:val="0"/>
          <w:kern w:val="0"/>
          <w:szCs w:val="24"/>
        </w:rPr>
      </w:pPr>
    </w:p>
    <w:p w14:paraId="2DFC447C" w14:textId="77777777" w:rsidR="00C2485C" w:rsidRDefault="00C2485C" w:rsidP="008D4EC8">
      <w:pPr>
        <w:pStyle w:val="a1"/>
        <w:ind w:firstLineChars="0" w:firstLine="0"/>
        <w:rPr>
          <w:rFonts w:ascii="Courier New" w:hAnsi="Courier New"/>
          <w:b/>
          <w:noProof/>
          <w:snapToGrid w:val="0"/>
          <w:kern w:val="0"/>
          <w:szCs w:val="24"/>
        </w:rPr>
      </w:pPr>
    </w:p>
    <w:p w14:paraId="41DC2309" w14:textId="77777777" w:rsidR="00C2485C" w:rsidRDefault="00C2485C" w:rsidP="008D4EC8">
      <w:pPr>
        <w:pStyle w:val="a1"/>
        <w:ind w:firstLineChars="0" w:firstLine="0"/>
        <w:rPr>
          <w:rFonts w:ascii="Courier New" w:hAnsi="Courier New"/>
          <w:b/>
          <w:noProof/>
          <w:snapToGrid w:val="0"/>
          <w:kern w:val="0"/>
          <w:szCs w:val="24"/>
        </w:rPr>
      </w:pPr>
    </w:p>
    <w:p w14:paraId="3538EFE1" w14:textId="77777777" w:rsidR="00C2485C" w:rsidRDefault="00C2485C" w:rsidP="008D4EC8">
      <w:pPr>
        <w:pStyle w:val="a1"/>
        <w:ind w:firstLineChars="0" w:firstLine="0"/>
        <w:rPr>
          <w:rFonts w:ascii="Courier New" w:hAnsi="Courier New"/>
          <w:b/>
          <w:noProof/>
          <w:snapToGrid w:val="0"/>
          <w:kern w:val="0"/>
          <w:szCs w:val="24"/>
        </w:rPr>
      </w:pPr>
    </w:p>
    <w:p w14:paraId="64575BE2" w14:textId="77777777" w:rsidR="00C2485C" w:rsidRDefault="00C2485C" w:rsidP="008D4EC8">
      <w:pPr>
        <w:pStyle w:val="a1"/>
        <w:ind w:firstLineChars="0" w:firstLine="0"/>
        <w:rPr>
          <w:rFonts w:ascii="Courier New" w:hAnsi="Courier New"/>
          <w:b/>
          <w:noProof/>
          <w:snapToGrid w:val="0"/>
          <w:kern w:val="0"/>
          <w:szCs w:val="24"/>
        </w:rPr>
      </w:pPr>
    </w:p>
    <w:p w14:paraId="066CE271" w14:textId="77777777" w:rsidR="00C2485C" w:rsidRDefault="00C2485C" w:rsidP="008D4EC8">
      <w:pPr>
        <w:pStyle w:val="a1"/>
        <w:ind w:firstLineChars="0" w:firstLine="0"/>
        <w:rPr>
          <w:rFonts w:ascii="Courier New" w:hAnsi="Courier New"/>
          <w:b/>
          <w:noProof/>
          <w:snapToGrid w:val="0"/>
          <w:kern w:val="0"/>
          <w:szCs w:val="24"/>
        </w:rPr>
      </w:pPr>
    </w:p>
    <w:p w14:paraId="1A37CDC3" w14:textId="77777777" w:rsidR="00C2485C" w:rsidRDefault="00C2485C" w:rsidP="008D4EC8">
      <w:pPr>
        <w:pStyle w:val="a1"/>
        <w:ind w:firstLineChars="0" w:firstLine="0"/>
        <w:rPr>
          <w:rFonts w:ascii="Courier New" w:hAnsi="Courier New"/>
          <w:b/>
          <w:noProof/>
          <w:snapToGrid w:val="0"/>
          <w:kern w:val="0"/>
          <w:szCs w:val="24"/>
        </w:rPr>
      </w:pPr>
    </w:p>
    <w:p w14:paraId="69DD7AF8" w14:textId="77777777" w:rsidR="00C2485C" w:rsidRDefault="00C2485C" w:rsidP="008D4EC8">
      <w:pPr>
        <w:pStyle w:val="a1"/>
        <w:ind w:firstLineChars="0" w:firstLine="0"/>
        <w:rPr>
          <w:rFonts w:ascii="Courier New" w:hAnsi="Courier New"/>
          <w:b/>
          <w:noProof/>
          <w:snapToGrid w:val="0"/>
          <w:kern w:val="0"/>
          <w:szCs w:val="24"/>
        </w:rPr>
      </w:pPr>
    </w:p>
    <w:p w14:paraId="70C360B8" w14:textId="77777777" w:rsidR="00C2485C" w:rsidRDefault="00C2485C" w:rsidP="008D4EC8">
      <w:pPr>
        <w:pStyle w:val="a1"/>
        <w:ind w:firstLineChars="0" w:firstLine="0"/>
        <w:rPr>
          <w:rFonts w:ascii="Courier New" w:hAnsi="Courier New"/>
          <w:b/>
          <w:noProof/>
          <w:snapToGrid w:val="0"/>
          <w:kern w:val="0"/>
          <w:szCs w:val="24"/>
        </w:rPr>
      </w:pPr>
    </w:p>
    <w:p w14:paraId="126270E0" w14:textId="77777777" w:rsidR="00C2485C" w:rsidRDefault="00C2485C" w:rsidP="008D4EC8">
      <w:pPr>
        <w:pStyle w:val="a1"/>
        <w:ind w:firstLineChars="0" w:firstLine="0"/>
        <w:rPr>
          <w:rFonts w:ascii="Courier New" w:hAnsi="Courier New"/>
          <w:b/>
          <w:noProof/>
          <w:snapToGrid w:val="0"/>
          <w:kern w:val="0"/>
          <w:szCs w:val="24"/>
        </w:rPr>
      </w:pPr>
    </w:p>
    <w:p w14:paraId="659108EE" w14:textId="77777777" w:rsidR="00C2485C" w:rsidRDefault="00C2485C" w:rsidP="008D4EC8">
      <w:pPr>
        <w:pStyle w:val="a1"/>
        <w:ind w:firstLineChars="0" w:firstLine="0"/>
        <w:rPr>
          <w:rFonts w:ascii="Courier New" w:hAnsi="Courier New"/>
          <w:b/>
          <w:noProof/>
          <w:snapToGrid w:val="0"/>
          <w:kern w:val="0"/>
          <w:szCs w:val="24"/>
        </w:rPr>
      </w:pPr>
    </w:p>
    <w:p w14:paraId="08107E36" w14:textId="77777777" w:rsidR="00C2485C" w:rsidRDefault="00C2485C" w:rsidP="008D4EC8">
      <w:pPr>
        <w:pStyle w:val="a1"/>
        <w:ind w:firstLineChars="0" w:firstLine="0"/>
        <w:rPr>
          <w:rFonts w:ascii="Courier New" w:hAnsi="Courier New"/>
          <w:b/>
          <w:noProof/>
          <w:snapToGrid w:val="0"/>
          <w:kern w:val="0"/>
          <w:szCs w:val="24"/>
        </w:rPr>
      </w:pPr>
    </w:p>
    <w:p w14:paraId="7BC698BB" w14:textId="77777777" w:rsidR="00C2485C" w:rsidRDefault="00C2485C" w:rsidP="008D4EC8">
      <w:pPr>
        <w:pStyle w:val="a1"/>
        <w:ind w:firstLineChars="0" w:firstLine="0"/>
        <w:rPr>
          <w:rFonts w:ascii="Courier New" w:hAnsi="Courier New"/>
          <w:b/>
          <w:noProof/>
          <w:snapToGrid w:val="0"/>
          <w:kern w:val="0"/>
          <w:szCs w:val="24"/>
        </w:rPr>
      </w:pPr>
    </w:p>
    <w:p w14:paraId="0CDE4A34" w14:textId="77777777" w:rsidR="00C2485C" w:rsidRDefault="00C2485C" w:rsidP="008D4EC8">
      <w:pPr>
        <w:pStyle w:val="a1"/>
        <w:ind w:firstLineChars="0" w:firstLine="0"/>
        <w:rPr>
          <w:rFonts w:ascii="Courier New" w:hAnsi="Courier New"/>
          <w:b/>
          <w:noProof/>
          <w:snapToGrid w:val="0"/>
          <w:kern w:val="0"/>
          <w:szCs w:val="24"/>
        </w:rPr>
      </w:pPr>
    </w:p>
    <w:p w14:paraId="46D16191" w14:textId="77777777" w:rsidR="00C2485C" w:rsidRDefault="00C2485C" w:rsidP="008D4EC8">
      <w:pPr>
        <w:pStyle w:val="a1"/>
        <w:ind w:firstLineChars="0" w:firstLine="0"/>
        <w:rPr>
          <w:rFonts w:ascii="Courier New" w:hAnsi="Courier New"/>
          <w:b/>
          <w:noProof/>
          <w:snapToGrid w:val="0"/>
          <w:kern w:val="0"/>
          <w:szCs w:val="24"/>
        </w:rPr>
      </w:pPr>
    </w:p>
    <w:p w14:paraId="6998C5C0" w14:textId="77777777" w:rsidR="00C2485C" w:rsidRDefault="00C2485C" w:rsidP="008D4EC8">
      <w:pPr>
        <w:pStyle w:val="a1"/>
        <w:ind w:firstLineChars="0" w:firstLine="0"/>
        <w:rPr>
          <w:rFonts w:ascii="Courier New" w:hAnsi="Courier New"/>
          <w:b/>
          <w:noProof/>
          <w:snapToGrid w:val="0"/>
          <w:kern w:val="0"/>
          <w:szCs w:val="24"/>
        </w:rPr>
      </w:pPr>
    </w:p>
    <w:p w14:paraId="24E73AEE" w14:textId="77777777" w:rsidR="00C2485C" w:rsidRDefault="00C2485C" w:rsidP="008D4EC8">
      <w:pPr>
        <w:pStyle w:val="a1"/>
        <w:ind w:firstLineChars="0" w:firstLine="0"/>
        <w:rPr>
          <w:rFonts w:ascii="Courier New" w:hAnsi="Courier New"/>
          <w:b/>
          <w:noProof/>
          <w:snapToGrid w:val="0"/>
          <w:kern w:val="0"/>
          <w:szCs w:val="24"/>
        </w:rPr>
      </w:pPr>
    </w:p>
    <w:p w14:paraId="55CC90AE" w14:textId="77777777" w:rsidR="00C2485C" w:rsidRDefault="00C2485C" w:rsidP="008D4EC8">
      <w:pPr>
        <w:pStyle w:val="a1"/>
        <w:ind w:firstLineChars="0" w:firstLine="0"/>
        <w:rPr>
          <w:rFonts w:ascii="Courier New" w:hAnsi="Courier New"/>
          <w:b/>
          <w:noProof/>
          <w:snapToGrid w:val="0"/>
          <w:kern w:val="0"/>
          <w:szCs w:val="24"/>
        </w:rPr>
      </w:pPr>
    </w:p>
    <w:p w14:paraId="23D74359" w14:textId="77777777" w:rsidR="00C2485C" w:rsidRDefault="00C2485C" w:rsidP="008D4EC8">
      <w:pPr>
        <w:pStyle w:val="a1"/>
        <w:ind w:firstLineChars="0" w:firstLine="0"/>
        <w:rPr>
          <w:rFonts w:ascii="Courier New" w:hAnsi="Courier New"/>
          <w:b/>
          <w:noProof/>
          <w:snapToGrid w:val="0"/>
          <w:kern w:val="0"/>
          <w:szCs w:val="24"/>
        </w:rPr>
      </w:pPr>
    </w:p>
    <w:p w14:paraId="143F6289" w14:textId="77777777" w:rsidR="00C2485C" w:rsidRDefault="00C2485C" w:rsidP="008D4EC8">
      <w:pPr>
        <w:pStyle w:val="a1"/>
        <w:ind w:firstLineChars="0" w:firstLine="0"/>
        <w:rPr>
          <w:rFonts w:ascii="Courier New" w:hAnsi="Courier New"/>
          <w:b/>
          <w:noProof/>
          <w:snapToGrid w:val="0"/>
          <w:kern w:val="0"/>
          <w:szCs w:val="24"/>
        </w:rPr>
      </w:pPr>
    </w:p>
    <w:p w14:paraId="5EB3D3E5" w14:textId="77777777" w:rsidR="00C2485C" w:rsidRDefault="00C2485C" w:rsidP="008D4EC8">
      <w:pPr>
        <w:pStyle w:val="a1"/>
        <w:ind w:firstLineChars="0" w:firstLine="0"/>
        <w:rPr>
          <w:rFonts w:ascii="Courier New" w:hAnsi="Courier New"/>
          <w:b/>
          <w:noProof/>
          <w:snapToGrid w:val="0"/>
          <w:kern w:val="0"/>
          <w:szCs w:val="24"/>
        </w:rPr>
      </w:pPr>
    </w:p>
    <w:p w14:paraId="33D4E5E3" w14:textId="77777777" w:rsidR="00C2485C" w:rsidRDefault="00C2485C" w:rsidP="008D4EC8">
      <w:pPr>
        <w:pStyle w:val="a1"/>
        <w:ind w:firstLineChars="0" w:firstLine="0"/>
        <w:rPr>
          <w:rFonts w:ascii="Courier New" w:hAnsi="Courier New"/>
          <w:b/>
          <w:noProof/>
          <w:snapToGrid w:val="0"/>
          <w:kern w:val="0"/>
          <w:szCs w:val="24"/>
        </w:rPr>
      </w:pPr>
    </w:p>
    <w:p w14:paraId="09840C4F" w14:textId="77777777" w:rsidR="00C2485C" w:rsidRDefault="00C2485C" w:rsidP="008D4EC8">
      <w:pPr>
        <w:pStyle w:val="a1"/>
        <w:ind w:firstLineChars="0" w:firstLine="0"/>
        <w:rPr>
          <w:rFonts w:ascii="Courier New" w:hAnsi="Courier New"/>
          <w:b/>
          <w:noProof/>
          <w:snapToGrid w:val="0"/>
          <w:kern w:val="0"/>
          <w:szCs w:val="24"/>
        </w:rPr>
      </w:pPr>
    </w:p>
    <w:p w14:paraId="29D8FA2F" w14:textId="77777777" w:rsidR="00C2485C" w:rsidRDefault="00C2485C" w:rsidP="008D4EC8">
      <w:pPr>
        <w:pStyle w:val="a1"/>
        <w:ind w:firstLineChars="0" w:firstLine="0"/>
        <w:rPr>
          <w:rFonts w:ascii="Courier New" w:hAnsi="Courier New"/>
          <w:b/>
          <w:noProof/>
          <w:snapToGrid w:val="0"/>
          <w:kern w:val="0"/>
          <w:szCs w:val="24"/>
        </w:rPr>
      </w:pPr>
    </w:p>
    <w:p w14:paraId="04029B7E" w14:textId="77777777" w:rsidR="00C2485C" w:rsidRDefault="00C2485C" w:rsidP="008D4EC8">
      <w:pPr>
        <w:pStyle w:val="a1"/>
        <w:ind w:firstLineChars="0" w:firstLine="0"/>
        <w:rPr>
          <w:rFonts w:ascii="Courier New" w:hAnsi="Courier New"/>
          <w:b/>
          <w:noProof/>
          <w:snapToGrid w:val="0"/>
          <w:kern w:val="0"/>
          <w:szCs w:val="24"/>
        </w:rPr>
      </w:pPr>
    </w:p>
    <w:p w14:paraId="7313F003" w14:textId="77777777" w:rsidR="00C2485C" w:rsidRDefault="00C2485C" w:rsidP="008D4EC8">
      <w:pPr>
        <w:pStyle w:val="a1"/>
        <w:ind w:firstLineChars="0" w:firstLine="0"/>
        <w:rPr>
          <w:rFonts w:ascii="Courier New" w:hAnsi="Courier New"/>
          <w:b/>
          <w:noProof/>
          <w:snapToGrid w:val="0"/>
          <w:kern w:val="0"/>
          <w:szCs w:val="24"/>
        </w:rPr>
      </w:pPr>
    </w:p>
    <w:p w14:paraId="5EEB889E" w14:textId="77777777" w:rsidR="00C2485C" w:rsidRPr="00A86461" w:rsidRDefault="00C2485C" w:rsidP="00C2485C">
      <w:pPr>
        <w:pStyle w:val="a0"/>
        <w:spacing w:line="480" w:lineRule="auto"/>
        <w:rPr>
          <w:b w:val="0"/>
        </w:rPr>
      </w:pPr>
      <w:bookmarkStart w:id="77" w:name="_Toc72346949"/>
      <w:r w:rsidRPr="00A86461">
        <w:rPr>
          <w:rFonts w:hint="eastAsia"/>
          <w:b w:val="0"/>
        </w:rPr>
        <w:t>附录</w:t>
      </w:r>
      <w:r>
        <w:rPr>
          <w:rFonts w:hint="eastAsia"/>
          <w:b w:val="0"/>
        </w:rPr>
        <w:t>C</w:t>
      </w:r>
      <w:bookmarkEnd w:id="77"/>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10A66" w14:textId="77777777" w:rsidR="00C24AC7" w:rsidRDefault="00C24AC7">
      <w:r>
        <w:separator/>
      </w:r>
    </w:p>
  </w:endnote>
  <w:endnote w:type="continuationSeparator" w:id="0">
    <w:p w14:paraId="734AA79E" w14:textId="77777777" w:rsidR="00C24AC7" w:rsidRDefault="00C24A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D7F1C21-C54D-479E-BF7B-BC83FCDB60DA}"/>
    <w:embedBold r:id="rId2" w:fontKey="{260AD466-827B-4305-A0D8-C9453B4B6E4B}"/>
    <w:embedItalic r:id="rId3" w:fontKey="{590F57AE-E0A4-4861-8E2C-38EF472D8BD4}"/>
  </w:font>
  <w:font w:name="宋体">
    <w:altName w:val="SimSun"/>
    <w:panose1 w:val="02010600030101010101"/>
    <w:charset w:val="86"/>
    <w:family w:val="auto"/>
    <w:pitch w:val="variable"/>
    <w:sig w:usb0="00000003" w:usb1="288F0000" w:usb2="00000016" w:usb3="00000000" w:csb0="00040001" w:csb1="00000000"/>
    <w:embedRegular r:id="rId4" w:subsetted="1" w:fontKey="{0C0CC961-09F2-4B59-BEDA-936072CA4C7F}"/>
    <w:embedBold r:id="rId5" w:subsetted="1" w:fontKey="{3FC767A5-D944-44F2-83B5-DEC8C0183B4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8CDFD8F0-FA59-4CA9-92C4-1C8F50B22993}"/>
    <w:embedBold r:id="rId7" w:subsetted="1" w:fontKey="{17758216-CEC0-4A9D-9800-3783822BBBC8}"/>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8" w:subsetted="1" w:fontKey="{9B8AEE7E-6F18-48B7-A177-98691185BD13}"/>
  </w:font>
  <w:font w:name="Cambria Math">
    <w:panose1 w:val="02040503050406030204"/>
    <w:charset w:val="00"/>
    <w:family w:val="roman"/>
    <w:pitch w:val="variable"/>
    <w:sig w:usb0="E00006FF" w:usb1="420024FF" w:usb2="02000000" w:usb3="00000000" w:csb0="0000019F" w:csb1="00000000"/>
    <w:embedRegular r:id="rId9" w:fontKey="{6A17B152-FB10-45E9-903C-C0FD504B0438}"/>
    <w:embedItalic r:id="rId10" w:fontKey="{C0BDB4FA-CE84-4F41-BE67-140763BFE1C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III</w:t>
    </w:r>
    <w:r>
      <w:rPr>
        <w:rStyle w:val="a9"/>
      </w:rPr>
      <w:fldChar w:fldCharType="end"/>
    </w:r>
    <w:r>
      <w:rPr>
        <w:rStyle w:val="a9"/>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13924" w14:textId="77777777" w:rsidR="00C24AC7" w:rsidRDefault="00C24AC7">
      <w:r>
        <w:separator/>
      </w:r>
    </w:p>
  </w:footnote>
  <w:footnote w:type="continuationSeparator" w:id="0">
    <w:p w14:paraId="3AE62FCD" w14:textId="77777777" w:rsidR="00C24AC7" w:rsidRDefault="00C24A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77777777" w:rsidR="009D70F0" w:rsidRDefault="009D70F0">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F5F0623"/>
    <w:multiLevelType w:val="multilevel"/>
    <w:tmpl w:val="8506DDC0"/>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3"/>
  </w:num>
  <w:num w:numId="3">
    <w:abstractNumId w:val="4"/>
  </w:num>
  <w:num w:numId="4">
    <w:abstractNumId w:val="7"/>
  </w:num>
  <w:num w:numId="5">
    <w:abstractNumId w:val="7"/>
  </w:num>
  <w:num w:numId="6">
    <w:abstractNumId w:val="7"/>
  </w:num>
  <w:num w:numId="7">
    <w:abstractNumId w:val="7"/>
  </w:num>
  <w:num w:numId="8">
    <w:abstractNumId w:val="1"/>
  </w:num>
  <w:num w:numId="9">
    <w:abstractNumId w:val="5"/>
  </w:num>
  <w:num w:numId="10">
    <w:abstractNumId w:val="0"/>
  </w:num>
  <w:num w:numId="11">
    <w:abstractNumId w:val="2"/>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1298A"/>
    <w:rsid w:val="00015C05"/>
    <w:rsid w:val="000168B4"/>
    <w:rsid w:val="00024CF3"/>
    <w:rsid w:val="00025562"/>
    <w:rsid w:val="00027A66"/>
    <w:rsid w:val="000324CA"/>
    <w:rsid w:val="00032981"/>
    <w:rsid w:val="00032CBA"/>
    <w:rsid w:val="00035D3B"/>
    <w:rsid w:val="00040578"/>
    <w:rsid w:val="00042B04"/>
    <w:rsid w:val="0004674F"/>
    <w:rsid w:val="000519AB"/>
    <w:rsid w:val="00052E92"/>
    <w:rsid w:val="00066997"/>
    <w:rsid w:val="000672CE"/>
    <w:rsid w:val="00071A8A"/>
    <w:rsid w:val="00080969"/>
    <w:rsid w:val="000869F6"/>
    <w:rsid w:val="00087CE4"/>
    <w:rsid w:val="00095034"/>
    <w:rsid w:val="0009661C"/>
    <w:rsid w:val="000A2453"/>
    <w:rsid w:val="000A3CB1"/>
    <w:rsid w:val="000A55EC"/>
    <w:rsid w:val="000A5891"/>
    <w:rsid w:val="000B1648"/>
    <w:rsid w:val="000B1CB3"/>
    <w:rsid w:val="000B1DC8"/>
    <w:rsid w:val="000C0A5B"/>
    <w:rsid w:val="000C33B8"/>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9EB"/>
    <w:rsid w:val="00125C1F"/>
    <w:rsid w:val="0012602E"/>
    <w:rsid w:val="00126DE5"/>
    <w:rsid w:val="0013545D"/>
    <w:rsid w:val="001365EA"/>
    <w:rsid w:val="001402AA"/>
    <w:rsid w:val="00144B27"/>
    <w:rsid w:val="00146F35"/>
    <w:rsid w:val="00153C8C"/>
    <w:rsid w:val="00154E16"/>
    <w:rsid w:val="001555C2"/>
    <w:rsid w:val="00161BBB"/>
    <w:rsid w:val="0016385F"/>
    <w:rsid w:val="001663D5"/>
    <w:rsid w:val="00173DA0"/>
    <w:rsid w:val="00177F3E"/>
    <w:rsid w:val="00182AF6"/>
    <w:rsid w:val="00187C0C"/>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546B"/>
    <w:rsid w:val="001D562E"/>
    <w:rsid w:val="001D5A36"/>
    <w:rsid w:val="001E0201"/>
    <w:rsid w:val="001E3732"/>
    <w:rsid w:val="001E6CF5"/>
    <w:rsid w:val="001F3C80"/>
    <w:rsid w:val="001F7812"/>
    <w:rsid w:val="00204696"/>
    <w:rsid w:val="0020635B"/>
    <w:rsid w:val="002128AD"/>
    <w:rsid w:val="002139C3"/>
    <w:rsid w:val="00215603"/>
    <w:rsid w:val="00215CA0"/>
    <w:rsid w:val="002201E8"/>
    <w:rsid w:val="00224BBB"/>
    <w:rsid w:val="002250F1"/>
    <w:rsid w:val="00225672"/>
    <w:rsid w:val="0022658D"/>
    <w:rsid w:val="0023072C"/>
    <w:rsid w:val="002315D0"/>
    <w:rsid w:val="00233CA6"/>
    <w:rsid w:val="00234966"/>
    <w:rsid w:val="00237B3A"/>
    <w:rsid w:val="00237EED"/>
    <w:rsid w:val="00253179"/>
    <w:rsid w:val="002538F5"/>
    <w:rsid w:val="00253D65"/>
    <w:rsid w:val="00253DDB"/>
    <w:rsid w:val="00255873"/>
    <w:rsid w:val="0026052E"/>
    <w:rsid w:val="00266C07"/>
    <w:rsid w:val="0028033A"/>
    <w:rsid w:val="00281376"/>
    <w:rsid w:val="00285F6A"/>
    <w:rsid w:val="00290AD6"/>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4D8F"/>
    <w:rsid w:val="002E76CA"/>
    <w:rsid w:val="002F1467"/>
    <w:rsid w:val="002F1FAB"/>
    <w:rsid w:val="002F4F89"/>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70D77"/>
    <w:rsid w:val="00370E62"/>
    <w:rsid w:val="00372E9F"/>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4226"/>
    <w:rsid w:val="003A50F7"/>
    <w:rsid w:val="003A705E"/>
    <w:rsid w:val="003A70FB"/>
    <w:rsid w:val="003A7129"/>
    <w:rsid w:val="003B3BA2"/>
    <w:rsid w:val="003B546B"/>
    <w:rsid w:val="003B7621"/>
    <w:rsid w:val="003C0249"/>
    <w:rsid w:val="003C0309"/>
    <w:rsid w:val="003C3FE5"/>
    <w:rsid w:val="003C5A93"/>
    <w:rsid w:val="003C6296"/>
    <w:rsid w:val="003D3C04"/>
    <w:rsid w:val="003E1DEF"/>
    <w:rsid w:val="003E236F"/>
    <w:rsid w:val="003E64B6"/>
    <w:rsid w:val="003E64DF"/>
    <w:rsid w:val="003E7929"/>
    <w:rsid w:val="003F075D"/>
    <w:rsid w:val="003F0799"/>
    <w:rsid w:val="003F2B7C"/>
    <w:rsid w:val="003F2BAD"/>
    <w:rsid w:val="003F2C81"/>
    <w:rsid w:val="003F3F9C"/>
    <w:rsid w:val="003F4798"/>
    <w:rsid w:val="00406ED8"/>
    <w:rsid w:val="00414825"/>
    <w:rsid w:val="004173FE"/>
    <w:rsid w:val="004178B6"/>
    <w:rsid w:val="0042095E"/>
    <w:rsid w:val="00422844"/>
    <w:rsid w:val="0042430D"/>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322B"/>
    <w:rsid w:val="004C5BDD"/>
    <w:rsid w:val="004C5C93"/>
    <w:rsid w:val="004D4B40"/>
    <w:rsid w:val="004D5C77"/>
    <w:rsid w:val="004E106E"/>
    <w:rsid w:val="004E2897"/>
    <w:rsid w:val="004E4811"/>
    <w:rsid w:val="004E6916"/>
    <w:rsid w:val="004F2A53"/>
    <w:rsid w:val="004F6E23"/>
    <w:rsid w:val="0050265E"/>
    <w:rsid w:val="00506A96"/>
    <w:rsid w:val="005110DD"/>
    <w:rsid w:val="00514539"/>
    <w:rsid w:val="00517F0E"/>
    <w:rsid w:val="00523906"/>
    <w:rsid w:val="00523BA9"/>
    <w:rsid w:val="00530BA4"/>
    <w:rsid w:val="00533B06"/>
    <w:rsid w:val="005346EC"/>
    <w:rsid w:val="00537C28"/>
    <w:rsid w:val="00540B11"/>
    <w:rsid w:val="005424DE"/>
    <w:rsid w:val="00544BFC"/>
    <w:rsid w:val="00544CBF"/>
    <w:rsid w:val="005479AD"/>
    <w:rsid w:val="0055223D"/>
    <w:rsid w:val="00554280"/>
    <w:rsid w:val="00570955"/>
    <w:rsid w:val="00573BAC"/>
    <w:rsid w:val="00575440"/>
    <w:rsid w:val="005759B5"/>
    <w:rsid w:val="00576586"/>
    <w:rsid w:val="005767CA"/>
    <w:rsid w:val="005801A7"/>
    <w:rsid w:val="005814BD"/>
    <w:rsid w:val="0058398E"/>
    <w:rsid w:val="00590923"/>
    <w:rsid w:val="00590B11"/>
    <w:rsid w:val="00592A0F"/>
    <w:rsid w:val="00593706"/>
    <w:rsid w:val="0059714B"/>
    <w:rsid w:val="00597838"/>
    <w:rsid w:val="005A12FA"/>
    <w:rsid w:val="005A40E2"/>
    <w:rsid w:val="005A4729"/>
    <w:rsid w:val="005B2038"/>
    <w:rsid w:val="005B2727"/>
    <w:rsid w:val="005C18A0"/>
    <w:rsid w:val="005C33DB"/>
    <w:rsid w:val="005D1B46"/>
    <w:rsid w:val="005D390C"/>
    <w:rsid w:val="005D7CA8"/>
    <w:rsid w:val="005E0B8C"/>
    <w:rsid w:val="005E2157"/>
    <w:rsid w:val="005E7747"/>
    <w:rsid w:val="005F4EBB"/>
    <w:rsid w:val="005F5DD4"/>
    <w:rsid w:val="006010B0"/>
    <w:rsid w:val="00602598"/>
    <w:rsid w:val="00603745"/>
    <w:rsid w:val="0060616D"/>
    <w:rsid w:val="006064B6"/>
    <w:rsid w:val="006101F3"/>
    <w:rsid w:val="0061113C"/>
    <w:rsid w:val="0061127F"/>
    <w:rsid w:val="00612F5D"/>
    <w:rsid w:val="00614602"/>
    <w:rsid w:val="00614768"/>
    <w:rsid w:val="0061790D"/>
    <w:rsid w:val="00620380"/>
    <w:rsid w:val="00624FCE"/>
    <w:rsid w:val="00630042"/>
    <w:rsid w:val="00630646"/>
    <w:rsid w:val="00632594"/>
    <w:rsid w:val="00633B1C"/>
    <w:rsid w:val="00643569"/>
    <w:rsid w:val="00646FF8"/>
    <w:rsid w:val="00647B2D"/>
    <w:rsid w:val="00652540"/>
    <w:rsid w:val="0066202C"/>
    <w:rsid w:val="00674FD8"/>
    <w:rsid w:val="006765AA"/>
    <w:rsid w:val="00680D6F"/>
    <w:rsid w:val="00682744"/>
    <w:rsid w:val="006830B8"/>
    <w:rsid w:val="00686884"/>
    <w:rsid w:val="0068723C"/>
    <w:rsid w:val="006904DD"/>
    <w:rsid w:val="00692CB8"/>
    <w:rsid w:val="00696081"/>
    <w:rsid w:val="006A2F1F"/>
    <w:rsid w:val="006A42D8"/>
    <w:rsid w:val="006A64E7"/>
    <w:rsid w:val="006A7ED0"/>
    <w:rsid w:val="006B0AE0"/>
    <w:rsid w:val="006B0EFD"/>
    <w:rsid w:val="006B1637"/>
    <w:rsid w:val="006B3E63"/>
    <w:rsid w:val="006B60B2"/>
    <w:rsid w:val="006B66F4"/>
    <w:rsid w:val="006C425D"/>
    <w:rsid w:val="006C560B"/>
    <w:rsid w:val="006C5780"/>
    <w:rsid w:val="006C6994"/>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3887"/>
    <w:rsid w:val="00710346"/>
    <w:rsid w:val="007108F1"/>
    <w:rsid w:val="007119D3"/>
    <w:rsid w:val="0071506F"/>
    <w:rsid w:val="0072444D"/>
    <w:rsid w:val="00726AFF"/>
    <w:rsid w:val="00731439"/>
    <w:rsid w:val="00732929"/>
    <w:rsid w:val="007347B6"/>
    <w:rsid w:val="00735891"/>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4820"/>
    <w:rsid w:val="007E220C"/>
    <w:rsid w:val="007E4F27"/>
    <w:rsid w:val="007E5BFD"/>
    <w:rsid w:val="007F47BC"/>
    <w:rsid w:val="007F4DD9"/>
    <w:rsid w:val="00801A41"/>
    <w:rsid w:val="008107A2"/>
    <w:rsid w:val="0081174B"/>
    <w:rsid w:val="00811A5B"/>
    <w:rsid w:val="00813DB3"/>
    <w:rsid w:val="00815528"/>
    <w:rsid w:val="008179CD"/>
    <w:rsid w:val="00822C50"/>
    <w:rsid w:val="00824446"/>
    <w:rsid w:val="00830186"/>
    <w:rsid w:val="008308B1"/>
    <w:rsid w:val="00831192"/>
    <w:rsid w:val="008317BB"/>
    <w:rsid w:val="00832431"/>
    <w:rsid w:val="008342F6"/>
    <w:rsid w:val="008400C6"/>
    <w:rsid w:val="00840A02"/>
    <w:rsid w:val="00841C6C"/>
    <w:rsid w:val="00846C73"/>
    <w:rsid w:val="0085089D"/>
    <w:rsid w:val="0086263E"/>
    <w:rsid w:val="008648AB"/>
    <w:rsid w:val="00864BB8"/>
    <w:rsid w:val="00865D2B"/>
    <w:rsid w:val="0087064A"/>
    <w:rsid w:val="00873687"/>
    <w:rsid w:val="00873B69"/>
    <w:rsid w:val="00874003"/>
    <w:rsid w:val="00875E33"/>
    <w:rsid w:val="00876E04"/>
    <w:rsid w:val="00881124"/>
    <w:rsid w:val="0088252D"/>
    <w:rsid w:val="008868F1"/>
    <w:rsid w:val="00892468"/>
    <w:rsid w:val="008952A6"/>
    <w:rsid w:val="008A2E00"/>
    <w:rsid w:val="008B228A"/>
    <w:rsid w:val="008B571F"/>
    <w:rsid w:val="008B59F0"/>
    <w:rsid w:val="008B71EE"/>
    <w:rsid w:val="008C20B4"/>
    <w:rsid w:val="008C35DB"/>
    <w:rsid w:val="008C52E1"/>
    <w:rsid w:val="008C794A"/>
    <w:rsid w:val="008C7D63"/>
    <w:rsid w:val="008D15D7"/>
    <w:rsid w:val="008D4146"/>
    <w:rsid w:val="008D4EC8"/>
    <w:rsid w:val="008D55DF"/>
    <w:rsid w:val="008E0245"/>
    <w:rsid w:val="008E36AB"/>
    <w:rsid w:val="008E726F"/>
    <w:rsid w:val="008F0922"/>
    <w:rsid w:val="008F1387"/>
    <w:rsid w:val="008F1725"/>
    <w:rsid w:val="008F4846"/>
    <w:rsid w:val="008F62D6"/>
    <w:rsid w:val="009014AF"/>
    <w:rsid w:val="00904958"/>
    <w:rsid w:val="00904ACB"/>
    <w:rsid w:val="00904D23"/>
    <w:rsid w:val="00916BAA"/>
    <w:rsid w:val="00926FDC"/>
    <w:rsid w:val="0092704A"/>
    <w:rsid w:val="00930B51"/>
    <w:rsid w:val="00937209"/>
    <w:rsid w:val="00940827"/>
    <w:rsid w:val="00943702"/>
    <w:rsid w:val="00950878"/>
    <w:rsid w:val="009514B5"/>
    <w:rsid w:val="00952391"/>
    <w:rsid w:val="00953246"/>
    <w:rsid w:val="00957153"/>
    <w:rsid w:val="00960D0F"/>
    <w:rsid w:val="009630F4"/>
    <w:rsid w:val="009644F1"/>
    <w:rsid w:val="00965D16"/>
    <w:rsid w:val="00971408"/>
    <w:rsid w:val="009727A2"/>
    <w:rsid w:val="00980021"/>
    <w:rsid w:val="009863FB"/>
    <w:rsid w:val="009A1027"/>
    <w:rsid w:val="009A201C"/>
    <w:rsid w:val="009A2A5F"/>
    <w:rsid w:val="009A6F0C"/>
    <w:rsid w:val="009B0B22"/>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67EF"/>
    <w:rsid w:val="009D70F0"/>
    <w:rsid w:val="009E3D39"/>
    <w:rsid w:val="009E611C"/>
    <w:rsid w:val="009F294A"/>
    <w:rsid w:val="009F7B5F"/>
    <w:rsid w:val="00A01229"/>
    <w:rsid w:val="00A029C3"/>
    <w:rsid w:val="00A03C51"/>
    <w:rsid w:val="00A06360"/>
    <w:rsid w:val="00A07F1E"/>
    <w:rsid w:val="00A13E92"/>
    <w:rsid w:val="00A17CBC"/>
    <w:rsid w:val="00A22857"/>
    <w:rsid w:val="00A2323C"/>
    <w:rsid w:val="00A2573A"/>
    <w:rsid w:val="00A3201B"/>
    <w:rsid w:val="00A42C1D"/>
    <w:rsid w:val="00A50FB7"/>
    <w:rsid w:val="00A515CB"/>
    <w:rsid w:val="00A57EB2"/>
    <w:rsid w:val="00A604B1"/>
    <w:rsid w:val="00A71610"/>
    <w:rsid w:val="00A72566"/>
    <w:rsid w:val="00A73D17"/>
    <w:rsid w:val="00A74F10"/>
    <w:rsid w:val="00A77D63"/>
    <w:rsid w:val="00A86461"/>
    <w:rsid w:val="00A86911"/>
    <w:rsid w:val="00A90F4B"/>
    <w:rsid w:val="00A92002"/>
    <w:rsid w:val="00A92500"/>
    <w:rsid w:val="00A941FC"/>
    <w:rsid w:val="00A959FB"/>
    <w:rsid w:val="00A96DF2"/>
    <w:rsid w:val="00A97167"/>
    <w:rsid w:val="00AA1038"/>
    <w:rsid w:val="00AA333A"/>
    <w:rsid w:val="00AA38B6"/>
    <w:rsid w:val="00AA5969"/>
    <w:rsid w:val="00AA76D3"/>
    <w:rsid w:val="00AB2577"/>
    <w:rsid w:val="00AB7513"/>
    <w:rsid w:val="00AB7730"/>
    <w:rsid w:val="00AC3EBC"/>
    <w:rsid w:val="00AC6015"/>
    <w:rsid w:val="00AC79E1"/>
    <w:rsid w:val="00AD115E"/>
    <w:rsid w:val="00AE3D52"/>
    <w:rsid w:val="00AE53B7"/>
    <w:rsid w:val="00AE714C"/>
    <w:rsid w:val="00AE76E5"/>
    <w:rsid w:val="00AF49AE"/>
    <w:rsid w:val="00AF64A2"/>
    <w:rsid w:val="00AF68F6"/>
    <w:rsid w:val="00AF7D5E"/>
    <w:rsid w:val="00B00592"/>
    <w:rsid w:val="00B04630"/>
    <w:rsid w:val="00B05D6C"/>
    <w:rsid w:val="00B114C3"/>
    <w:rsid w:val="00B12C06"/>
    <w:rsid w:val="00B15813"/>
    <w:rsid w:val="00B164F5"/>
    <w:rsid w:val="00B166EC"/>
    <w:rsid w:val="00B16AD5"/>
    <w:rsid w:val="00B16C0A"/>
    <w:rsid w:val="00B20A27"/>
    <w:rsid w:val="00B231C4"/>
    <w:rsid w:val="00B2723E"/>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70E82"/>
    <w:rsid w:val="00B71303"/>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FC7"/>
    <w:rsid w:val="00BC33BE"/>
    <w:rsid w:val="00BC4BE1"/>
    <w:rsid w:val="00BD074D"/>
    <w:rsid w:val="00BD1579"/>
    <w:rsid w:val="00BD3164"/>
    <w:rsid w:val="00BD348F"/>
    <w:rsid w:val="00BE5E09"/>
    <w:rsid w:val="00BE6BDB"/>
    <w:rsid w:val="00BF3E7F"/>
    <w:rsid w:val="00BF634B"/>
    <w:rsid w:val="00C010E4"/>
    <w:rsid w:val="00C030AC"/>
    <w:rsid w:val="00C048DA"/>
    <w:rsid w:val="00C070BB"/>
    <w:rsid w:val="00C10137"/>
    <w:rsid w:val="00C10991"/>
    <w:rsid w:val="00C110A5"/>
    <w:rsid w:val="00C11F9D"/>
    <w:rsid w:val="00C13E62"/>
    <w:rsid w:val="00C1638A"/>
    <w:rsid w:val="00C229FF"/>
    <w:rsid w:val="00C2485C"/>
    <w:rsid w:val="00C24AC7"/>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78E8"/>
    <w:rsid w:val="00C67E3F"/>
    <w:rsid w:val="00C70967"/>
    <w:rsid w:val="00C72868"/>
    <w:rsid w:val="00C7699D"/>
    <w:rsid w:val="00C800F3"/>
    <w:rsid w:val="00C80884"/>
    <w:rsid w:val="00C83B91"/>
    <w:rsid w:val="00C83ED4"/>
    <w:rsid w:val="00C90690"/>
    <w:rsid w:val="00C914D6"/>
    <w:rsid w:val="00C93288"/>
    <w:rsid w:val="00CA3E24"/>
    <w:rsid w:val="00CA6C97"/>
    <w:rsid w:val="00CB33F9"/>
    <w:rsid w:val="00CB76BB"/>
    <w:rsid w:val="00CC253F"/>
    <w:rsid w:val="00CC2B61"/>
    <w:rsid w:val="00CC4454"/>
    <w:rsid w:val="00CC4928"/>
    <w:rsid w:val="00CC6E30"/>
    <w:rsid w:val="00CC6EE5"/>
    <w:rsid w:val="00CC74F5"/>
    <w:rsid w:val="00CD02B5"/>
    <w:rsid w:val="00CD3AEB"/>
    <w:rsid w:val="00CE1573"/>
    <w:rsid w:val="00CE29F4"/>
    <w:rsid w:val="00CE502D"/>
    <w:rsid w:val="00CE5F6C"/>
    <w:rsid w:val="00CE6B36"/>
    <w:rsid w:val="00CF06FA"/>
    <w:rsid w:val="00CF2D38"/>
    <w:rsid w:val="00CF4890"/>
    <w:rsid w:val="00CF58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591B"/>
    <w:rsid w:val="00D37223"/>
    <w:rsid w:val="00D465F8"/>
    <w:rsid w:val="00D50032"/>
    <w:rsid w:val="00D52482"/>
    <w:rsid w:val="00D53DDD"/>
    <w:rsid w:val="00D5536B"/>
    <w:rsid w:val="00D55653"/>
    <w:rsid w:val="00D57F7C"/>
    <w:rsid w:val="00D6004D"/>
    <w:rsid w:val="00D615D4"/>
    <w:rsid w:val="00D62F2C"/>
    <w:rsid w:val="00D635C1"/>
    <w:rsid w:val="00D645C8"/>
    <w:rsid w:val="00D64C27"/>
    <w:rsid w:val="00D660A4"/>
    <w:rsid w:val="00D67E70"/>
    <w:rsid w:val="00D70FF5"/>
    <w:rsid w:val="00D71B35"/>
    <w:rsid w:val="00D71CEC"/>
    <w:rsid w:val="00D87835"/>
    <w:rsid w:val="00D9026B"/>
    <w:rsid w:val="00D90E2B"/>
    <w:rsid w:val="00D940DF"/>
    <w:rsid w:val="00D972EA"/>
    <w:rsid w:val="00DA5FDB"/>
    <w:rsid w:val="00DA6C41"/>
    <w:rsid w:val="00DB21A7"/>
    <w:rsid w:val="00DB5318"/>
    <w:rsid w:val="00DB6605"/>
    <w:rsid w:val="00DB74FD"/>
    <w:rsid w:val="00DC0322"/>
    <w:rsid w:val="00DC1CE8"/>
    <w:rsid w:val="00DC27BB"/>
    <w:rsid w:val="00DC5AF3"/>
    <w:rsid w:val="00DC7065"/>
    <w:rsid w:val="00DC715E"/>
    <w:rsid w:val="00DD0C14"/>
    <w:rsid w:val="00DD2B38"/>
    <w:rsid w:val="00DD3208"/>
    <w:rsid w:val="00DD491A"/>
    <w:rsid w:val="00DD4B34"/>
    <w:rsid w:val="00DD4B56"/>
    <w:rsid w:val="00DD5148"/>
    <w:rsid w:val="00DD76CC"/>
    <w:rsid w:val="00DE0D51"/>
    <w:rsid w:val="00DE11BE"/>
    <w:rsid w:val="00DE1755"/>
    <w:rsid w:val="00DE4EF1"/>
    <w:rsid w:val="00DE6651"/>
    <w:rsid w:val="00DF0911"/>
    <w:rsid w:val="00DF2244"/>
    <w:rsid w:val="00DF2D15"/>
    <w:rsid w:val="00DF4463"/>
    <w:rsid w:val="00E0072F"/>
    <w:rsid w:val="00E00C6E"/>
    <w:rsid w:val="00E02771"/>
    <w:rsid w:val="00E051EB"/>
    <w:rsid w:val="00E12081"/>
    <w:rsid w:val="00E131FC"/>
    <w:rsid w:val="00E13CBA"/>
    <w:rsid w:val="00E1779D"/>
    <w:rsid w:val="00E20D50"/>
    <w:rsid w:val="00E21D4E"/>
    <w:rsid w:val="00E222FE"/>
    <w:rsid w:val="00E35612"/>
    <w:rsid w:val="00E36470"/>
    <w:rsid w:val="00E4022D"/>
    <w:rsid w:val="00E40CC9"/>
    <w:rsid w:val="00E40EEC"/>
    <w:rsid w:val="00E425AC"/>
    <w:rsid w:val="00E565A4"/>
    <w:rsid w:val="00E60D59"/>
    <w:rsid w:val="00E71185"/>
    <w:rsid w:val="00E72A8F"/>
    <w:rsid w:val="00E74858"/>
    <w:rsid w:val="00E76BFA"/>
    <w:rsid w:val="00E823B5"/>
    <w:rsid w:val="00E83A9D"/>
    <w:rsid w:val="00E84685"/>
    <w:rsid w:val="00E8525C"/>
    <w:rsid w:val="00E85EF6"/>
    <w:rsid w:val="00E86FB6"/>
    <w:rsid w:val="00E906BF"/>
    <w:rsid w:val="00E9663C"/>
    <w:rsid w:val="00E9774D"/>
    <w:rsid w:val="00EA5C40"/>
    <w:rsid w:val="00EA713B"/>
    <w:rsid w:val="00EB29B4"/>
    <w:rsid w:val="00EB7AC8"/>
    <w:rsid w:val="00EC0EF5"/>
    <w:rsid w:val="00EC137B"/>
    <w:rsid w:val="00EC1C0C"/>
    <w:rsid w:val="00EC3616"/>
    <w:rsid w:val="00EC7A72"/>
    <w:rsid w:val="00ED2624"/>
    <w:rsid w:val="00EE3696"/>
    <w:rsid w:val="00EE4C57"/>
    <w:rsid w:val="00EE5E68"/>
    <w:rsid w:val="00EE7918"/>
    <w:rsid w:val="00EE7F23"/>
    <w:rsid w:val="00EF0B39"/>
    <w:rsid w:val="00EF4C39"/>
    <w:rsid w:val="00EF4F3C"/>
    <w:rsid w:val="00EF5303"/>
    <w:rsid w:val="00EF5C8D"/>
    <w:rsid w:val="00EF5D81"/>
    <w:rsid w:val="00F02142"/>
    <w:rsid w:val="00F03B0E"/>
    <w:rsid w:val="00F0432E"/>
    <w:rsid w:val="00F06581"/>
    <w:rsid w:val="00F10DFA"/>
    <w:rsid w:val="00F1110D"/>
    <w:rsid w:val="00F1391E"/>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705D1"/>
    <w:rsid w:val="00F721E5"/>
    <w:rsid w:val="00F7535B"/>
    <w:rsid w:val="00F7619C"/>
    <w:rsid w:val="00F80025"/>
    <w:rsid w:val="00F803EA"/>
    <w:rsid w:val="00F83C39"/>
    <w:rsid w:val="00F85EFC"/>
    <w:rsid w:val="00FA230B"/>
    <w:rsid w:val="00FA60A8"/>
    <w:rsid w:val="00FB1923"/>
    <w:rsid w:val="00FB4544"/>
    <w:rsid w:val="00FB75A7"/>
    <w:rsid w:val="00FC33C8"/>
    <w:rsid w:val="00FC5232"/>
    <w:rsid w:val="00FC5CB1"/>
    <w:rsid w:val="00FC7183"/>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3169"/>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12602E"/>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12602E"/>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12602E"/>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12602E"/>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sv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sv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263</TotalTime>
  <Pages>37</Pages>
  <Words>11965</Words>
  <Characters>17828</Characters>
  <Application>Microsoft Office Word</Application>
  <DocSecurity>0</DocSecurity>
  <Lines>848</Lines>
  <Paragraphs>692</Paragraphs>
  <ScaleCrop>false</ScaleCrop>
  <Company>Lenovo</Company>
  <LinksUpToDate>false</LinksUpToDate>
  <CharactersWithSpaces>29101</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35</cp:revision>
  <cp:lastPrinted>2021-05-17T03:16:00Z</cp:lastPrinted>
  <dcterms:created xsi:type="dcterms:W3CDTF">2021-05-19T08:33:00Z</dcterms:created>
  <dcterms:modified xsi:type="dcterms:W3CDTF">2021-05-19T12:58:00Z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